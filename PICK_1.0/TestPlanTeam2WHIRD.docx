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557A" w14:textId="77777777" w:rsidR="00941D93" w:rsidRPr="007D25ED" w:rsidRDefault="00941D93">
      <w:pPr>
        <w:pStyle w:val="Title"/>
        <w:rPr>
          <w:rFonts w:ascii="Times New Roman" w:hAnsi="Times New Roman"/>
        </w:rPr>
      </w:pPr>
      <w:r w:rsidRPr="007D25ED">
        <w:rPr>
          <w:rFonts w:ascii="Times New Roman" w:hAnsi="Times New Roman"/>
        </w:rPr>
        <w:fldChar w:fldCharType="begin"/>
      </w:r>
      <w:r w:rsidRPr="007D25ED">
        <w:rPr>
          <w:rFonts w:ascii="Times New Roman" w:hAnsi="Times New Roman"/>
        </w:rPr>
        <w:instrText xml:space="preserve"> SUBJECT  \* MERGEFORMAT </w:instrText>
      </w:r>
      <w:r w:rsidRPr="007D25ED">
        <w:rPr>
          <w:rFonts w:ascii="Times New Roman" w:hAnsi="Times New Roman"/>
        </w:rPr>
        <w:fldChar w:fldCharType="separate"/>
      </w:r>
      <w:r w:rsidR="00756D8E" w:rsidRPr="007D25ED">
        <w:rPr>
          <w:rFonts w:ascii="Times New Roman" w:hAnsi="Times New Roman"/>
        </w:rPr>
        <w:t>Prevent, Mitigate, and Recover (PMR) Insight C</w:t>
      </w:r>
      <w:bookmarkStart w:id="0" w:name="_GoBack"/>
      <w:r w:rsidR="00756D8E" w:rsidRPr="007D25ED">
        <w:rPr>
          <w:rFonts w:ascii="Times New Roman" w:hAnsi="Times New Roman"/>
        </w:rPr>
        <w:t>ollec</w:t>
      </w:r>
      <w:bookmarkEnd w:id="0"/>
      <w:r w:rsidR="00756D8E" w:rsidRPr="007D25ED">
        <w:rPr>
          <w:rFonts w:ascii="Times New Roman" w:hAnsi="Times New Roman"/>
        </w:rPr>
        <w:t>tive Knowledge System (PICK)</w:t>
      </w:r>
      <w:r w:rsidRPr="007D25ED">
        <w:rPr>
          <w:rFonts w:ascii="Times New Roman" w:hAnsi="Times New Roman"/>
        </w:rPr>
        <w:fldChar w:fldCharType="end"/>
      </w:r>
    </w:p>
    <w:p w14:paraId="6F1EDC31" w14:textId="77777777" w:rsidR="00941D93" w:rsidRPr="007D25ED" w:rsidRDefault="00941D93">
      <w:pPr>
        <w:pStyle w:val="Title"/>
        <w:rPr>
          <w:rFonts w:ascii="Times New Roman" w:hAnsi="Times New Roman"/>
        </w:rPr>
      </w:pPr>
      <w:r w:rsidRPr="007D25ED">
        <w:rPr>
          <w:rFonts w:ascii="Times New Roman" w:hAnsi="Times New Roman"/>
        </w:rPr>
        <w:t xml:space="preserve">Test plan  </w:t>
      </w:r>
    </w:p>
    <w:p w14:paraId="6C964F70" w14:textId="2E2A0881" w:rsidR="00941D93" w:rsidRPr="007D25ED" w:rsidRDefault="004B58F4">
      <w:pPr>
        <w:pStyle w:val="Subtitle"/>
        <w:rPr>
          <w:rFonts w:ascii="Times New Roman" w:hAnsi="Times New Roman"/>
        </w:rPr>
      </w:pPr>
      <w:r>
        <w:rPr>
          <w:rFonts w:ascii="Times New Roman" w:hAnsi="Times New Roman"/>
        </w:rPr>
        <w:t>2.0</w:t>
      </w:r>
    </w:p>
    <w:p w14:paraId="27B89C9D" w14:textId="23A1F19A" w:rsidR="00941D93" w:rsidRPr="007D25ED" w:rsidRDefault="00756D8E">
      <w:pPr>
        <w:pStyle w:val="Subtitle"/>
        <w:rPr>
          <w:rFonts w:ascii="Times New Roman" w:hAnsi="Times New Roman"/>
          <w:color w:val="000000"/>
        </w:rPr>
      </w:pPr>
      <w:r w:rsidRPr="007D25ED">
        <w:rPr>
          <w:rFonts w:ascii="Times New Roman" w:hAnsi="Times New Roman"/>
        </w:rPr>
        <w:t>04/</w:t>
      </w:r>
      <w:r w:rsidR="004B58F4">
        <w:rPr>
          <w:rFonts w:ascii="Times New Roman" w:hAnsi="Times New Roman"/>
        </w:rPr>
        <w:t>28</w:t>
      </w:r>
      <w:r w:rsidRPr="007D25ED">
        <w:rPr>
          <w:rFonts w:ascii="Times New Roman" w:hAnsi="Times New Roman"/>
        </w:rPr>
        <w:t>/2020</w:t>
      </w:r>
    </w:p>
    <w:p w14:paraId="672A6659" w14:textId="77777777" w:rsidR="00941D93" w:rsidRPr="007D25ED" w:rsidRDefault="00941D93">
      <w:pPr>
        <w:pStyle w:val="DocControlHeading"/>
        <w:sectPr w:rsidR="00941D93" w:rsidRPr="007D25ED">
          <w:headerReference w:type="default" r:id="rId7"/>
          <w:footerReference w:type="default" r:id="rId8"/>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206C43ED" w14:textId="77777777" w:rsidR="00941D93" w:rsidRPr="007D25ED" w:rsidRDefault="00941D93">
      <w:pPr>
        <w:pStyle w:val="DocControlHeading"/>
      </w:pPr>
      <w:bookmarkStart w:id="4" w:name="_Toc22915465"/>
      <w:r w:rsidRPr="007D25ED">
        <w:lastRenderedPageBreak/>
        <w:t>Document Control</w:t>
      </w:r>
      <w:bookmarkEnd w:id="1"/>
      <w:bookmarkEnd w:id="2"/>
      <w:bookmarkEnd w:id="3"/>
      <w:bookmarkEnd w:id="4"/>
    </w:p>
    <w:p w14:paraId="4894EE75" w14:textId="77777777" w:rsidR="00941D93" w:rsidRPr="007D25ED" w:rsidRDefault="00941D93">
      <w:pPr>
        <w:pStyle w:val="DocControlHeading2"/>
      </w:pPr>
      <w:bookmarkStart w:id="5" w:name="_Toc461626764"/>
      <w:bookmarkStart w:id="6" w:name="_Toc461628994"/>
      <w:bookmarkStart w:id="7" w:name="_Toc461632036"/>
      <w:bookmarkStart w:id="8" w:name="_Toc22915466"/>
      <w:r w:rsidRPr="007D25ED">
        <w:t>Approval</w:t>
      </w:r>
      <w:bookmarkEnd w:id="5"/>
      <w:bookmarkEnd w:id="6"/>
      <w:bookmarkEnd w:id="7"/>
      <w:bookmarkEnd w:id="8"/>
    </w:p>
    <w:p w14:paraId="55A3739B" w14:textId="77777777" w:rsidR="00941D93" w:rsidRPr="007D25ED" w:rsidRDefault="00941D93">
      <w:pPr>
        <w:pStyle w:val="Paragraph"/>
      </w:pPr>
      <w:r w:rsidRPr="007D25ED">
        <w:t>The Guidance Team and the customer shall approve this document.</w:t>
      </w:r>
    </w:p>
    <w:p w14:paraId="2A5DB65E" w14:textId="77777777" w:rsidR="00941D93" w:rsidRPr="007D25ED" w:rsidRDefault="00941D93">
      <w:pPr>
        <w:pStyle w:val="DocControlHeading2"/>
      </w:pPr>
      <w:bookmarkStart w:id="9" w:name="_Toc461626765"/>
      <w:bookmarkStart w:id="10" w:name="_Toc461628995"/>
      <w:bookmarkStart w:id="11" w:name="_Toc461632037"/>
      <w:bookmarkStart w:id="12" w:name="_Toc22915467"/>
      <w:r w:rsidRPr="007D25ED">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rsidRPr="007D25ED" w14:paraId="363AFD6C" w14:textId="77777777">
        <w:tc>
          <w:tcPr>
            <w:tcW w:w="4428" w:type="dxa"/>
          </w:tcPr>
          <w:p w14:paraId="3621CFBB" w14:textId="77777777" w:rsidR="00941D93" w:rsidRPr="007D25ED" w:rsidRDefault="00941D93">
            <w:pPr>
              <w:jc w:val="right"/>
            </w:pPr>
            <w:r w:rsidRPr="007D25ED">
              <w:t>Initial Release:</w:t>
            </w:r>
          </w:p>
        </w:tc>
        <w:tc>
          <w:tcPr>
            <w:tcW w:w="4428" w:type="dxa"/>
          </w:tcPr>
          <w:p w14:paraId="4B3AA50C" w14:textId="77777777" w:rsidR="00941D93" w:rsidRPr="007D25ED" w:rsidRDefault="00756D8E">
            <w:r w:rsidRPr="007D25ED">
              <w:t>1.0</w:t>
            </w:r>
          </w:p>
        </w:tc>
      </w:tr>
      <w:tr w:rsidR="00941D93" w:rsidRPr="007D25ED" w14:paraId="32D62B7B" w14:textId="77777777">
        <w:tc>
          <w:tcPr>
            <w:tcW w:w="4428" w:type="dxa"/>
          </w:tcPr>
          <w:p w14:paraId="79B7F8D3" w14:textId="77777777" w:rsidR="00941D93" w:rsidRPr="007D25ED" w:rsidRDefault="00941D93">
            <w:pPr>
              <w:jc w:val="right"/>
            </w:pPr>
            <w:r w:rsidRPr="007D25ED">
              <w:t>Current Release:</w:t>
            </w:r>
          </w:p>
        </w:tc>
        <w:tc>
          <w:tcPr>
            <w:tcW w:w="4428" w:type="dxa"/>
          </w:tcPr>
          <w:p w14:paraId="7E3A48B2" w14:textId="2B34AB62" w:rsidR="00941D93" w:rsidRPr="007D25ED" w:rsidRDefault="004B58F4">
            <w:r>
              <w:t>2.0</w:t>
            </w:r>
          </w:p>
        </w:tc>
      </w:tr>
      <w:tr w:rsidR="00941D93" w:rsidRPr="007D25ED" w14:paraId="059AAFDB" w14:textId="77777777">
        <w:tc>
          <w:tcPr>
            <w:tcW w:w="4428" w:type="dxa"/>
          </w:tcPr>
          <w:p w14:paraId="4802E998" w14:textId="77777777" w:rsidR="00941D93" w:rsidRPr="007D25ED" w:rsidRDefault="00941D93">
            <w:pPr>
              <w:jc w:val="right"/>
            </w:pPr>
            <w:r w:rsidRPr="007D25ED">
              <w:t>Indicator of Last Page in Document:</w:t>
            </w:r>
          </w:p>
        </w:tc>
        <w:tc>
          <w:tcPr>
            <w:tcW w:w="4428" w:type="dxa"/>
          </w:tcPr>
          <w:p w14:paraId="5204B1D0" w14:textId="77777777" w:rsidR="00941D93" w:rsidRPr="007D25ED" w:rsidRDefault="00756D8E">
            <w:r w:rsidRPr="007D25ED">
              <w:t>$$</w:t>
            </w:r>
          </w:p>
        </w:tc>
      </w:tr>
      <w:tr w:rsidR="00941D93" w:rsidRPr="007D25ED" w14:paraId="275AC9E7" w14:textId="77777777">
        <w:tc>
          <w:tcPr>
            <w:tcW w:w="4428" w:type="dxa"/>
          </w:tcPr>
          <w:p w14:paraId="3E43F795" w14:textId="77777777" w:rsidR="00941D93" w:rsidRPr="007D25ED" w:rsidRDefault="00941D93">
            <w:pPr>
              <w:jc w:val="right"/>
            </w:pPr>
            <w:r w:rsidRPr="007D25ED">
              <w:t>Date of Last Review:</w:t>
            </w:r>
          </w:p>
        </w:tc>
        <w:tc>
          <w:tcPr>
            <w:tcW w:w="4428" w:type="dxa"/>
          </w:tcPr>
          <w:p w14:paraId="31B2FC61" w14:textId="288CF85D" w:rsidR="00941D93" w:rsidRPr="007D25ED" w:rsidRDefault="00756D8E">
            <w:r w:rsidRPr="007D25ED">
              <w:t>04/</w:t>
            </w:r>
            <w:r w:rsidR="004B58F4">
              <w:t>28</w:t>
            </w:r>
            <w:r w:rsidRPr="007D25ED">
              <w:t>/20</w:t>
            </w:r>
          </w:p>
        </w:tc>
      </w:tr>
      <w:tr w:rsidR="00941D93" w:rsidRPr="007D25ED" w14:paraId="549A2AC9" w14:textId="77777777">
        <w:tc>
          <w:tcPr>
            <w:tcW w:w="4428" w:type="dxa"/>
          </w:tcPr>
          <w:p w14:paraId="683248D2" w14:textId="77777777" w:rsidR="00941D93" w:rsidRPr="007D25ED" w:rsidRDefault="00941D93">
            <w:pPr>
              <w:jc w:val="right"/>
            </w:pPr>
            <w:r w:rsidRPr="007D25ED">
              <w:t>Date of Next Review:</w:t>
            </w:r>
          </w:p>
        </w:tc>
        <w:tc>
          <w:tcPr>
            <w:tcW w:w="4428" w:type="dxa"/>
          </w:tcPr>
          <w:p w14:paraId="7DC2A6C5" w14:textId="1B626288" w:rsidR="00941D93" w:rsidRPr="007D25ED" w:rsidRDefault="00756D8E">
            <w:r w:rsidRPr="007D25ED">
              <w:t>04/</w:t>
            </w:r>
            <w:r w:rsidR="004B58F4">
              <w:t>28</w:t>
            </w:r>
            <w:r w:rsidRPr="007D25ED">
              <w:t>/20</w:t>
            </w:r>
          </w:p>
        </w:tc>
      </w:tr>
      <w:tr w:rsidR="00941D93" w:rsidRPr="007D25ED" w14:paraId="3FB9C92D" w14:textId="77777777">
        <w:tc>
          <w:tcPr>
            <w:tcW w:w="4428" w:type="dxa"/>
          </w:tcPr>
          <w:p w14:paraId="61220FA6" w14:textId="77777777" w:rsidR="00941D93" w:rsidRPr="007D25ED" w:rsidRDefault="00941D93">
            <w:pPr>
              <w:jc w:val="right"/>
            </w:pPr>
            <w:r w:rsidRPr="007D25ED">
              <w:t>Target Date for Next Update:</w:t>
            </w:r>
          </w:p>
        </w:tc>
        <w:tc>
          <w:tcPr>
            <w:tcW w:w="4428" w:type="dxa"/>
          </w:tcPr>
          <w:p w14:paraId="1A7C788E" w14:textId="23B4FBC5" w:rsidR="00941D93" w:rsidRPr="007D25ED" w:rsidRDefault="00756D8E">
            <w:r w:rsidRPr="007D25ED">
              <w:t>04/</w:t>
            </w:r>
            <w:r w:rsidR="004B58F4">
              <w:t>28</w:t>
            </w:r>
            <w:r w:rsidRPr="007D25ED">
              <w:t>/20</w:t>
            </w:r>
          </w:p>
        </w:tc>
      </w:tr>
    </w:tbl>
    <w:p w14:paraId="78934FBF" w14:textId="77777777" w:rsidR="00941D93" w:rsidRPr="007D25ED" w:rsidRDefault="00941D93">
      <w:pPr>
        <w:pStyle w:val="DocControlHeading2"/>
      </w:pPr>
      <w:bookmarkStart w:id="13" w:name="_Toc461626766"/>
      <w:bookmarkStart w:id="14" w:name="_Toc461628996"/>
      <w:bookmarkStart w:id="15" w:name="_Toc461632038"/>
      <w:bookmarkStart w:id="16" w:name="_Toc22915468"/>
      <w:r w:rsidRPr="007D25ED">
        <w:t>Distribution List</w:t>
      </w:r>
      <w:bookmarkEnd w:id="13"/>
      <w:bookmarkEnd w:id="14"/>
      <w:bookmarkEnd w:id="15"/>
      <w:bookmarkEnd w:id="16"/>
    </w:p>
    <w:p w14:paraId="58854CE7" w14:textId="77777777" w:rsidR="00941D93" w:rsidRPr="007D25ED" w:rsidRDefault="00941D93">
      <w:pPr>
        <w:pStyle w:val="Paragraph"/>
      </w:pPr>
      <w:r w:rsidRPr="007D25ED">
        <w:t>This following list of people shall receive a copy of this document every time a new version of this document becomes available:</w:t>
      </w:r>
    </w:p>
    <w:p w14:paraId="0A37501D" w14:textId="77777777" w:rsidR="00756D8E" w:rsidRPr="007D25ED" w:rsidRDefault="00756D8E" w:rsidP="00756D8E"/>
    <w:p w14:paraId="6919F0E6" w14:textId="77777777" w:rsidR="00941D93" w:rsidRPr="007D25ED" w:rsidRDefault="00941D93" w:rsidP="00756D8E">
      <w:r w:rsidRPr="007D25ED">
        <w:t>Guidance Team Members:</w:t>
      </w:r>
      <w:r w:rsidR="00756D8E" w:rsidRPr="007D25ED">
        <w:t xml:space="preserve"> Dr. Roach, Jake </w:t>
      </w:r>
      <w:proofErr w:type="spellStart"/>
      <w:r w:rsidR="00756D8E" w:rsidRPr="007D25ED">
        <w:t>Lasley</w:t>
      </w:r>
      <w:proofErr w:type="spellEnd"/>
    </w:p>
    <w:p w14:paraId="5DAB6C7B" w14:textId="77777777" w:rsidR="00941D93" w:rsidRPr="007D25ED" w:rsidRDefault="00941D93" w:rsidP="00756D8E"/>
    <w:p w14:paraId="56BDA04F" w14:textId="77777777" w:rsidR="00941D93" w:rsidRPr="007D25ED" w:rsidRDefault="00941D93" w:rsidP="00756D8E">
      <w:r w:rsidRPr="007D25ED">
        <w:t xml:space="preserve">Customer: </w:t>
      </w:r>
      <w:r w:rsidR="00756D8E" w:rsidRPr="007D25ED">
        <w:t xml:space="preserve">Dr. Oscar Perez, Vincent Fonseca, </w:t>
      </w:r>
      <w:proofErr w:type="spellStart"/>
      <w:r w:rsidR="00756D8E" w:rsidRPr="007D25ED">
        <w:t>Herandy</w:t>
      </w:r>
      <w:proofErr w:type="spellEnd"/>
      <w:r w:rsidR="00756D8E" w:rsidRPr="007D25ED">
        <w:t xml:space="preserve"> Denisse Vazquez, Baltazar </w:t>
      </w:r>
      <w:proofErr w:type="spellStart"/>
      <w:r w:rsidR="00756D8E" w:rsidRPr="007D25ED">
        <w:t>Santaella</w:t>
      </w:r>
      <w:proofErr w:type="spellEnd"/>
      <w:r w:rsidR="00756D8E" w:rsidRPr="007D25ED">
        <w:t>, Florencia Larsen, Erick De Nava</w:t>
      </w:r>
      <w:r w:rsidRPr="007D25ED">
        <w:tab/>
      </w:r>
    </w:p>
    <w:p w14:paraId="02EB378F" w14:textId="77777777" w:rsidR="00941D93" w:rsidRPr="007D25ED" w:rsidRDefault="00941D93">
      <w:pPr>
        <w:ind w:left="1440" w:firstLine="720"/>
      </w:pPr>
    </w:p>
    <w:p w14:paraId="16B1C843" w14:textId="77777777" w:rsidR="00941D93" w:rsidRPr="007D25ED" w:rsidRDefault="00941D93" w:rsidP="00756D8E">
      <w:r w:rsidRPr="007D25ED">
        <w:t>Software Team Members:</w:t>
      </w:r>
      <w:r w:rsidR="00756D8E" w:rsidRPr="007D25ED">
        <w:t xml:space="preserve"> Ian Hudson, Diego Garcia, Wan Koo, Ricardo Pineda, Jesus Yael Ramos Favela</w:t>
      </w:r>
    </w:p>
    <w:p w14:paraId="090AC0D6" w14:textId="77777777" w:rsidR="00941D93" w:rsidRPr="007D25ED" w:rsidRDefault="00941D93">
      <w:pPr>
        <w:pStyle w:val="DocControlHeading2"/>
      </w:pPr>
      <w:bookmarkStart w:id="17" w:name="_Toc461626767"/>
      <w:bookmarkStart w:id="18" w:name="_Toc461628997"/>
      <w:bookmarkStart w:id="19" w:name="_Toc461632039"/>
      <w:bookmarkStart w:id="20" w:name="_Toc22915469"/>
      <w:r w:rsidRPr="007D25ED">
        <w:t>Change Summary</w:t>
      </w:r>
      <w:bookmarkEnd w:id="17"/>
      <w:bookmarkEnd w:id="18"/>
      <w:bookmarkEnd w:id="19"/>
      <w:bookmarkEnd w:id="20"/>
    </w:p>
    <w:p w14:paraId="076906EA" w14:textId="77777777" w:rsidR="00941D93" w:rsidRPr="007D25ED" w:rsidRDefault="00941D93">
      <w:pPr>
        <w:pStyle w:val="Paragraph"/>
      </w:pPr>
      <w:r w:rsidRPr="007D25ED">
        <w:t>The following table details changes made between versions of this document</w:t>
      </w:r>
    </w:p>
    <w:p w14:paraId="6A05A809" w14:textId="77777777" w:rsidR="00941D93" w:rsidRPr="007D25ED"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rsidRPr="007D25ED" w14:paraId="7F339CDC" w14:textId="77777777">
        <w:tc>
          <w:tcPr>
            <w:tcW w:w="1764" w:type="dxa"/>
          </w:tcPr>
          <w:p w14:paraId="6B814A1E" w14:textId="77777777" w:rsidR="00941D93" w:rsidRPr="007D25ED" w:rsidRDefault="00941D93">
            <w:pPr>
              <w:jc w:val="center"/>
            </w:pPr>
            <w:r w:rsidRPr="007D25ED">
              <w:t>Version</w:t>
            </w:r>
          </w:p>
        </w:tc>
        <w:tc>
          <w:tcPr>
            <w:tcW w:w="1170" w:type="dxa"/>
          </w:tcPr>
          <w:p w14:paraId="491072FA" w14:textId="77777777" w:rsidR="00941D93" w:rsidRPr="007D25ED" w:rsidRDefault="00941D93">
            <w:pPr>
              <w:jc w:val="center"/>
            </w:pPr>
            <w:r w:rsidRPr="007D25ED">
              <w:t>Date</w:t>
            </w:r>
          </w:p>
        </w:tc>
        <w:tc>
          <w:tcPr>
            <w:tcW w:w="1800" w:type="dxa"/>
          </w:tcPr>
          <w:p w14:paraId="01463D2C" w14:textId="77777777" w:rsidR="00941D93" w:rsidRPr="007D25ED" w:rsidRDefault="00941D93">
            <w:pPr>
              <w:jc w:val="center"/>
            </w:pPr>
            <w:r w:rsidRPr="007D25ED">
              <w:t>Modifier</w:t>
            </w:r>
          </w:p>
        </w:tc>
        <w:tc>
          <w:tcPr>
            <w:tcW w:w="3978" w:type="dxa"/>
          </w:tcPr>
          <w:p w14:paraId="31FF54C8" w14:textId="77777777" w:rsidR="00941D93" w:rsidRPr="007D25ED" w:rsidRDefault="00941D93">
            <w:pPr>
              <w:jc w:val="center"/>
            </w:pPr>
            <w:r w:rsidRPr="007D25ED">
              <w:t>Description</w:t>
            </w:r>
          </w:p>
        </w:tc>
      </w:tr>
      <w:tr w:rsidR="00941D93" w:rsidRPr="007D25ED" w14:paraId="7D6F8AD2" w14:textId="77777777">
        <w:tc>
          <w:tcPr>
            <w:tcW w:w="1764" w:type="dxa"/>
          </w:tcPr>
          <w:p w14:paraId="55D8B3B0" w14:textId="77777777" w:rsidR="00941D93" w:rsidRPr="007D25ED" w:rsidRDefault="00D7182C">
            <w:pPr>
              <w:jc w:val="center"/>
            </w:pPr>
            <w:r w:rsidRPr="007D25ED">
              <w:t>1.1</w:t>
            </w:r>
          </w:p>
        </w:tc>
        <w:tc>
          <w:tcPr>
            <w:tcW w:w="1170" w:type="dxa"/>
          </w:tcPr>
          <w:p w14:paraId="7CB02BD4" w14:textId="77777777" w:rsidR="00941D93" w:rsidRPr="007D25ED" w:rsidRDefault="00D7182C" w:rsidP="00D7182C">
            <w:r w:rsidRPr="007D25ED">
              <w:t>04/15/20</w:t>
            </w:r>
          </w:p>
        </w:tc>
        <w:tc>
          <w:tcPr>
            <w:tcW w:w="1800" w:type="dxa"/>
          </w:tcPr>
          <w:p w14:paraId="326D6F04" w14:textId="77777777" w:rsidR="00941D93" w:rsidRPr="007D25ED" w:rsidRDefault="00D7182C" w:rsidP="00624D41">
            <w:r w:rsidRPr="007D25ED">
              <w:t>Wan Koo</w:t>
            </w:r>
          </w:p>
        </w:tc>
        <w:tc>
          <w:tcPr>
            <w:tcW w:w="3978" w:type="dxa"/>
          </w:tcPr>
          <w:p w14:paraId="1CAF80D7" w14:textId="77777777" w:rsidR="00941D93" w:rsidRPr="007D25ED" w:rsidRDefault="00D7182C">
            <w:pPr>
              <w:pStyle w:val="TableText"/>
              <w:widowControl/>
              <w:spacing w:before="0" w:after="0"/>
            </w:pPr>
            <w:r w:rsidRPr="007D25ED">
              <w:t>Worked in Sections 1 &amp; 2</w:t>
            </w:r>
          </w:p>
        </w:tc>
      </w:tr>
      <w:tr w:rsidR="00941D93" w:rsidRPr="007D25ED" w14:paraId="77F2D8CB" w14:textId="77777777">
        <w:tc>
          <w:tcPr>
            <w:tcW w:w="1764" w:type="dxa"/>
          </w:tcPr>
          <w:p w14:paraId="4BF5F57C" w14:textId="77777777" w:rsidR="00941D93" w:rsidRPr="007D25ED" w:rsidRDefault="00D7182C">
            <w:r w:rsidRPr="007D25ED">
              <w:t xml:space="preserve">             1.2</w:t>
            </w:r>
          </w:p>
        </w:tc>
        <w:tc>
          <w:tcPr>
            <w:tcW w:w="1170" w:type="dxa"/>
          </w:tcPr>
          <w:p w14:paraId="24754320" w14:textId="77777777" w:rsidR="00941D93" w:rsidRPr="007D25ED" w:rsidRDefault="00D7182C">
            <w:r w:rsidRPr="007D25ED">
              <w:t>04/15/20</w:t>
            </w:r>
          </w:p>
        </w:tc>
        <w:tc>
          <w:tcPr>
            <w:tcW w:w="1800" w:type="dxa"/>
          </w:tcPr>
          <w:p w14:paraId="6FCDFA33" w14:textId="77777777" w:rsidR="00941D93" w:rsidRPr="007D25ED" w:rsidRDefault="00D7182C">
            <w:r w:rsidRPr="007D25ED">
              <w:t>Ricardo Pineda</w:t>
            </w:r>
          </w:p>
        </w:tc>
        <w:tc>
          <w:tcPr>
            <w:tcW w:w="3978" w:type="dxa"/>
          </w:tcPr>
          <w:p w14:paraId="7AD9E4C3" w14:textId="77777777" w:rsidR="00941D93" w:rsidRPr="007D25ED" w:rsidRDefault="00D7182C">
            <w:r w:rsidRPr="007D25ED">
              <w:t>Worked in Sections 1 &amp; 3</w:t>
            </w:r>
          </w:p>
        </w:tc>
      </w:tr>
      <w:tr w:rsidR="00941D93" w:rsidRPr="007D25ED" w14:paraId="29802320" w14:textId="77777777">
        <w:tc>
          <w:tcPr>
            <w:tcW w:w="1764" w:type="dxa"/>
          </w:tcPr>
          <w:p w14:paraId="0AF06E53" w14:textId="77777777" w:rsidR="00941D93" w:rsidRPr="007D25ED" w:rsidRDefault="00D7182C">
            <w:r w:rsidRPr="007D25ED">
              <w:t xml:space="preserve">             1.3</w:t>
            </w:r>
          </w:p>
        </w:tc>
        <w:tc>
          <w:tcPr>
            <w:tcW w:w="1170" w:type="dxa"/>
          </w:tcPr>
          <w:p w14:paraId="0F3D2465" w14:textId="77777777" w:rsidR="00941D93" w:rsidRPr="007D25ED" w:rsidRDefault="00D7182C">
            <w:r w:rsidRPr="007D25ED">
              <w:t>04/15/20</w:t>
            </w:r>
          </w:p>
        </w:tc>
        <w:tc>
          <w:tcPr>
            <w:tcW w:w="1800" w:type="dxa"/>
          </w:tcPr>
          <w:p w14:paraId="77F232F6" w14:textId="77777777" w:rsidR="00941D93" w:rsidRPr="007D25ED" w:rsidRDefault="00D7182C">
            <w:r w:rsidRPr="007D25ED">
              <w:t>Jesus Yael Ramos Favela</w:t>
            </w:r>
          </w:p>
        </w:tc>
        <w:tc>
          <w:tcPr>
            <w:tcW w:w="3978" w:type="dxa"/>
          </w:tcPr>
          <w:p w14:paraId="101A79B8" w14:textId="77777777" w:rsidR="00941D93" w:rsidRPr="007D25ED" w:rsidRDefault="00D7182C">
            <w:r w:rsidRPr="007D25ED">
              <w:t>Worked in Sections 1 &amp; 4</w:t>
            </w:r>
          </w:p>
        </w:tc>
      </w:tr>
      <w:tr w:rsidR="00D7182C" w:rsidRPr="007D25ED" w14:paraId="246B1D33" w14:textId="77777777">
        <w:tc>
          <w:tcPr>
            <w:tcW w:w="1764" w:type="dxa"/>
          </w:tcPr>
          <w:p w14:paraId="7155A01E" w14:textId="77777777" w:rsidR="00D7182C" w:rsidRPr="007D25ED" w:rsidRDefault="00D7182C">
            <w:r w:rsidRPr="007D25ED">
              <w:t xml:space="preserve">             1.4</w:t>
            </w:r>
          </w:p>
        </w:tc>
        <w:tc>
          <w:tcPr>
            <w:tcW w:w="1170" w:type="dxa"/>
          </w:tcPr>
          <w:p w14:paraId="6F646231" w14:textId="77777777" w:rsidR="00D7182C" w:rsidRPr="007D25ED" w:rsidRDefault="00D7182C">
            <w:r w:rsidRPr="007D25ED">
              <w:t>04/15/20</w:t>
            </w:r>
          </w:p>
        </w:tc>
        <w:tc>
          <w:tcPr>
            <w:tcW w:w="1800" w:type="dxa"/>
          </w:tcPr>
          <w:p w14:paraId="2146D75C" w14:textId="77777777" w:rsidR="00D7182C" w:rsidRPr="007D25ED" w:rsidRDefault="00D7182C">
            <w:r w:rsidRPr="007D25ED">
              <w:t xml:space="preserve">Ian Hudson </w:t>
            </w:r>
          </w:p>
        </w:tc>
        <w:tc>
          <w:tcPr>
            <w:tcW w:w="3978" w:type="dxa"/>
          </w:tcPr>
          <w:p w14:paraId="656006C1" w14:textId="77777777" w:rsidR="00D7182C" w:rsidRPr="007D25ED" w:rsidRDefault="00D7182C">
            <w:r w:rsidRPr="007D25ED">
              <w:t>Worked in Sections 1 &amp; 3</w:t>
            </w:r>
          </w:p>
        </w:tc>
      </w:tr>
      <w:tr w:rsidR="00D7182C" w:rsidRPr="007D25ED" w14:paraId="21CFB53A" w14:textId="77777777">
        <w:tc>
          <w:tcPr>
            <w:tcW w:w="1764" w:type="dxa"/>
          </w:tcPr>
          <w:p w14:paraId="1065A7D3" w14:textId="77777777" w:rsidR="00D7182C" w:rsidRPr="007D25ED" w:rsidRDefault="00D7182C">
            <w:r w:rsidRPr="007D25ED">
              <w:t xml:space="preserve">             1.5</w:t>
            </w:r>
          </w:p>
        </w:tc>
        <w:tc>
          <w:tcPr>
            <w:tcW w:w="1170" w:type="dxa"/>
          </w:tcPr>
          <w:p w14:paraId="7BD5A6D4" w14:textId="77777777" w:rsidR="00D7182C" w:rsidRPr="007D25ED" w:rsidRDefault="00D7182C">
            <w:pPr>
              <w:rPr>
                <w:b/>
                <w:bCs/>
              </w:rPr>
            </w:pPr>
            <w:r w:rsidRPr="007D25ED">
              <w:t>04/15/20</w:t>
            </w:r>
          </w:p>
        </w:tc>
        <w:tc>
          <w:tcPr>
            <w:tcW w:w="1800" w:type="dxa"/>
          </w:tcPr>
          <w:p w14:paraId="509A1BF1" w14:textId="77777777" w:rsidR="00D7182C" w:rsidRPr="007D25ED" w:rsidRDefault="00D7182C">
            <w:r w:rsidRPr="007D25ED">
              <w:t>Diego Garcia</w:t>
            </w:r>
          </w:p>
        </w:tc>
        <w:tc>
          <w:tcPr>
            <w:tcW w:w="3978" w:type="dxa"/>
          </w:tcPr>
          <w:p w14:paraId="68377A7F" w14:textId="77777777" w:rsidR="00D7182C" w:rsidRPr="007D25ED" w:rsidRDefault="00D7182C">
            <w:r w:rsidRPr="007D25ED">
              <w:t>Worked in Sections 1 &amp; 4</w:t>
            </w:r>
          </w:p>
        </w:tc>
      </w:tr>
      <w:tr w:rsidR="004B58F4" w:rsidRPr="007D25ED" w14:paraId="700A6249" w14:textId="77777777">
        <w:tc>
          <w:tcPr>
            <w:tcW w:w="1764" w:type="dxa"/>
          </w:tcPr>
          <w:p w14:paraId="32D9C50F" w14:textId="7C5E0E35" w:rsidR="004B58F4" w:rsidRPr="007D25ED" w:rsidRDefault="004B58F4" w:rsidP="004B58F4">
            <w:r>
              <w:t xml:space="preserve">             1.6</w:t>
            </w:r>
          </w:p>
        </w:tc>
        <w:tc>
          <w:tcPr>
            <w:tcW w:w="1170" w:type="dxa"/>
          </w:tcPr>
          <w:p w14:paraId="6769AB7C" w14:textId="577B1A2F" w:rsidR="004B58F4" w:rsidRPr="007D25ED" w:rsidRDefault="004B58F4" w:rsidP="004B58F4">
            <w:r>
              <w:t>04/28/20</w:t>
            </w:r>
          </w:p>
        </w:tc>
        <w:tc>
          <w:tcPr>
            <w:tcW w:w="1800" w:type="dxa"/>
          </w:tcPr>
          <w:p w14:paraId="5BE4A87C" w14:textId="10B5B2CF" w:rsidR="004B58F4" w:rsidRPr="007D25ED" w:rsidRDefault="004B58F4" w:rsidP="004B58F4">
            <w:r w:rsidRPr="007D25ED">
              <w:t>Wan Koo</w:t>
            </w:r>
          </w:p>
        </w:tc>
        <w:tc>
          <w:tcPr>
            <w:tcW w:w="3978" w:type="dxa"/>
          </w:tcPr>
          <w:p w14:paraId="6E208139" w14:textId="5BC1E241" w:rsidR="004B58F4" w:rsidRPr="007D25ED" w:rsidRDefault="004B58F4" w:rsidP="004B58F4">
            <w:r>
              <w:t>Edited</w:t>
            </w:r>
            <w:r w:rsidRPr="007D25ED">
              <w:t xml:space="preserve"> Sections </w:t>
            </w:r>
            <w:r>
              <w:t xml:space="preserve">2 </w:t>
            </w:r>
            <w:r w:rsidRPr="007D25ED">
              <w:t xml:space="preserve">&amp; </w:t>
            </w:r>
            <w:r>
              <w:t>4</w:t>
            </w:r>
          </w:p>
        </w:tc>
      </w:tr>
      <w:tr w:rsidR="004B58F4" w:rsidRPr="007D25ED" w14:paraId="21532EB7" w14:textId="77777777">
        <w:tc>
          <w:tcPr>
            <w:tcW w:w="1764" w:type="dxa"/>
          </w:tcPr>
          <w:p w14:paraId="5201F9EE" w14:textId="7E596FA2" w:rsidR="004B58F4" w:rsidRPr="007D25ED" w:rsidRDefault="004B58F4" w:rsidP="004B58F4">
            <w:r>
              <w:t xml:space="preserve">             1.7</w:t>
            </w:r>
          </w:p>
        </w:tc>
        <w:tc>
          <w:tcPr>
            <w:tcW w:w="1170" w:type="dxa"/>
          </w:tcPr>
          <w:p w14:paraId="30DE09C9" w14:textId="33CE1A92" w:rsidR="004B58F4" w:rsidRPr="007D25ED" w:rsidRDefault="004B58F4" w:rsidP="004B58F4">
            <w:r>
              <w:t>04/28/20</w:t>
            </w:r>
          </w:p>
        </w:tc>
        <w:tc>
          <w:tcPr>
            <w:tcW w:w="1800" w:type="dxa"/>
          </w:tcPr>
          <w:p w14:paraId="512A3431" w14:textId="2599678C" w:rsidR="004B58F4" w:rsidRPr="007D25ED" w:rsidRDefault="004B58F4" w:rsidP="004B58F4">
            <w:r w:rsidRPr="007D25ED">
              <w:t>Ricardo Pineda</w:t>
            </w:r>
          </w:p>
        </w:tc>
        <w:tc>
          <w:tcPr>
            <w:tcW w:w="3978" w:type="dxa"/>
          </w:tcPr>
          <w:p w14:paraId="5B212347" w14:textId="42A989AE" w:rsidR="004B58F4" w:rsidRPr="007D25ED" w:rsidRDefault="004B58F4" w:rsidP="004B58F4">
            <w:r>
              <w:t>Edited</w:t>
            </w:r>
            <w:r w:rsidRPr="007D25ED">
              <w:t xml:space="preserve"> Sections </w:t>
            </w:r>
            <w:r>
              <w:t>2</w:t>
            </w:r>
            <w:r w:rsidRPr="007D25ED">
              <w:t xml:space="preserve"> &amp; </w:t>
            </w:r>
            <w:r>
              <w:t>4</w:t>
            </w:r>
          </w:p>
        </w:tc>
      </w:tr>
      <w:tr w:rsidR="004B58F4" w:rsidRPr="007D25ED" w14:paraId="18A3FE18" w14:textId="77777777">
        <w:tc>
          <w:tcPr>
            <w:tcW w:w="1764" w:type="dxa"/>
          </w:tcPr>
          <w:p w14:paraId="6298015F" w14:textId="671DA244" w:rsidR="004B58F4" w:rsidRPr="007D25ED" w:rsidRDefault="004B58F4" w:rsidP="004B58F4">
            <w:r>
              <w:t xml:space="preserve">             1.8</w:t>
            </w:r>
          </w:p>
        </w:tc>
        <w:tc>
          <w:tcPr>
            <w:tcW w:w="1170" w:type="dxa"/>
          </w:tcPr>
          <w:p w14:paraId="7C797FDC" w14:textId="04DE1A86" w:rsidR="004B58F4" w:rsidRPr="007D25ED" w:rsidRDefault="004B58F4" w:rsidP="004B58F4">
            <w:r>
              <w:t>04/28/20</w:t>
            </w:r>
          </w:p>
        </w:tc>
        <w:tc>
          <w:tcPr>
            <w:tcW w:w="1800" w:type="dxa"/>
          </w:tcPr>
          <w:p w14:paraId="5C2B1FC5" w14:textId="0926301E" w:rsidR="004B58F4" w:rsidRPr="007D25ED" w:rsidRDefault="004B58F4" w:rsidP="004B58F4">
            <w:r w:rsidRPr="007D25ED">
              <w:t>Jesus Yael Ramos Favela</w:t>
            </w:r>
          </w:p>
        </w:tc>
        <w:tc>
          <w:tcPr>
            <w:tcW w:w="3978" w:type="dxa"/>
          </w:tcPr>
          <w:p w14:paraId="7D6EA45A" w14:textId="590B5FEA" w:rsidR="004B58F4" w:rsidRPr="007D25ED" w:rsidRDefault="004B58F4" w:rsidP="004B58F4">
            <w:r>
              <w:t>Edited</w:t>
            </w:r>
            <w:r w:rsidRPr="007D25ED">
              <w:t xml:space="preserve"> Sections </w:t>
            </w:r>
            <w:r>
              <w:t>2</w:t>
            </w:r>
            <w:r w:rsidRPr="007D25ED">
              <w:t xml:space="preserve"> &amp; 4</w:t>
            </w:r>
          </w:p>
        </w:tc>
      </w:tr>
      <w:tr w:rsidR="004B58F4" w:rsidRPr="007D25ED" w14:paraId="1423A9A8" w14:textId="77777777">
        <w:tc>
          <w:tcPr>
            <w:tcW w:w="1764" w:type="dxa"/>
          </w:tcPr>
          <w:p w14:paraId="0FB8E86C" w14:textId="3C60A87F" w:rsidR="004B58F4" w:rsidRPr="007D25ED" w:rsidRDefault="004B58F4" w:rsidP="004B58F4">
            <w:r>
              <w:t xml:space="preserve">             1.9</w:t>
            </w:r>
          </w:p>
        </w:tc>
        <w:tc>
          <w:tcPr>
            <w:tcW w:w="1170" w:type="dxa"/>
          </w:tcPr>
          <w:p w14:paraId="43B927F0" w14:textId="57AC4518" w:rsidR="004B58F4" w:rsidRPr="007D25ED" w:rsidRDefault="004B58F4" w:rsidP="004B58F4">
            <w:r>
              <w:t>04/28/20</w:t>
            </w:r>
          </w:p>
        </w:tc>
        <w:tc>
          <w:tcPr>
            <w:tcW w:w="1800" w:type="dxa"/>
          </w:tcPr>
          <w:p w14:paraId="313DFE93" w14:textId="1910A29A" w:rsidR="004B58F4" w:rsidRPr="007D25ED" w:rsidRDefault="004B58F4" w:rsidP="004B58F4">
            <w:r w:rsidRPr="007D25ED">
              <w:t xml:space="preserve">Ian Hudson </w:t>
            </w:r>
          </w:p>
        </w:tc>
        <w:tc>
          <w:tcPr>
            <w:tcW w:w="3978" w:type="dxa"/>
          </w:tcPr>
          <w:p w14:paraId="325C25D2" w14:textId="555E5EF9" w:rsidR="004B58F4" w:rsidRPr="007D25ED" w:rsidRDefault="004B58F4" w:rsidP="004B58F4">
            <w:r>
              <w:t>Edited</w:t>
            </w:r>
            <w:r w:rsidRPr="007D25ED">
              <w:t xml:space="preserve"> Sections </w:t>
            </w:r>
            <w:r>
              <w:t>2</w:t>
            </w:r>
            <w:r w:rsidRPr="007D25ED">
              <w:t xml:space="preserve"> &amp; </w:t>
            </w:r>
            <w:r>
              <w:t>4</w:t>
            </w:r>
          </w:p>
        </w:tc>
      </w:tr>
      <w:tr w:rsidR="004B58F4" w:rsidRPr="007D25ED" w14:paraId="7A17E59E" w14:textId="77777777">
        <w:tc>
          <w:tcPr>
            <w:tcW w:w="1764" w:type="dxa"/>
          </w:tcPr>
          <w:p w14:paraId="31E45A19" w14:textId="7DC3DD87" w:rsidR="004B58F4" w:rsidRDefault="004B58F4" w:rsidP="004B58F4">
            <w:r>
              <w:t xml:space="preserve">             2.0</w:t>
            </w:r>
          </w:p>
        </w:tc>
        <w:tc>
          <w:tcPr>
            <w:tcW w:w="1170" w:type="dxa"/>
          </w:tcPr>
          <w:p w14:paraId="2061405C" w14:textId="06E38F53" w:rsidR="004B58F4" w:rsidRPr="007D25ED" w:rsidRDefault="004B58F4" w:rsidP="004B58F4">
            <w:r>
              <w:t>04/28/20</w:t>
            </w:r>
          </w:p>
        </w:tc>
        <w:tc>
          <w:tcPr>
            <w:tcW w:w="1800" w:type="dxa"/>
          </w:tcPr>
          <w:p w14:paraId="4DEEC3A4" w14:textId="2E3AAE29" w:rsidR="004B58F4" w:rsidRPr="007D25ED" w:rsidRDefault="004B58F4" w:rsidP="004B58F4">
            <w:r w:rsidRPr="007D25ED">
              <w:t>Diego Garcia</w:t>
            </w:r>
          </w:p>
        </w:tc>
        <w:tc>
          <w:tcPr>
            <w:tcW w:w="3978" w:type="dxa"/>
          </w:tcPr>
          <w:p w14:paraId="5BD44996" w14:textId="226B36B4" w:rsidR="004B58F4" w:rsidRPr="007D25ED" w:rsidRDefault="004B58F4" w:rsidP="004B58F4">
            <w:r>
              <w:t>Edited</w:t>
            </w:r>
            <w:r w:rsidRPr="007D25ED">
              <w:t xml:space="preserve"> Sections </w:t>
            </w:r>
            <w:r>
              <w:t>2</w:t>
            </w:r>
            <w:r w:rsidRPr="007D25ED">
              <w:t xml:space="preserve"> &amp; 4</w:t>
            </w:r>
          </w:p>
        </w:tc>
      </w:tr>
    </w:tbl>
    <w:p w14:paraId="5A39BBE3" w14:textId="77777777" w:rsidR="00941D93" w:rsidRPr="007D25ED" w:rsidRDefault="00941D93">
      <w:pPr>
        <w:ind w:left="144"/>
      </w:pPr>
    </w:p>
    <w:p w14:paraId="41C8F396" w14:textId="77777777" w:rsidR="00941D93" w:rsidRPr="007D25ED" w:rsidRDefault="00941D93">
      <w:pPr>
        <w:ind w:left="144"/>
      </w:pPr>
    </w:p>
    <w:p w14:paraId="72A3D3EC" w14:textId="77777777" w:rsidR="00941D93" w:rsidRPr="007D25ED" w:rsidRDefault="00941D93">
      <w:pPr>
        <w:ind w:left="144"/>
      </w:pPr>
    </w:p>
    <w:p w14:paraId="0D0B940D" w14:textId="77777777" w:rsidR="00941D93" w:rsidRPr="007D25ED" w:rsidRDefault="00941D93">
      <w:pPr>
        <w:ind w:left="144"/>
      </w:pPr>
    </w:p>
    <w:p w14:paraId="4D8557EC" w14:textId="77777777" w:rsidR="00941D93" w:rsidRPr="007D25ED" w:rsidRDefault="00941D93">
      <w:pPr>
        <w:pStyle w:val="Paragraph"/>
      </w:pPr>
      <w:r w:rsidRPr="007D25ED">
        <w:t>Note: The template presented in this document was taken from:</w:t>
      </w:r>
    </w:p>
    <w:p w14:paraId="0AE7EB27" w14:textId="77777777" w:rsidR="00941D93" w:rsidRPr="007D25ED" w:rsidRDefault="00941D93">
      <w:pPr>
        <w:pStyle w:val="Paragraph"/>
      </w:pPr>
      <w:r w:rsidRPr="007D25ED">
        <w:t xml:space="preserve">Donaldson, S., and S. Siegel, </w:t>
      </w:r>
      <w:r w:rsidRPr="007D25ED">
        <w:rPr>
          <w:i/>
          <w:iCs/>
        </w:rPr>
        <w:t>Successful Software Development</w:t>
      </w:r>
      <w:r w:rsidRPr="007D25ED">
        <w:t xml:space="preserve">. </w:t>
      </w:r>
      <w:smartTag w:uri="urn:schemas-microsoft-com:office:smarttags" w:element="place">
        <w:smartTag w:uri="urn:schemas-microsoft-com:office:smarttags" w:element="City">
          <w:r w:rsidRPr="007D25ED">
            <w:t>Upper Saddle River</w:t>
          </w:r>
        </w:smartTag>
        <w:r w:rsidRPr="007D25ED">
          <w:t xml:space="preserve">, </w:t>
        </w:r>
        <w:smartTag w:uri="urn:schemas-microsoft-com:office:smarttags" w:element="State">
          <w:r w:rsidRPr="007D25ED">
            <w:t>NJ</w:t>
          </w:r>
        </w:smartTag>
      </w:smartTag>
      <w:r w:rsidRPr="007D25ED">
        <w:t>: Prentice Hall, 2001, pp. 321-323.</w:t>
      </w:r>
    </w:p>
    <w:p w14:paraId="0E27B00A" w14:textId="77777777" w:rsidR="00E47986" w:rsidRPr="007D25ED" w:rsidRDefault="00E47986">
      <w:pPr>
        <w:pStyle w:val="Paragraph"/>
      </w:pPr>
    </w:p>
    <w:p w14:paraId="0BE1409E" w14:textId="77777777" w:rsidR="00E47986" w:rsidRPr="007D25ED" w:rsidRDefault="00E47986" w:rsidP="00E47986">
      <w:pPr>
        <w:pStyle w:val="Paragraph"/>
      </w:pPr>
      <w:r w:rsidRPr="007D25ED">
        <w:lastRenderedPageBreak/>
        <w:t xml:space="preserve">Note: The template presented in this document was taken from: Donaldson, S., and S. Siegel, </w:t>
      </w:r>
      <w:r w:rsidRPr="007D25ED">
        <w:rPr>
          <w:i/>
          <w:iCs/>
        </w:rPr>
        <w:t>Successful Software Development</w:t>
      </w:r>
      <w:r w:rsidRPr="007D25ED">
        <w:t xml:space="preserve">. </w:t>
      </w:r>
      <w:smartTag w:uri="urn:schemas-microsoft-com:office:smarttags" w:element="place">
        <w:smartTag w:uri="urn:schemas-microsoft-com:office:smarttags" w:element="City">
          <w:r w:rsidRPr="007D25ED">
            <w:t>Upper Saddle River</w:t>
          </w:r>
        </w:smartTag>
        <w:r w:rsidRPr="007D25ED">
          <w:t xml:space="preserve">, </w:t>
        </w:r>
        <w:smartTag w:uri="urn:schemas-microsoft-com:office:smarttags" w:element="State">
          <w:r w:rsidRPr="007D25ED">
            <w:t>NJ</w:t>
          </w:r>
        </w:smartTag>
      </w:smartTag>
      <w:r w:rsidRPr="007D25ED">
        <w:t>: Prentice Hall, 2001, pp. 321-323 and modified by Humberto Mendoza and Steve Roach.</w:t>
      </w:r>
    </w:p>
    <w:p w14:paraId="60061E4C" w14:textId="77777777" w:rsidR="00941D93" w:rsidRPr="007D25ED" w:rsidRDefault="00941D93">
      <w:pPr>
        <w:pStyle w:val="Paragraph"/>
      </w:pPr>
    </w:p>
    <w:p w14:paraId="7F17F82B" w14:textId="77777777" w:rsidR="00941D93" w:rsidRPr="007D25ED" w:rsidRDefault="00941D93">
      <w:pPr>
        <w:pStyle w:val="Paragraph"/>
      </w:pPr>
      <w:r w:rsidRPr="007D25ED">
        <w:t>Supplementary information is from:</w:t>
      </w:r>
    </w:p>
    <w:p w14:paraId="7BC85E3C" w14:textId="77777777" w:rsidR="00941D93" w:rsidRPr="007D25ED" w:rsidRDefault="00941D93">
      <w:pPr>
        <w:pStyle w:val="Paragraph"/>
      </w:pPr>
      <w:proofErr w:type="spellStart"/>
      <w:r w:rsidRPr="007D25ED">
        <w:t>Pfleeger</w:t>
      </w:r>
      <w:proofErr w:type="spellEnd"/>
      <w:r w:rsidRPr="007D25ED">
        <w:t xml:space="preserve">, S.  </w:t>
      </w:r>
      <w:r w:rsidRPr="007D25ED">
        <w:rPr>
          <w:i/>
          <w:iCs/>
        </w:rPr>
        <w:t>Software Engineering, Theory and Practice</w:t>
      </w:r>
      <w:r w:rsidRPr="007D25ED">
        <w:t xml:space="preserve">.  </w:t>
      </w:r>
      <w:smartTag w:uri="urn:schemas-microsoft-com:office:smarttags" w:element="place">
        <w:smartTag w:uri="urn:schemas-microsoft-com:office:smarttags" w:element="City">
          <w:r w:rsidRPr="007D25ED">
            <w:t>Upper Saddle River</w:t>
          </w:r>
        </w:smartTag>
        <w:r w:rsidRPr="007D25ED">
          <w:t xml:space="preserve">, </w:t>
        </w:r>
        <w:smartTag w:uri="urn:schemas-microsoft-com:office:smarttags" w:element="State">
          <w:r w:rsidRPr="007D25ED">
            <w:t>NJ</w:t>
          </w:r>
        </w:smartTag>
      </w:smartTag>
      <w:r w:rsidRPr="007D25ED">
        <w:t xml:space="preserve">: Prentice Hall, 1998, p. 365.  </w:t>
      </w:r>
    </w:p>
    <w:p w14:paraId="44EAFD9C" w14:textId="77777777" w:rsidR="00941D93" w:rsidRPr="007D25ED" w:rsidRDefault="00941D93">
      <w:pPr>
        <w:pStyle w:val="Paragraph"/>
      </w:pPr>
      <w:r w:rsidRPr="007D25ED">
        <w:br w:type="column"/>
      </w:r>
    </w:p>
    <w:p w14:paraId="4B94D5A5" w14:textId="77777777" w:rsidR="00941D93" w:rsidRPr="007D25ED" w:rsidRDefault="00941D93">
      <w:pPr>
        <w:ind w:left="144"/>
      </w:pPr>
    </w:p>
    <w:p w14:paraId="22E0FC93" w14:textId="77777777" w:rsidR="00941D93" w:rsidRPr="007D25ED" w:rsidRDefault="00941D93">
      <w:pPr>
        <w:pStyle w:val="TOC2"/>
        <w:rPr>
          <w:sz w:val="28"/>
        </w:rPr>
      </w:pPr>
      <w:r w:rsidRPr="007D25ED">
        <w:rPr>
          <w:sz w:val="28"/>
        </w:rPr>
        <w:t>Table of Contents</w:t>
      </w:r>
    </w:p>
    <w:p w14:paraId="68C8C318" w14:textId="77777777" w:rsidR="000927B9" w:rsidRPr="007D25ED" w:rsidRDefault="00941D93">
      <w:pPr>
        <w:pStyle w:val="TOC1"/>
        <w:rPr>
          <w:b w:val="0"/>
          <w:caps w:val="0"/>
          <w:noProof/>
          <w:sz w:val="22"/>
          <w:szCs w:val="22"/>
        </w:rPr>
      </w:pPr>
      <w:r w:rsidRPr="007D25ED">
        <w:rPr>
          <w:sz w:val="28"/>
        </w:rPr>
        <w:fldChar w:fldCharType="begin"/>
      </w:r>
      <w:r w:rsidRPr="007D25ED">
        <w:rPr>
          <w:sz w:val="28"/>
        </w:rPr>
        <w:instrText xml:space="preserve"> TOC \o "1-3" \h \z </w:instrText>
      </w:r>
      <w:r w:rsidRPr="007D25ED">
        <w:rPr>
          <w:sz w:val="28"/>
        </w:rPr>
        <w:fldChar w:fldCharType="separate"/>
      </w:r>
      <w:hyperlink w:anchor="_Toc22915465" w:history="1">
        <w:r w:rsidR="000927B9" w:rsidRPr="007D25ED">
          <w:rPr>
            <w:rStyle w:val="Hyperlink"/>
            <w:noProof/>
          </w:rPr>
          <w:t>Document Control</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_Toc22915465 \h </w:instrText>
        </w:r>
        <w:r w:rsidR="000927B9" w:rsidRPr="007D25ED">
          <w:rPr>
            <w:noProof/>
            <w:webHidden/>
          </w:rPr>
        </w:r>
        <w:r w:rsidR="000927B9" w:rsidRPr="007D25ED">
          <w:rPr>
            <w:noProof/>
            <w:webHidden/>
          </w:rPr>
          <w:fldChar w:fldCharType="separate"/>
        </w:r>
        <w:r w:rsidR="000927B9" w:rsidRPr="007D25ED">
          <w:rPr>
            <w:noProof/>
            <w:webHidden/>
          </w:rPr>
          <w:t>ii</w:t>
        </w:r>
        <w:r w:rsidR="000927B9" w:rsidRPr="007D25ED">
          <w:rPr>
            <w:noProof/>
            <w:webHidden/>
          </w:rPr>
          <w:fldChar w:fldCharType="end"/>
        </w:r>
      </w:hyperlink>
    </w:p>
    <w:p w14:paraId="22062966" w14:textId="77777777" w:rsidR="000927B9" w:rsidRPr="007D25ED" w:rsidRDefault="00F64E87">
      <w:pPr>
        <w:pStyle w:val="TOC2"/>
        <w:rPr>
          <w:b w:val="0"/>
          <w:bCs w:val="0"/>
          <w:smallCaps w:val="0"/>
          <w:noProof/>
          <w:sz w:val="22"/>
          <w:szCs w:val="22"/>
        </w:rPr>
      </w:pPr>
      <w:hyperlink w:anchor="_Toc22915466" w:history="1">
        <w:r w:rsidR="000927B9" w:rsidRPr="007D25ED">
          <w:rPr>
            <w:rStyle w:val="Hyperlink"/>
            <w:noProof/>
          </w:rPr>
          <w:t>Approval</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_Toc22915466 \h </w:instrText>
        </w:r>
        <w:r w:rsidR="000927B9" w:rsidRPr="007D25ED">
          <w:rPr>
            <w:noProof/>
            <w:webHidden/>
          </w:rPr>
        </w:r>
        <w:r w:rsidR="000927B9" w:rsidRPr="007D25ED">
          <w:rPr>
            <w:noProof/>
            <w:webHidden/>
          </w:rPr>
          <w:fldChar w:fldCharType="separate"/>
        </w:r>
        <w:r w:rsidR="000927B9" w:rsidRPr="007D25ED">
          <w:rPr>
            <w:noProof/>
            <w:webHidden/>
          </w:rPr>
          <w:t>ii</w:t>
        </w:r>
        <w:r w:rsidR="000927B9" w:rsidRPr="007D25ED">
          <w:rPr>
            <w:noProof/>
            <w:webHidden/>
          </w:rPr>
          <w:fldChar w:fldCharType="end"/>
        </w:r>
      </w:hyperlink>
    </w:p>
    <w:p w14:paraId="060BBE3C" w14:textId="77777777" w:rsidR="000927B9" w:rsidRPr="007D25ED" w:rsidRDefault="00F64E87">
      <w:pPr>
        <w:pStyle w:val="TOC2"/>
        <w:rPr>
          <w:b w:val="0"/>
          <w:bCs w:val="0"/>
          <w:smallCaps w:val="0"/>
          <w:noProof/>
          <w:sz w:val="22"/>
          <w:szCs w:val="22"/>
        </w:rPr>
      </w:pPr>
      <w:hyperlink w:anchor="_Toc22915467" w:history="1">
        <w:r w:rsidR="000927B9" w:rsidRPr="007D25ED">
          <w:rPr>
            <w:rStyle w:val="Hyperlink"/>
            <w:noProof/>
          </w:rPr>
          <w:t>Document Change Control</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_Toc22915467 \h </w:instrText>
        </w:r>
        <w:r w:rsidR="000927B9" w:rsidRPr="007D25ED">
          <w:rPr>
            <w:noProof/>
            <w:webHidden/>
          </w:rPr>
        </w:r>
        <w:r w:rsidR="000927B9" w:rsidRPr="007D25ED">
          <w:rPr>
            <w:noProof/>
            <w:webHidden/>
          </w:rPr>
          <w:fldChar w:fldCharType="separate"/>
        </w:r>
        <w:r w:rsidR="000927B9" w:rsidRPr="007D25ED">
          <w:rPr>
            <w:noProof/>
            <w:webHidden/>
          </w:rPr>
          <w:t>ii</w:t>
        </w:r>
        <w:r w:rsidR="000927B9" w:rsidRPr="007D25ED">
          <w:rPr>
            <w:noProof/>
            <w:webHidden/>
          </w:rPr>
          <w:fldChar w:fldCharType="end"/>
        </w:r>
      </w:hyperlink>
    </w:p>
    <w:p w14:paraId="04D3DFDA" w14:textId="77777777" w:rsidR="000927B9" w:rsidRPr="007D25ED" w:rsidRDefault="00F64E87">
      <w:pPr>
        <w:pStyle w:val="TOC2"/>
        <w:rPr>
          <w:b w:val="0"/>
          <w:bCs w:val="0"/>
          <w:smallCaps w:val="0"/>
          <w:noProof/>
          <w:sz w:val="22"/>
          <w:szCs w:val="22"/>
        </w:rPr>
      </w:pPr>
      <w:hyperlink w:anchor="_Toc22915468" w:history="1">
        <w:r w:rsidR="000927B9" w:rsidRPr="007D25ED">
          <w:rPr>
            <w:rStyle w:val="Hyperlink"/>
            <w:noProof/>
          </w:rPr>
          <w:t>Distribution List</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_Toc22915468 \h </w:instrText>
        </w:r>
        <w:r w:rsidR="000927B9" w:rsidRPr="007D25ED">
          <w:rPr>
            <w:noProof/>
            <w:webHidden/>
          </w:rPr>
        </w:r>
        <w:r w:rsidR="000927B9" w:rsidRPr="007D25ED">
          <w:rPr>
            <w:noProof/>
            <w:webHidden/>
          </w:rPr>
          <w:fldChar w:fldCharType="separate"/>
        </w:r>
        <w:r w:rsidR="000927B9" w:rsidRPr="007D25ED">
          <w:rPr>
            <w:noProof/>
            <w:webHidden/>
          </w:rPr>
          <w:t>ii</w:t>
        </w:r>
        <w:r w:rsidR="000927B9" w:rsidRPr="007D25ED">
          <w:rPr>
            <w:noProof/>
            <w:webHidden/>
          </w:rPr>
          <w:fldChar w:fldCharType="end"/>
        </w:r>
      </w:hyperlink>
    </w:p>
    <w:p w14:paraId="65B91C5E" w14:textId="77777777" w:rsidR="000927B9" w:rsidRPr="007D25ED" w:rsidRDefault="00F64E87">
      <w:pPr>
        <w:pStyle w:val="TOC2"/>
        <w:rPr>
          <w:b w:val="0"/>
          <w:bCs w:val="0"/>
          <w:smallCaps w:val="0"/>
          <w:noProof/>
          <w:sz w:val="22"/>
          <w:szCs w:val="22"/>
        </w:rPr>
      </w:pPr>
      <w:hyperlink w:anchor="_Toc22915469" w:history="1">
        <w:r w:rsidR="000927B9" w:rsidRPr="007D25ED">
          <w:rPr>
            <w:rStyle w:val="Hyperlink"/>
            <w:noProof/>
          </w:rPr>
          <w:t>Change Summary</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_Toc22915469 \h </w:instrText>
        </w:r>
        <w:r w:rsidR="000927B9" w:rsidRPr="007D25ED">
          <w:rPr>
            <w:noProof/>
            <w:webHidden/>
          </w:rPr>
        </w:r>
        <w:r w:rsidR="000927B9" w:rsidRPr="007D25ED">
          <w:rPr>
            <w:noProof/>
            <w:webHidden/>
          </w:rPr>
          <w:fldChar w:fldCharType="separate"/>
        </w:r>
        <w:r w:rsidR="000927B9" w:rsidRPr="007D25ED">
          <w:rPr>
            <w:noProof/>
            <w:webHidden/>
          </w:rPr>
          <w:t>ii</w:t>
        </w:r>
        <w:r w:rsidR="000927B9" w:rsidRPr="007D25ED">
          <w:rPr>
            <w:noProof/>
            <w:webHidden/>
          </w:rPr>
          <w:fldChar w:fldCharType="end"/>
        </w:r>
      </w:hyperlink>
    </w:p>
    <w:p w14:paraId="62A43866" w14:textId="77777777" w:rsidR="000927B9" w:rsidRPr="007D25ED" w:rsidRDefault="00F64E87">
      <w:pPr>
        <w:pStyle w:val="TOC1"/>
        <w:tabs>
          <w:tab w:val="left" w:pos="400"/>
        </w:tabs>
        <w:rPr>
          <w:b w:val="0"/>
          <w:caps w:val="0"/>
          <w:noProof/>
          <w:sz w:val="22"/>
          <w:szCs w:val="22"/>
        </w:rPr>
      </w:pPr>
      <w:hyperlink w:anchor="_Toc22915470" w:history="1">
        <w:r w:rsidR="000927B9" w:rsidRPr="007D25ED">
          <w:rPr>
            <w:rStyle w:val="Hyperlink"/>
            <w:noProof/>
          </w:rPr>
          <w:t>1.</w:t>
        </w:r>
        <w:r w:rsidR="000927B9" w:rsidRPr="007D25ED">
          <w:rPr>
            <w:b w:val="0"/>
            <w:caps w:val="0"/>
            <w:noProof/>
            <w:sz w:val="22"/>
            <w:szCs w:val="22"/>
          </w:rPr>
          <w:tab/>
        </w:r>
        <w:r w:rsidR="000927B9" w:rsidRPr="007D25ED">
          <w:rPr>
            <w:rStyle w:val="Hyperlink"/>
            <w:noProof/>
          </w:rPr>
          <w:t>Introduction</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_Toc22915470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550E8B9C" w14:textId="77777777" w:rsidR="000927B9" w:rsidRPr="007D25ED" w:rsidRDefault="00F64E87">
      <w:pPr>
        <w:pStyle w:val="TOC2"/>
        <w:tabs>
          <w:tab w:val="left" w:pos="1200"/>
        </w:tabs>
        <w:rPr>
          <w:b w:val="0"/>
          <w:bCs w:val="0"/>
          <w:smallCaps w:val="0"/>
          <w:noProof/>
          <w:sz w:val="22"/>
          <w:szCs w:val="22"/>
        </w:rPr>
      </w:pPr>
      <w:hyperlink w:anchor="_Toc22915471" w:history="1">
        <w:r w:rsidR="000927B9" w:rsidRPr="007D25ED">
          <w:rPr>
            <w:rStyle w:val="Hyperlink"/>
            <w:noProof/>
          </w:rPr>
          <w:t>1.1.</w:t>
        </w:r>
        <w:r w:rsidR="000927B9" w:rsidRPr="007D25ED">
          <w:rPr>
            <w:b w:val="0"/>
            <w:bCs w:val="0"/>
            <w:smallCaps w:val="0"/>
            <w:noProof/>
            <w:sz w:val="22"/>
            <w:szCs w:val="22"/>
          </w:rPr>
          <w:tab/>
        </w:r>
        <w:r w:rsidR="000927B9" w:rsidRPr="007D25ED">
          <w:rPr>
            <w:rStyle w:val="Hyperlink"/>
            <w:noProof/>
          </w:rPr>
          <w:t>Purpose</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_Toc22915471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461BED02" w14:textId="77777777" w:rsidR="000927B9" w:rsidRPr="007D25ED" w:rsidRDefault="00F64E87">
      <w:pPr>
        <w:pStyle w:val="TOC2"/>
        <w:tabs>
          <w:tab w:val="left" w:pos="1200"/>
        </w:tabs>
        <w:rPr>
          <w:b w:val="0"/>
          <w:bCs w:val="0"/>
          <w:smallCaps w:val="0"/>
          <w:noProof/>
          <w:sz w:val="22"/>
          <w:szCs w:val="22"/>
        </w:rPr>
      </w:pPr>
      <w:hyperlink w:anchor="_Toc22915472" w:history="1">
        <w:r w:rsidR="000927B9" w:rsidRPr="007D25ED">
          <w:rPr>
            <w:rStyle w:val="Hyperlink"/>
            <w:noProof/>
          </w:rPr>
          <w:t>1.2.</w:t>
        </w:r>
        <w:r w:rsidR="000927B9" w:rsidRPr="007D25ED">
          <w:rPr>
            <w:b w:val="0"/>
            <w:bCs w:val="0"/>
            <w:smallCaps w:val="0"/>
            <w:noProof/>
            <w:sz w:val="22"/>
            <w:szCs w:val="22"/>
          </w:rPr>
          <w:tab/>
        </w:r>
        <w:r w:rsidR="000927B9" w:rsidRPr="007D25ED">
          <w:rPr>
            <w:rStyle w:val="Hyperlink"/>
            <w:noProof/>
          </w:rPr>
          <w:t>Scope</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_Toc22915472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55B71DAA" w14:textId="77777777" w:rsidR="000927B9" w:rsidRPr="007D25ED" w:rsidRDefault="00F64E87">
      <w:pPr>
        <w:pStyle w:val="TOC2"/>
        <w:tabs>
          <w:tab w:val="left" w:pos="1200"/>
        </w:tabs>
        <w:rPr>
          <w:b w:val="0"/>
          <w:bCs w:val="0"/>
          <w:smallCaps w:val="0"/>
          <w:noProof/>
          <w:sz w:val="22"/>
          <w:szCs w:val="22"/>
        </w:rPr>
      </w:pPr>
      <w:hyperlink w:anchor="_Toc22915473" w:history="1">
        <w:r w:rsidR="000927B9" w:rsidRPr="007D25ED">
          <w:rPr>
            <w:rStyle w:val="Hyperlink"/>
            <w:noProof/>
          </w:rPr>
          <w:t>1.3.</w:t>
        </w:r>
        <w:r w:rsidR="000927B9" w:rsidRPr="007D25ED">
          <w:rPr>
            <w:b w:val="0"/>
            <w:bCs w:val="0"/>
            <w:smallCaps w:val="0"/>
            <w:noProof/>
            <w:sz w:val="22"/>
            <w:szCs w:val="22"/>
          </w:rPr>
          <w:tab/>
        </w:r>
        <w:r w:rsidR="000927B9" w:rsidRPr="007D25ED">
          <w:rPr>
            <w:rStyle w:val="Hyperlink"/>
            <w:noProof/>
          </w:rPr>
          <w:t>System Overview</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_Toc22915473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04E72D9C" w14:textId="77777777" w:rsidR="000927B9" w:rsidRPr="007D25ED" w:rsidRDefault="00F64E87">
      <w:pPr>
        <w:pStyle w:val="TOC2"/>
        <w:tabs>
          <w:tab w:val="left" w:pos="1200"/>
        </w:tabs>
        <w:rPr>
          <w:b w:val="0"/>
          <w:bCs w:val="0"/>
          <w:smallCaps w:val="0"/>
          <w:noProof/>
          <w:sz w:val="22"/>
          <w:szCs w:val="22"/>
        </w:rPr>
      </w:pPr>
      <w:hyperlink w:anchor="_Toc22915474" w:history="1">
        <w:r w:rsidR="000927B9" w:rsidRPr="007D25ED">
          <w:rPr>
            <w:rStyle w:val="Hyperlink"/>
            <w:noProof/>
          </w:rPr>
          <w:t>1.4.</w:t>
        </w:r>
        <w:r w:rsidR="000927B9" w:rsidRPr="007D25ED">
          <w:rPr>
            <w:b w:val="0"/>
            <w:bCs w:val="0"/>
            <w:smallCaps w:val="0"/>
            <w:noProof/>
            <w:sz w:val="22"/>
            <w:szCs w:val="22"/>
          </w:rPr>
          <w:tab/>
        </w:r>
        <w:r w:rsidR="000927B9" w:rsidRPr="007D25ED">
          <w:rPr>
            <w:rStyle w:val="Hyperlink"/>
            <w:noProof/>
          </w:rPr>
          <w:t>Suspension and Exit Criteria</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_Toc22915474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0580B053" w14:textId="77777777" w:rsidR="000927B9" w:rsidRPr="007D25ED" w:rsidRDefault="00F64E87">
      <w:pPr>
        <w:pStyle w:val="TOC2"/>
        <w:tabs>
          <w:tab w:val="left" w:pos="1200"/>
        </w:tabs>
        <w:rPr>
          <w:b w:val="0"/>
          <w:bCs w:val="0"/>
          <w:smallCaps w:val="0"/>
          <w:noProof/>
          <w:sz w:val="22"/>
          <w:szCs w:val="22"/>
        </w:rPr>
      </w:pPr>
      <w:hyperlink w:anchor="_Toc22915475" w:history="1">
        <w:r w:rsidR="000927B9" w:rsidRPr="007D25ED">
          <w:rPr>
            <w:rStyle w:val="Hyperlink"/>
            <w:noProof/>
          </w:rPr>
          <w:t>1.5.</w:t>
        </w:r>
        <w:r w:rsidR="000927B9" w:rsidRPr="007D25ED">
          <w:rPr>
            <w:b w:val="0"/>
            <w:bCs w:val="0"/>
            <w:smallCaps w:val="0"/>
            <w:noProof/>
            <w:sz w:val="22"/>
            <w:szCs w:val="22"/>
          </w:rPr>
          <w:tab/>
        </w:r>
        <w:r w:rsidR="000927B9" w:rsidRPr="007D25ED">
          <w:rPr>
            <w:rStyle w:val="Hyperlink"/>
            <w:noProof/>
          </w:rPr>
          <w:t>Document Overview</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_Toc22915475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1F3CD51D" w14:textId="77777777" w:rsidR="000927B9" w:rsidRPr="007D25ED" w:rsidRDefault="00F64E87">
      <w:pPr>
        <w:pStyle w:val="TOC2"/>
        <w:tabs>
          <w:tab w:val="left" w:pos="1200"/>
        </w:tabs>
        <w:rPr>
          <w:b w:val="0"/>
          <w:bCs w:val="0"/>
          <w:smallCaps w:val="0"/>
          <w:noProof/>
          <w:sz w:val="22"/>
          <w:szCs w:val="22"/>
        </w:rPr>
      </w:pPr>
      <w:hyperlink w:anchor="_Toc22915476" w:history="1">
        <w:r w:rsidR="000927B9" w:rsidRPr="007D25ED">
          <w:rPr>
            <w:rStyle w:val="Hyperlink"/>
            <w:noProof/>
          </w:rPr>
          <w:t>1.6.</w:t>
        </w:r>
        <w:r w:rsidR="000927B9" w:rsidRPr="007D25ED">
          <w:rPr>
            <w:b w:val="0"/>
            <w:bCs w:val="0"/>
            <w:smallCaps w:val="0"/>
            <w:noProof/>
            <w:sz w:val="22"/>
            <w:szCs w:val="22"/>
          </w:rPr>
          <w:tab/>
        </w:r>
        <w:r w:rsidR="000927B9" w:rsidRPr="007D25ED">
          <w:rPr>
            <w:rStyle w:val="Hyperlink"/>
            <w:noProof/>
          </w:rPr>
          <w:t>References</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_Toc22915476 \h </w:instrText>
        </w:r>
        <w:r w:rsidR="000927B9" w:rsidRPr="007D25ED">
          <w:rPr>
            <w:noProof/>
            <w:webHidden/>
          </w:rPr>
        </w:r>
        <w:r w:rsidR="000927B9" w:rsidRPr="007D25ED">
          <w:rPr>
            <w:noProof/>
            <w:webHidden/>
          </w:rPr>
          <w:fldChar w:fldCharType="separate"/>
        </w:r>
        <w:r w:rsidR="000927B9" w:rsidRPr="007D25ED">
          <w:rPr>
            <w:noProof/>
            <w:webHidden/>
          </w:rPr>
          <w:t>1</w:t>
        </w:r>
        <w:r w:rsidR="000927B9" w:rsidRPr="007D25ED">
          <w:rPr>
            <w:noProof/>
            <w:webHidden/>
          </w:rPr>
          <w:fldChar w:fldCharType="end"/>
        </w:r>
      </w:hyperlink>
    </w:p>
    <w:p w14:paraId="6DB95FA5" w14:textId="77777777" w:rsidR="000927B9" w:rsidRPr="007D25ED" w:rsidRDefault="00F64E87">
      <w:pPr>
        <w:pStyle w:val="TOC1"/>
        <w:tabs>
          <w:tab w:val="left" w:pos="400"/>
        </w:tabs>
        <w:rPr>
          <w:b w:val="0"/>
          <w:caps w:val="0"/>
          <w:noProof/>
          <w:sz w:val="22"/>
          <w:szCs w:val="22"/>
        </w:rPr>
      </w:pPr>
      <w:hyperlink w:anchor="_Toc22915477" w:history="1">
        <w:r w:rsidR="000927B9" w:rsidRPr="007D25ED">
          <w:rPr>
            <w:rStyle w:val="Hyperlink"/>
            <w:noProof/>
          </w:rPr>
          <w:t>2.</w:t>
        </w:r>
        <w:r w:rsidR="000927B9" w:rsidRPr="007D25ED">
          <w:rPr>
            <w:b w:val="0"/>
            <w:caps w:val="0"/>
            <w:noProof/>
            <w:sz w:val="22"/>
            <w:szCs w:val="22"/>
          </w:rPr>
          <w:tab/>
        </w:r>
        <w:r w:rsidR="000927B9" w:rsidRPr="007D25ED">
          <w:rPr>
            <w:rStyle w:val="Hyperlink"/>
            <w:noProof/>
          </w:rPr>
          <w:t>Test Items and Features</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_Toc22915477 \h </w:instrText>
        </w:r>
        <w:r w:rsidR="000927B9" w:rsidRPr="007D25ED">
          <w:rPr>
            <w:noProof/>
            <w:webHidden/>
          </w:rPr>
        </w:r>
        <w:r w:rsidR="000927B9" w:rsidRPr="007D25ED">
          <w:rPr>
            <w:noProof/>
            <w:webHidden/>
          </w:rPr>
          <w:fldChar w:fldCharType="separate"/>
        </w:r>
        <w:r w:rsidR="000927B9" w:rsidRPr="007D25ED">
          <w:rPr>
            <w:noProof/>
            <w:webHidden/>
          </w:rPr>
          <w:t>2</w:t>
        </w:r>
        <w:r w:rsidR="000927B9" w:rsidRPr="007D25ED">
          <w:rPr>
            <w:noProof/>
            <w:webHidden/>
          </w:rPr>
          <w:fldChar w:fldCharType="end"/>
        </w:r>
      </w:hyperlink>
    </w:p>
    <w:p w14:paraId="5DF0E930" w14:textId="77777777" w:rsidR="000927B9" w:rsidRPr="007D25ED" w:rsidRDefault="00F64E87">
      <w:pPr>
        <w:pStyle w:val="TOC1"/>
        <w:tabs>
          <w:tab w:val="left" w:pos="400"/>
        </w:tabs>
        <w:rPr>
          <w:b w:val="0"/>
          <w:caps w:val="0"/>
          <w:noProof/>
          <w:sz w:val="22"/>
          <w:szCs w:val="22"/>
        </w:rPr>
      </w:pPr>
      <w:hyperlink w:anchor="_Toc22915478" w:history="1">
        <w:r w:rsidR="000927B9" w:rsidRPr="007D25ED">
          <w:rPr>
            <w:rStyle w:val="Hyperlink"/>
            <w:noProof/>
          </w:rPr>
          <w:t>3.</w:t>
        </w:r>
        <w:r w:rsidR="000927B9" w:rsidRPr="007D25ED">
          <w:rPr>
            <w:b w:val="0"/>
            <w:caps w:val="0"/>
            <w:noProof/>
            <w:sz w:val="22"/>
            <w:szCs w:val="22"/>
          </w:rPr>
          <w:tab/>
        </w:r>
        <w:r w:rsidR="000927B9" w:rsidRPr="007D25ED">
          <w:rPr>
            <w:rStyle w:val="Hyperlink"/>
            <w:noProof/>
          </w:rPr>
          <w:t>Testing Approach</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_Toc22915478 \h </w:instrText>
        </w:r>
        <w:r w:rsidR="000927B9" w:rsidRPr="007D25ED">
          <w:rPr>
            <w:noProof/>
            <w:webHidden/>
          </w:rPr>
        </w:r>
        <w:r w:rsidR="000927B9" w:rsidRPr="007D25ED">
          <w:rPr>
            <w:noProof/>
            <w:webHidden/>
          </w:rPr>
          <w:fldChar w:fldCharType="separate"/>
        </w:r>
        <w:r w:rsidR="000927B9" w:rsidRPr="007D25ED">
          <w:rPr>
            <w:noProof/>
            <w:webHidden/>
          </w:rPr>
          <w:t>3</w:t>
        </w:r>
        <w:r w:rsidR="000927B9" w:rsidRPr="007D25ED">
          <w:rPr>
            <w:noProof/>
            <w:webHidden/>
          </w:rPr>
          <w:fldChar w:fldCharType="end"/>
        </w:r>
      </w:hyperlink>
    </w:p>
    <w:p w14:paraId="2E079CA5" w14:textId="77777777" w:rsidR="000927B9" w:rsidRPr="007D25ED" w:rsidRDefault="00F64E87">
      <w:pPr>
        <w:pStyle w:val="TOC1"/>
        <w:tabs>
          <w:tab w:val="left" w:pos="400"/>
        </w:tabs>
        <w:rPr>
          <w:b w:val="0"/>
          <w:caps w:val="0"/>
          <w:noProof/>
          <w:sz w:val="22"/>
          <w:szCs w:val="22"/>
        </w:rPr>
      </w:pPr>
      <w:hyperlink w:anchor="_Toc22915479" w:history="1">
        <w:r w:rsidR="000927B9" w:rsidRPr="007D25ED">
          <w:rPr>
            <w:rStyle w:val="Hyperlink"/>
            <w:noProof/>
          </w:rPr>
          <w:t>4.</w:t>
        </w:r>
        <w:r w:rsidR="000927B9" w:rsidRPr="007D25ED">
          <w:rPr>
            <w:b w:val="0"/>
            <w:caps w:val="0"/>
            <w:noProof/>
            <w:sz w:val="22"/>
            <w:szCs w:val="22"/>
          </w:rPr>
          <w:tab/>
        </w:r>
        <w:r w:rsidR="000927B9" w:rsidRPr="007D25ED">
          <w:rPr>
            <w:rStyle w:val="Hyperlink"/>
            <w:noProof/>
          </w:rPr>
          <w:t>Test XX</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_Toc22915479 \h </w:instrText>
        </w:r>
        <w:r w:rsidR="000927B9" w:rsidRPr="007D25ED">
          <w:rPr>
            <w:noProof/>
            <w:webHidden/>
          </w:rPr>
        </w:r>
        <w:r w:rsidR="000927B9" w:rsidRPr="007D25ED">
          <w:rPr>
            <w:noProof/>
            <w:webHidden/>
          </w:rPr>
          <w:fldChar w:fldCharType="separate"/>
        </w:r>
        <w:r w:rsidR="000927B9" w:rsidRPr="007D25ED">
          <w:rPr>
            <w:noProof/>
            <w:webHidden/>
          </w:rPr>
          <w:t>4</w:t>
        </w:r>
        <w:r w:rsidR="000927B9" w:rsidRPr="007D25ED">
          <w:rPr>
            <w:noProof/>
            <w:webHidden/>
          </w:rPr>
          <w:fldChar w:fldCharType="end"/>
        </w:r>
      </w:hyperlink>
    </w:p>
    <w:p w14:paraId="0E4FE7CF" w14:textId="77777777" w:rsidR="000927B9" w:rsidRPr="007D25ED" w:rsidRDefault="00F64E87">
      <w:pPr>
        <w:pStyle w:val="TOC2"/>
        <w:tabs>
          <w:tab w:val="left" w:pos="1200"/>
        </w:tabs>
        <w:rPr>
          <w:b w:val="0"/>
          <w:bCs w:val="0"/>
          <w:smallCaps w:val="0"/>
          <w:noProof/>
          <w:sz w:val="22"/>
          <w:szCs w:val="22"/>
        </w:rPr>
      </w:pPr>
      <w:hyperlink w:anchor="_Toc22915480" w:history="1">
        <w:r w:rsidR="000927B9" w:rsidRPr="007D25ED">
          <w:rPr>
            <w:rStyle w:val="Hyperlink"/>
            <w:noProof/>
          </w:rPr>
          <w:t>4.1.</w:t>
        </w:r>
        <w:r w:rsidR="000927B9" w:rsidRPr="007D25ED">
          <w:rPr>
            <w:b w:val="0"/>
            <w:bCs w:val="0"/>
            <w:smallCaps w:val="0"/>
            <w:noProof/>
            <w:sz w:val="22"/>
            <w:szCs w:val="22"/>
          </w:rPr>
          <w:tab/>
        </w:r>
        <w:r w:rsidR="000927B9" w:rsidRPr="007D25ED">
          <w:rPr>
            <w:rStyle w:val="Hyperlink"/>
            <w:noProof/>
          </w:rPr>
          <w:t>Test &lt;&lt;test id&gt;&gt;</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_Toc22915480 \h </w:instrText>
        </w:r>
        <w:r w:rsidR="000927B9" w:rsidRPr="007D25ED">
          <w:rPr>
            <w:noProof/>
            <w:webHidden/>
          </w:rPr>
        </w:r>
        <w:r w:rsidR="000927B9" w:rsidRPr="007D25ED">
          <w:rPr>
            <w:noProof/>
            <w:webHidden/>
          </w:rPr>
          <w:fldChar w:fldCharType="separate"/>
        </w:r>
        <w:r w:rsidR="000927B9" w:rsidRPr="007D25ED">
          <w:rPr>
            <w:noProof/>
            <w:webHidden/>
          </w:rPr>
          <w:t>4</w:t>
        </w:r>
        <w:r w:rsidR="000927B9" w:rsidRPr="007D25ED">
          <w:rPr>
            <w:noProof/>
            <w:webHidden/>
          </w:rPr>
          <w:fldChar w:fldCharType="end"/>
        </w:r>
      </w:hyperlink>
    </w:p>
    <w:p w14:paraId="16F3E881" w14:textId="77777777" w:rsidR="000927B9" w:rsidRPr="007D25ED" w:rsidRDefault="00F64E87">
      <w:pPr>
        <w:pStyle w:val="TOC1"/>
        <w:tabs>
          <w:tab w:val="left" w:pos="400"/>
        </w:tabs>
        <w:rPr>
          <w:b w:val="0"/>
          <w:caps w:val="0"/>
          <w:noProof/>
          <w:sz w:val="22"/>
          <w:szCs w:val="22"/>
        </w:rPr>
      </w:pPr>
      <w:hyperlink w:anchor="_Toc22915481" w:history="1">
        <w:r w:rsidR="000927B9" w:rsidRPr="007D25ED">
          <w:rPr>
            <w:rStyle w:val="Hyperlink"/>
            <w:noProof/>
          </w:rPr>
          <w:t>5.</w:t>
        </w:r>
        <w:r w:rsidR="000927B9" w:rsidRPr="007D25ED">
          <w:rPr>
            <w:b w:val="0"/>
            <w:caps w:val="0"/>
            <w:noProof/>
            <w:sz w:val="22"/>
            <w:szCs w:val="22"/>
          </w:rPr>
          <w:tab/>
        </w:r>
        <w:r w:rsidR="000927B9" w:rsidRPr="007D25ED">
          <w:rPr>
            <w:rStyle w:val="Hyperlink"/>
            <w:noProof/>
          </w:rPr>
          <w:t>User Interface Testing</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_Toc22915481 \h </w:instrText>
        </w:r>
        <w:r w:rsidR="000927B9" w:rsidRPr="007D25ED">
          <w:rPr>
            <w:noProof/>
            <w:webHidden/>
          </w:rPr>
        </w:r>
        <w:r w:rsidR="000927B9" w:rsidRPr="007D25ED">
          <w:rPr>
            <w:noProof/>
            <w:webHidden/>
          </w:rPr>
          <w:fldChar w:fldCharType="separate"/>
        </w:r>
        <w:r w:rsidR="000927B9" w:rsidRPr="007D25ED">
          <w:rPr>
            <w:noProof/>
            <w:webHidden/>
          </w:rPr>
          <w:t>5</w:t>
        </w:r>
        <w:r w:rsidR="000927B9" w:rsidRPr="007D25ED">
          <w:rPr>
            <w:noProof/>
            <w:webHidden/>
          </w:rPr>
          <w:fldChar w:fldCharType="end"/>
        </w:r>
      </w:hyperlink>
    </w:p>
    <w:p w14:paraId="27E57301" w14:textId="77777777" w:rsidR="000927B9" w:rsidRPr="007D25ED" w:rsidRDefault="00F64E87">
      <w:pPr>
        <w:pStyle w:val="TOC1"/>
        <w:tabs>
          <w:tab w:val="left" w:pos="400"/>
        </w:tabs>
        <w:rPr>
          <w:b w:val="0"/>
          <w:caps w:val="0"/>
          <w:noProof/>
          <w:sz w:val="22"/>
          <w:szCs w:val="22"/>
        </w:rPr>
      </w:pPr>
      <w:hyperlink w:anchor="_Toc22915482" w:history="1">
        <w:r w:rsidR="000927B9" w:rsidRPr="007D25ED">
          <w:rPr>
            <w:rStyle w:val="Hyperlink"/>
            <w:noProof/>
          </w:rPr>
          <w:t>6.</w:t>
        </w:r>
        <w:r w:rsidR="000927B9" w:rsidRPr="007D25ED">
          <w:rPr>
            <w:b w:val="0"/>
            <w:caps w:val="0"/>
            <w:noProof/>
            <w:sz w:val="22"/>
            <w:szCs w:val="22"/>
          </w:rPr>
          <w:tab/>
        </w:r>
        <w:r w:rsidR="000927B9" w:rsidRPr="007D25ED">
          <w:rPr>
            <w:rStyle w:val="Hyperlink"/>
            <w:noProof/>
          </w:rPr>
          <w:t>Test Schedule</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_Toc22915482 \h </w:instrText>
        </w:r>
        <w:r w:rsidR="000927B9" w:rsidRPr="007D25ED">
          <w:rPr>
            <w:noProof/>
            <w:webHidden/>
          </w:rPr>
        </w:r>
        <w:r w:rsidR="000927B9" w:rsidRPr="007D25ED">
          <w:rPr>
            <w:noProof/>
            <w:webHidden/>
          </w:rPr>
          <w:fldChar w:fldCharType="separate"/>
        </w:r>
        <w:r w:rsidR="000927B9" w:rsidRPr="007D25ED">
          <w:rPr>
            <w:noProof/>
            <w:webHidden/>
          </w:rPr>
          <w:t>6</w:t>
        </w:r>
        <w:r w:rsidR="000927B9" w:rsidRPr="007D25ED">
          <w:rPr>
            <w:noProof/>
            <w:webHidden/>
          </w:rPr>
          <w:fldChar w:fldCharType="end"/>
        </w:r>
      </w:hyperlink>
    </w:p>
    <w:p w14:paraId="5A354E16" w14:textId="77777777" w:rsidR="000927B9" w:rsidRPr="007D25ED" w:rsidRDefault="00F64E87">
      <w:pPr>
        <w:pStyle w:val="TOC1"/>
        <w:tabs>
          <w:tab w:val="left" w:pos="400"/>
        </w:tabs>
        <w:rPr>
          <w:b w:val="0"/>
          <w:caps w:val="0"/>
          <w:noProof/>
          <w:sz w:val="22"/>
          <w:szCs w:val="22"/>
        </w:rPr>
      </w:pPr>
      <w:hyperlink w:anchor="_Toc22915483" w:history="1">
        <w:r w:rsidR="000927B9" w:rsidRPr="007D25ED">
          <w:rPr>
            <w:rStyle w:val="Hyperlink"/>
            <w:noProof/>
          </w:rPr>
          <w:t>7.</w:t>
        </w:r>
        <w:r w:rsidR="000927B9" w:rsidRPr="007D25ED">
          <w:rPr>
            <w:b w:val="0"/>
            <w:caps w:val="0"/>
            <w:noProof/>
            <w:sz w:val="22"/>
            <w:szCs w:val="22"/>
          </w:rPr>
          <w:tab/>
        </w:r>
        <w:r w:rsidR="000927B9" w:rsidRPr="007D25ED">
          <w:rPr>
            <w:rStyle w:val="Hyperlink"/>
            <w:noProof/>
          </w:rPr>
          <w:t>Other Sections</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_Toc22915483 \h </w:instrText>
        </w:r>
        <w:r w:rsidR="000927B9" w:rsidRPr="007D25ED">
          <w:rPr>
            <w:noProof/>
            <w:webHidden/>
          </w:rPr>
        </w:r>
        <w:r w:rsidR="000927B9" w:rsidRPr="007D25ED">
          <w:rPr>
            <w:noProof/>
            <w:webHidden/>
          </w:rPr>
          <w:fldChar w:fldCharType="separate"/>
        </w:r>
        <w:r w:rsidR="000927B9" w:rsidRPr="007D25ED">
          <w:rPr>
            <w:noProof/>
            <w:webHidden/>
          </w:rPr>
          <w:t>7</w:t>
        </w:r>
        <w:r w:rsidR="000927B9" w:rsidRPr="007D25ED">
          <w:rPr>
            <w:noProof/>
            <w:webHidden/>
          </w:rPr>
          <w:fldChar w:fldCharType="end"/>
        </w:r>
      </w:hyperlink>
    </w:p>
    <w:p w14:paraId="27DB50B8" w14:textId="77777777" w:rsidR="000927B9" w:rsidRPr="007D25ED" w:rsidRDefault="00F64E87">
      <w:pPr>
        <w:pStyle w:val="TOC1"/>
        <w:tabs>
          <w:tab w:val="left" w:pos="400"/>
        </w:tabs>
        <w:rPr>
          <w:b w:val="0"/>
          <w:caps w:val="0"/>
          <w:noProof/>
          <w:sz w:val="22"/>
          <w:szCs w:val="22"/>
        </w:rPr>
      </w:pPr>
      <w:hyperlink w:anchor="_Toc22915484" w:history="1">
        <w:r w:rsidR="000927B9" w:rsidRPr="007D25ED">
          <w:rPr>
            <w:rStyle w:val="Hyperlink"/>
            <w:noProof/>
          </w:rPr>
          <w:t>8.</w:t>
        </w:r>
        <w:r w:rsidR="000927B9" w:rsidRPr="007D25ED">
          <w:rPr>
            <w:b w:val="0"/>
            <w:caps w:val="0"/>
            <w:noProof/>
            <w:sz w:val="22"/>
            <w:szCs w:val="22"/>
          </w:rPr>
          <w:tab/>
        </w:r>
        <w:r w:rsidR="000927B9" w:rsidRPr="007D25ED">
          <w:rPr>
            <w:rStyle w:val="Hyperlink"/>
            <w:noProof/>
          </w:rPr>
          <w:t>Appendix</w:t>
        </w:r>
        <w:r w:rsidR="000927B9" w:rsidRPr="007D25ED">
          <w:rPr>
            <w:noProof/>
            <w:webHidden/>
          </w:rPr>
          <w:tab/>
        </w:r>
        <w:r w:rsidR="000927B9" w:rsidRPr="007D25ED">
          <w:rPr>
            <w:noProof/>
            <w:webHidden/>
          </w:rPr>
          <w:fldChar w:fldCharType="begin"/>
        </w:r>
        <w:r w:rsidR="000927B9" w:rsidRPr="007D25ED">
          <w:rPr>
            <w:noProof/>
            <w:webHidden/>
          </w:rPr>
          <w:instrText xml:space="preserve"> PAGEREF _Toc22915484 \h </w:instrText>
        </w:r>
        <w:r w:rsidR="000927B9" w:rsidRPr="007D25ED">
          <w:rPr>
            <w:noProof/>
            <w:webHidden/>
          </w:rPr>
        </w:r>
        <w:r w:rsidR="000927B9" w:rsidRPr="007D25ED">
          <w:rPr>
            <w:noProof/>
            <w:webHidden/>
          </w:rPr>
          <w:fldChar w:fldCharType="separate"/>
        </w:r>
        <w:r w:rsidR="000927B9" w:rsidRPr="007D25ED">
          <w:rPr>
            <w:noProof/>
            <w:webHidden/>
          </w:rPr>
          <w:t>8</w:t>
        </w:r>
        <w:r w:rsidR="000927B9" w:rsidRPr="007D25ED">
          <w:rPr>
            <w:noProof/>
            <w:webHidden/>
          </w:rPr>
          <w:fldChar w:fldCharType="end"/>
        </w:r>
      </w:hyperlink>
    </w:p>
    <w:p w14:paraId="3DEEC669" w14:textId="77777777" w:rsidR="00941D93" w:rsidRPr="007D25ED" w:rsidRDefault="00941D93">
      <w:pPr>
        <w:pStyle w:val="TOC2"/>
      </w:pPr>
      <w:r w:rsidRPr="007D25ED">
        <w:fldChar w:fldCharType="end"/>
      </w:r>
    </w:p>
    <w:p w14:paraId="29D6B04F" w14:textId="77777777" w:rsidR="00941D93" w:rsidRPr="007D25ED" w:rsidRDefault="00941D93">
      <w:pPr>
        <w:sectPr w:rsidR="00941D93" w:rsidRPr="007D25ED">
          <w:headerReference w:type="default" r:id="rId9"/>
          <w:footerReference w:type="default" r:id="rId10"/>
          <w:pgSz w:w="12240" w:h="15840" w:code="1"/>
          <w:pgMar w:top="1440" w:right="1440" w:bottom="1440" w:left="1800" w:header="720" w:footer="720" w:gutter="0"/>
          <w:pgNumType w:fmt="lowerRoman"/>
          <w:cols w:space="720"/>
        </w:sectPr>
      </w:pPr>
      <w:r w:rsidRPr="007D25ED">
        <w:t xml:space="preserve"> </w:t>
      </w:r>
    </w:p>
    <w:p w14:paraId="3E7A9F1C" w14:textId="77777777" w:rsidR="00941D93" w:rsidRPr="007D25ED" w:rsidRDefault="00941D93">
      <w:pPr>
        <w:pStyle w:val="Heading1"/>
      </w:pPr>
      <w:bookmarkStart w:id="21" w:name="_Toc22915470"/>
      <w:r w:rsidRPr="007D25ED">
        <w:lastRenderedPageBreak/>
        <w:t>Introduction</w:t>
      </w:r>
      <w:bookmarkEnd w:id="21"/>
    </w:p>
    <w:p w14:paraId="7E780471" w14:textId="77777777" w:rsidR="00756D8E" w:rsidRPr="007D25ED" w:rsidRDefault="00756D8E" w:rsidP="00D7182C">
      <w:pPr>
        <w:pBdr>
          <w:top w:val="nil"/>
          <w:left w:val="nil"/>
          <w:bottom w:val="nil"/>
          <w:right w:val="nil"/>
          <w:between w:val="nil"/>
        </w:pBdr>
        <w:spacing w:before="80"/>
        <w:ind w:firstLine="720"/>
        <w:jc w:val="both"/>
        <w:rPr>
          <w:color w:val="000000"/>
        </w:rPr>
      </w:pPr>
      <w:r w:rsidRPr="007D25ED">
        <w:t>The overview of the project and test plan is explained in this section, with more in depth details explained in sections two through six. This section is comprised of the following sub-sections: Purpose, Scope, System Overview, Suspension and Exit Criteria, Document Overview and References.</w:t>
      </w:r>
    </w:p>
    <w:p w14:paraId="3656B9AB" w14:textId="77777777" w:rsidR="00941D93" w:rsidRPr="007D25ED" w:rsidRDefault="00941D93">
      <w:pPr>
        <w:pStyle w:val="Paragraph"/>
      </w:pPr>
    </w:p>
    <w:p w14:paraId="39EC13BE" w14:textId="77777777" w:rsidR="00941D93" w:rsidRPr="007D25ED" w:rsidRDefault="00941D93">
      <w:pPr>
        <w:pStyle w:val="Heading2"/>
      </w:pPr>
      <w:bookmarkStart w:id="22" w:name="_Toc22915471"/>
      <w:r w:rsidRPr="007D25ED">
        <w:t>Purpose</w:t>
      </w:r>
      <w:bookmarkEnd w:id="22"/>
    </w:p>
    <w:p w14:paraId="3E0FCD15" w14:textId="77777777" w:rsidR="00941D93" w:rsidRPr="007D25ED" w:rsidRDefault="00FE61F3" w:rsidP="00D7182C">
      <w:pPr>
        <w:ind w:firstLine="720"/>
      </w:pPr>
      <w:r w:rsidRPr="007D25ED">
        <w:t>The purpose of the Test Plan document is to provide detailed information on the testing approach and schedule conducted for the Prevent, Mitigate, and Recover (PMR) Insight Collective Knowledge System (PICK) system. The purpose of this document is to verify the functionality of the PICK system according to the requirements specified by the client, using a system test plan that describes the system from the customer’s point of view.</w:t>
      </w:r>
    </w:p>
    <w:p w14:paraId="45FB0818" w14:textId="77777777" w:rsidR="00941D93" w:rsidRPr="007D25ED" w:rsidRDefault="00941D93"/>
    <w:p w14:paraId="5FE63A30" w14:textId="77777777" w:rsidR="00941D93" w:rsidRPr="007D25ED" w:rsidRDefault="00941D93">
      <w:pPr>
        <w:pStyle w:val="Heading2"/>
      </w:pPr>
      <w:bookmarkStart w:id="23" w:name="_Toc22915473"/>
      <w:r w:rsidRPr="007D25ED">
        <w:t>System Overview</w:t>
      </w:r>
      <w:bookmarkEnd w:id="23"/>
    </w:p>
    <w:p w14:paraId="4C702A61" w14:textId="77777777" w:rsidR="00FE61F3" w:rsidRPr="007D25ED" w:rsidRDefault="00FE61F3" w:rsidP="00D7182C">
      <w:pPr>
        <w:ind w:firstLine="720"/>
      </w:pPr>
      <w:bookmarkStart w:id="24" w:name="_Toc22915474"/>
      <w:r w:rsidRPr="007D25ED">
        <w:t>The project software version encompassed by the test plan will be PICK version 4.0, which represents the latest released version.</w:t>
      </w:r>
    </w:p>
    <w:p w14:paraId="0D766251" w14:textId="5A52B6CF" w:rsidR="00150787" w:rsidRPr="007D25ED" w:rsidRDefault="00150787" w:rsidP="00150787">
      <w:pPr>
        <w:pStyle w:val="Heading2"/>
      </w:pPr>
      <w:r w:rsidRPr="007D25ED">
        <w:t>Suspension and Exit Criteria</w:t>
      </w:r>
      <w:bookmarkEnd w:id="24"/>
    </w:p>
    <w:p w14:paraId="6A734110" w14:textId="77777777" w:rsidR="00F64E87" w:rsidRPr="007D25ED" w:rsidRDefault="00F64E87" w:rsidP="00F64E87">
      <w:pPr>
        <w:ind w:firstLine="720"/>
      </w:pPr>
      <w:r w:rsidRPr="007D25ED">
        <w:t>The suspension and exit criteria implemented for the test plan will be applied as follows:</w:t>
      </w:r>
    </w:p>
    <w:p w14:paraId="6293E976" w14:textId="77777777" w:rsidR="00F64E87" w:rsidRPr="007D25ED" w:rsidRDefault="00F64E87" w:rsidP="00F64E87">
      <w:pPr>
        <w:ind w:left="720" w:firstLine="720"/>
        <w:textAlignment w:val="auto"/>
      </w:pPr>
      <w:r w:rsidRPr="007D25ED">
        <w:t>Suspension criteria:</w:t>
      </w:r>
    </w:p>
    <w:p w14:paraId="7275D24C" w14:textId="05962C52" w:rsidR="00F64E87" w:rsidRPr="007D25ED" w:rsidRDefault="00F64E87" w:rsidP="00F64E87">
      <w:pPr>
        <w:pStyle w:val="ListParagraph"/>
        <w:numPr>
          <w:ilvl w:val="0"/>
          <w:numId w:val="18"/>
        </w:numPr>
        <w:rPr>
          <w:rFonts w:ascii="Times New Roman" w:hAnsi="Times New Roman"/>
          <w:sz w:val="20"/>
          <w:szCs w:val="20"/>
        </w:rPr>
      </w:pPr>
      <w:r w:rsidRPr="007D25ED">
        <w:rPr>
          <w:rFonts w:ascii="Times New Roman" w:hAnsi="Times New Roman"/>
          <w:sz w:val="20"/>
          <w:szCs w:val="20"/>
        </w:rPr>
        <w:t>All test cases will be executed</w:t>
      </w:r>
    </w:p>
    <w:p w14:paraId="2D119589" w14:textId="77777777" w:rsidR="00F64E87" w:rsidRPr="007D25ED" w:rsidRDefault="00F64E87" w:rsidP="00F64E87">
      <w:pPr>
        <w:ind w:left="720" w:firstLine="720"/>
        <w:textAlignment w:val="auto"/>
      </w:pPr>
      <w:r w:rsidRPr="007D25ED">
        <w:t>Exit criteria:</w:t>
      </w:r>
      <w:r w:rsidRPr="007D25ED">
        <w:tab/>
      </w:r>
    </w:p>
    <w:p w14:paraId="16A28037" w14:textId="6D04C691" w:rsidR="00F64E87" w:rsidRPr="007D25ED" w:rsidRDefault="00F64E87" w:rsidP="00F64E87">
      <w:pPr>
        <w:pStyle w:val="ListParagraph"/>
        <w:numPr>
          <w:ilvl w:val="0"/>
          <w:numId w:val="18"/>
        </w:numPr>
        <w:rPr>
          <w:rFonts w:ascii="Times New Roman" w:hAnsi="Times New Roman"/>
          <w:sz w:val="20"/>
          <w:szCs w:val="20"/>
        </w:rPr>
      </w:pPr>
      <w:r w:rsidRPr="007D25ED">
        <w:rPr>
          <w:rFonts w:ascii="Times New Roman" w:hAnsi="Times New Roman"/>
          <w:sz w:val="20"/>
          <w:szCs w:val="20"/>
        </w:rPr>
        <w:t>Critical tests must pass – 100% passing rate</w:t>
      </w:r>
    </w:p>
    <w:p w14:paraId="323C1983" w14:textId="2A0F7C31" w:rsidR="00F64E87" w:rsidRPr="007D25ED" w:rsidRDefault="00F64E87" w:rsidP="00F64E87">
      <w:pPr>
        <w:pStyle w:val="ListParagraph"/>
        <w:numPr>
          <w:ilvl w:val="0"/>
          <w:numId w:val="18"/>
        </w:numPr>
        <w:rPr>
          <w:rFonts w:ascii="Times New Roman" w:hAnsi="Times New Roman"/>
          <w:sz w:val="20"/>
          <w:szCs w:val="20"/>
        </w:rPr>
      </w:pPr>
      <w:r w:rsidRPr="007D25ED">
        <w:rPr>
          <w:rFonts w:ascii="Times New Roman" w:hAnsi="Times New Roman"/>
          <w:sz w:val="20"/>
          <w:szCs w:val="20"/>
        </w:rPr>
        <w:t>Non-critical tests – at least 90% must pass</w:t>
      </w:r>
    </w:p>
    <w:p w14:paraId="3657D4C1" w14:textId="77777777" w:rsidR="00941D93" w:rsidRPr="007D25ED" w:rsidRDefault="00941D93">
      <w:pPr>
        <w:pStyle w:val="Heading2"/>
      </w:pPr>
      <w:bookmarkStart w:id="25" w:name="_Toc22915475"/>
      <w:r w:rsidRPr="007D25ED">
        <w:t>Document Overview</w:t>
      </w:r>
      <w:bookmarkEnd w:id="25"/>
    </w:p>
    <w:p w14:paraId="70DB85BE" w14:textId="77777777" w:rsidR="00B10A06" w:rsidRPr="007D25ED" w:rsidRDefault="00B10A06" w:rsidP="00D7182C">
      <w:pPr>
        <w:ind w:firstLine="720"/>
        <w:jc w:val="both"/>
      </w:pPr>
      <w:r w:rsidRPr="007D25ED">
        <w:t>The rest of this document is to be able to recognize the test approach that will be used in each of the tests. In addition, we will be able to check the name of the title, objectives, status, purpose, steps, and comments in each of the tests of each of the sections specified above. We are going to describe each of the User Interface Testing which is interaction between the user and the system. Finally, we will be able to specify the schedule for testing activities to keep an order of when the task was assigned, who is going to do it and the description of the task.</w:t>
      </w:r>
    </w:p>
    <w:p w14:paraId="049F31CB" w14:textId="77777777" w:rsidR="00941D93" w:rsidRPr="007D25ED" w:rsidRDefault="00941D93"/>
    <w:p w14:paraId="071E4E01" w14:textId="77777777" w:rsidR="00941D93" w:rsidRPr="007D25ED" w:rsidRDefault="007E0AF8">
      <w:pPr>
        <w:pStyle w:val="Heading2"/>
      </w:pPr>
      <w:bookmarkStart w:id="26" w:name="_Toc22915476"/>
      <w:r w:rsidRPr="007D25ED">
        <w:t>References</w:t>
      </w:r>
      <w:bookmarkEnd w:id="26"/>
    </w:p>
    <w:p w14:paraId="00E44970" w14:textId="77777777" w:rsidR="00941D93" w:rsidRPr="007D25ED" w:rsidRDefault="00756D8E">
      <w:r w:rsidRPr="007D25ED">
        <w:t>[1] E. Tai Ramirez., “Prevent, Mitigate, and Recover (PMR) Insight Collective Knowledge System (PICK)”, SRS, El Paso, TX USA, February 2020.</w:t>
      </w:r>
    </w:p>
    <w:p w14:paraId="6A483E30" w14:textId="77777777" w:rsidR="007A4335" w:rsidRPr="007D25ED" w:rsidRDefault="007A4335" w:rsidP="007A4335">
      <w:pPr>
        <w:pStyle w:val="Heading1"/>
        <w:pageBreakBefore w:val="0"/>
      </w:pPr>
      <w:bookmarkStart w:id="27" w:name="_Toc227033591"/>
      <w:r w:rsidRPr="007D25ED">
        <w:br w:type="page"/>
      </w:r>
      <w:bookmarkStart w:id="28" w:name="_Toc22915477"/>
      <w:r w:rsidRPr="007D25ED">
        <w:lastRenderedPageBreak/>
        <w:t>Test Items and Features</w:t>
      </w:r>
      <w:bookmarkEnd w:id="27"/>
      <w:bookmarkEnd w:id="28"/>
    </w:p>
    <w:p w14:paraId="7F1B60B7" w14:textId="77777777" w:rsidR="00B10A06" w:rsidRPr="007D25ED" w:rsidRDefault="00B10A06" w:rsidP="008B711C">
      <w:pPr>
        <w:spacing w:line="256" w:lineRule="auto"/>
        <w:ind w:firstLine="720"/>
        <w:jc w:val="both"/>
      </w:pPr>
      <w:r w:rsidRPr="007D25ED">
        <w:t>This section supplies the following test cases for artifacts such as user interface components, objects, classes, functions, methods, features, and requirements that were accommodated to be tested and acknowledged in order to make sure that the system performs what the clients requested and outputs desired results appropriately. These test cases make sure that the above provisions produce correct behavior and that there are no errors that cause the system to crash or return inaccurate results and achieve the client's business requirements. The test cases are used to determine if the system works correctly, completed, and ready to be shipped to the clients. The following lists are test case that were conducted by the software team to check for proper functionality for all requirements as well as user interface components and their features to be tested:</w:t>
      </w:r>
    </w:p>
    <w:p w14:paraId="53128261" w14:textId="77777777" w:rsidR="008B711C" w:rsidRPr="007D25ED" w:rsidRDefault="008B711C" w:rsidP="00B10A06">
      <w:pPr>
        <w:spacing w:line="256" w:lineRule="auto"/>
        <w:ind w:firstLine="720"/>
      </w:pPr>
    </w:p>
    <w:p w14:paraId="62486C05" w14:textId="77777777" w:rsidR="00941D93" w:rsidRPr="007D25ED" w:rsidRDefault="00941D93"/>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15"/>
        <w:gridCol w:w="4680"/>
      </w:tblGrid>
      <w:tr w:rsidR="007D25ED" w:rsidRPr="007D25ED" w14:paraId="3F4712B1" w14:textId="77777777" w:rsidTr="007D25ED">
        <w:tc>
          <w:tcPr>
            <w:tcW w:w="4315" w:type="dxa"/>
            <w:shd w:val="clear" w:color="auto" w:fill="auto"/>
          </w:tcPr>
          <w:p w14:paraId="3AB2F18C" w14:textId="21648A82" w:rsidR="007D25ED" w:rsidRPr="004B58F4" w:rsidRDefault="007D25ED" w:rsidP="00912899">
            <w:pPr>
              <w:jc w:val="center"/>
              <w:rPr>
                <w:b/>
                <w:bCs/>
                <w:sz w:val="22"/>
                <w:szCs w:val="22"/>
                <w:highlight w:val="lightGray"/>
              </w:rPr>
            </w:pPr>
            <w:r w:rsidRPr="004B58F4">
              <w:rPr>
                <w:b/>
                <w:bCs/>
                <w:sz w:val="22"/>
                <w:szCs w:val="22"/>
                <w:highlight w:val="lightGray"/>
              </w:rPr>
              <w:t>Test Item</w:t>
            </w:r>
          </w:p>
        </w:tc>
        <w:tc>
          <w:tcPr>
            <w:tcW w:w="4680" w:type="dxa"/>
            <w:shd w:val="clear" w:color="auto" w:fill="auto"/>
          </w:tcPr>
          <w:p w14:paraId="050B3BB0" w14:textId="7EDDC173" w:rsidR="007D25ED" w:rsidRPr="004B58F4" w:rsidRDefault="007D25ED" w:rsidP="00912899">
            <w:pPr>
              <w:jc w:val="center"/>
              <w:rPr>
                <w:b/>
                <w:bCs/>
                <w:sz w:val="22"/>
                <w:szCs w:val="22"/>
                <w:highlight w:val="lightGray"/>
              </w:rPr>
            </w:pPr>
            <w:r w:rsidRPr="004B58F4">
              <w:rPr>
                <w:b/>
                <w:bCs/>
                <w:sz w:val="22"/>
                <w:szCs w:val="22"/>
                <w:highlight w:val="lightGray"/>
              </w:rPr>
              <w:t>Features</w:t>
            </w:r>
          </w:p>
        </w:tc>
      </w:tr>
      <w:tr w:rsidR="007D25ED" w:rsidRPr="007D25ED" w14:paraId="2A19C035" w14:textId="77777777" w:rsidTr="007D25ED">
        <w:tc>
          <w:tcPr>
            <w:tcW w:w="4315" w:type="dxa"/>
            <w:shd w:val="clear" w:color="auto" w:fill="auto"/>
          </w:tcPr>
          <w:p w14:paraId="55F0EB9E" w14:textId="011923F3" w:rsidR="007D25ED" w:rsidRPr="007D25ED" w:rsidRDefault="007D25ED" w:rsidP="00912899">
            <w:r>
              <w:t xml:space="preserve">Vector </w:t>
            </w:r>
          </w:p>
        </w:tc>
        <w:tc>
          <w:tcPr>
            <w:tcW w:w="4680" w:type="dxa"/>
            <w:shd w:val="clear" w:color="auto" w:fill="auto"/>
          </w:tcPr>
          <w:p w14:paraId="7FA3CDA3" w14:textId="1296B067" w:rsidR="007D25ED" w:rsidRPr="007D25ED" w:rsidRDefault="007D25ED" w:rsidP="00912899">
            <w:r>
              <w:t>Know log entries</w:t>
            </w:r>
          </w:p>
        </w:tc>
      </w:tr>
      <w:tr w:rsidR="007D25ED" w:rsidRPr="007D25ED" w14:paraId="0C9F4BDD" w14:textId="77777777" w:rsidTr="007D25ED">
        <w:tc>
          <w:tcPr>
            <w:tcW w:w="4315" w:type="dxa"/>
            <w:shd w:val="clear" w:color="auto" w:fill="auto"/>
          </w:tcPr>
          <w:p w14:paraId="4EC6B2DD" w14:textId="5C20349D" w:rsidR="007D25ED" w:rsidRPr="007D25ED" w:rsidRDefault="007D25ED" w:rsidP="00912899">
            <w:r>
              <w:t>Vector</w:t>
            </w:r>
          </w:p>
        </w:tc>
        <w:tc>
          <w:tcPr>
            <w:tcW w:w="4680" w:type="dxa"/>
            <w:shd w:val="clear" w:color="auto" w:fill="auto"/>
          </w:tcPr>
          <w:p w14:paraId="5A32A2F1" w14:textId="2CB24535" w:rsidR="007D25ED" w:rsidRPr="007D25ED" w:rsidRDefault="007D25ED" w:rsidP="00912899">
            <w:r>
              <w:t>Know graph</w:t>
            </w:r>
          </w:p>
        </w:tc>
      </w:tr>
      <w:tr w:rsidR="007D25ED" w:rsidRPr="007D25ED" w14:paraId="524FFCE8" w14:textId="77777777" w:rsidTr="007D25ED">
        <w:tc>
          <w:tcPr>
            <w:tcW w:w="4315" w:type="dxa"/>
            <w:shd w:val="clear" w:color="auto" w:fill="auto"/>
          </w:tcPr>
          <w:p w14:paraId="5F179D80" w14:textId="6330DDBA" w:rsidR="007D25ED" w:rsidRPr="007D25ED" w:rsidRDefault="004B58F4" w:rsidP="00912899">
            <w:r>
              <w:t>Log Entry</w:t>
            </w:r>
          </w:p>
        </w:tc>
        <w:tc>
          <w:tcPr>
            <w:tcW w:w="4680" w:type="dxa"/>
            <w:shd w:val="clear" w:color="auto" w:fill="auto"/>
          </w:tcPr>
          <w:p w14:paraId="089395E0" w14:textId="00F67CB5" w:rsidR="007D25ED" w:rsidRPr="007D25ED" w:rsidRDefault="004B58F4" w:rsidP="00912899">
            <w:r>
              <w:t>Retrieving log entries</w:t>
            </w:r>
          </w:p>
        </w:tc>
      </w:tr>
      <w:tr w:rsidR="007D25ED" w:rsidRPr="007D25ED" w14:paraId="6FA27A81" w14:textId="77777777" w:rsidTr="007D25ED">
        <w:tc>
          <w:tcPr>
            <w:tcW w:w="4315" w:type="dxa"/>
            <w:shd w:val="clear" w:color="auto" w:fill="auto"/>
          </w:tcPr>
          <w:p w14:paraId="41536136" w14:textId="30CC1FC4" w:rsidR="007D25ED" w:rsidRPr="007D25ED" w:rsidRDefault="004B58F4" w:rsidP="00912899">
            <w:r>
              <w:t>Log Entry</w:t>
            </w:r>
          </w:p>
        </w:tc>
        <w:tc>
          <w:tcPr>
            <w:tcW w:w="4680" w:type="dxa"/>
            <w:shd w:val="clear" w:color="auto" w:fill="auto"/>
          </w:tcPr>
          <w:p w14:paraId="44647D7E" w14:textId="7F96DA22" w:rsidR="007D25ED" w:rsidRPr="007D25ED" w:rsidRDefault="004B58F4" w:rsidP="00912899">
            <w:r>
              <w:t>Updating log entries</w:t>
            </w:r>
          </w:p>
        </w:tc>
      </w:tr>
      <w:tr w:rsidR="007D25ED" w:rsidRPr="007D25ED" w14:paraId="6861E440" w14:textId="77777777" w:rsidTr="007D25ED">
        <w:tc>
          <w:tcPr>
            <w:tcW w:w="4315" w:type="dxa"/>
            <w:shd w:val="clear" w:color="auto" w:fill="auto"/>
          </w:tcPr>
          <w:p w14:paraId="34D189CA" w14:textId="58BC71E6" w:rsidR="007D25ED" w:rsidRPr="007D25ED" w:rsidRDefault="004B58F4" w:rsidP="00912899">
            <w:r>
              <w:t>Log Entry</w:t>
            </w:r>
          </w:p>
        </w:tc>
        <w:tc>
          <w:tcPr>
            <w:tcW w:w="4680" w:type="dxa"/>
            <w:shd w:val="clear" w:color="auto" w:fill="auto"/>
          </w:tcPr>
          <w:p w14:paraId="7CF0E682" w14:textId="7E15092C" w:rsidR="007D25ED" w:rsidRPr="007D25ED" w:rsidRDefault="004B58F4" w:rsidP="00912899">
            <w:r>
              <w:t>Delet</w:t>
            </w:r>
            <w:r w:rsidR="008F2C24">
              <w:t>e</w:t>
            </w:r>
            <w:r>
              <w:t xml:space="preserve"> log entries</w:t>
            </w:r>
          </w:p>
        </w:tc>
      </w:tr>
      <w:tr w:rsidR="007D25ED" w:rsidRPr="007D25ED" w14:paraId="49607EA6" w14:textId="77777777" w:rsidTr="007D25ED">
        <w:tc>
          <w:tcPr>
            <w:tcW w:w="4315" w:type="dxa"/>
            <w:shd w:val="clear" w:color="auto" w:fill="auto"/>
          </w:tcPr>
          <w:p w14:paraId="54B5CC72" w14:textId="28D92B75" w:rsidR="007D25ED" w:rsidRPr="007D25ED" w:rsidRDefault="004B58F4" w:rsidP="00912899">
            <w:r>
              <w:t>Node</w:t>
            </w:r>
          </w:p>
        </w:tc>
        <w:tc>
          <w:tcPr>
            <w:tcW w:w="4680" w:type="dxa"/>
            <w:shd w:val="clear" w:color="auto" w:fill="auto"/>
          </w:tcPr>
          <w:p w14:paraId="14B565AB" w14:textId="47115754" w:rsidR="007D25ED" w:rsidRPr="007D25ED" w:rsidRDefault="004B58F4" w:rsidP="00912899">
            <w:r>
              <w:t>Change visibility</w:t>
            </w:r>
          </w:p>
        </w:tc>
      </w:tr>
      <w:tr w:rsidR="007D25ED" w:rsidRPr="007D25ED" w14:paraId="2C16F7AB" w14:textId="77777777" w:rsidTr="007D25ED">
        <w:tc>
          <w:tcPr>
            <w:tcW w:w="4315" w:type="dxa"/>
            <w:shd w:val="clear" w:color="auto" w:fill="auto"/>
          </w:tcPr>
          <w:p w14:paraId="700F0C71" w14:textId="6E713EEC" w:rsidR="007D25ED" w:rsidRPr="007D25ED" w:rsidRDefault="004B58F4" w:rsidP="00912899">
            <w:r>
              <w:t>Node</w:t>
            </w:r>
          </w:p>
        </w:tc>
        <w:tc>
          <w:tcPr>
            <w:tcW w:w="4680" w:type="dxa"/>
            <w:shd w:val="clear" w:color="auto" w:fill="auto"/>
          </w:tcPr>
          <w:p w14:paraId="15047DFA" w14:textId="395359E2" w:rsidR="007D25ED" w:rsidRPr="007D25ED" w:rsidRDefault="004B58F4" w:rsidP="00912899">
            <w:r>
              <w:t>Know node information</w:t>
            </w:r>
          </w:p>
        </w:tc>
      </w:tr>
      <w:tr w:rsidR="007D25ED" w:rsidRPr="007D25ED" w14:paraId="00C7FB44" w14:textId="77777777" w:rsidTr="007D25ED">
        <w:tc>
          <w:tcPr>
            <w:tcW w:w="4315" w:type="dxa"/>
            <w:shd w:val="clear" w:color="auto" w:fill="auto"/>
          </w:tcPr>
          <w:p w14:paraId="4B99056E" w14:textId="7B8BCCCB" w:rsidR="007D25ED" w:rsidRPr="007D25ED" w:rsidRDefault="004B58F4" w:rsidP="007D25ED">
            <w:r>
              <w:t>Graph</w:t>
            </w:r>
          </w:p>
        </w:tc>
        <w:tc>
          <w:tcPr>
            <w:tcW w:w="4680" w:type="dxa"/>
            <w:shd w:val="clear" w:color="auto" w:fill="auto"/>
          </w:tcPr>
          <w:p w14:paraId="303833EE" w14:textId="5E073D3D" w:rsidR="007D25ED" w:rsidRPr="007D25ED" w:rsidRDefault="004B58F4" w:rsidP="00912899">
            <w:r>
              <w:t>Export graph</w:t>
            </w:r>
          </w:p>
        </w:tc>
      </w:tr>
      <w:tr w:rsidR="007D25ED" w:rsidRPr="007D25ED" w14:paraId="0672DD94" w14:textId="77777777" w:rsidTr="007D25ED">
        <w:tc>
          <w:tcPr>
            <w:tcW w:w="4315" w:type="dxa"/>
            <w:shd w:val="clear" w:color="auto" w:fill="auto"/>
          </w:tcPr>
          <w:p w14:paraId="4A92E0D9" w14:textId="25FDA439" w:rsidR="007D25ED" w:rsidRPr="007D25ED" w:rsidRDefault="004B58F4" w:rsidP="008B711C">
            <w:r>
              <w:t>Graph</w:t>
            </w:r>
          </w:p>
        </w:tc>
        <w:tc>
          <w:tcPr>
            <w:tcW w:w="4680" w:type="dxa"/>
            <w:shd w:val="clear" w:color="auto" w:fill="auto"/>
          </w:tcPr>
          <w:p w14:paraId="36FCED59" w14:textId="0A6551C6" w:rsidR="007D25ED" w:rsidRPr="007D25ED" w:rsidRDefault="004B58F4" w:rsidP="00912899">
            <w:r>
              <w:t>Position node</w:t>
            </w:r>
          </w:p>
        </w:tc>
      </w:tr>
      <w:tr w:rsidR="007D25ED" w:rsidRPr="007D25ED" w14:paraId="52B3A291" w14:textId="77777777" w:rsidTr="007D25ED">
        <w:tc>
          <w:tcPr>
            <w:tcW w:w="4315" w:type="dxa"/>
            <w:shd w:val="clear" w:color="auto" w:fill="auto"/>
          </w:tcPr>
          <w:p w14:paraId="1DB96C15" w14:textId="536FABED" w:rsidR="007D25ED" w:rsidRPr="007D25ED" w:rsidRDefault="004B58F4" w:rsidP="008B711C">
            <w:r>
              <w:t>Graph</w:t>
            </w:r>
          </w:p>
        </w:tc>
        <w:tc>
          <w:tcPr>
            <w:tcW w:w="4680" w:type="dxa"/>
            <w:shd w:val="clear" w:color="auto" w:fill="auto"/>
          </w:tcPr>
          <w:p w14:paraId="0BCE5300" w14:textId="3575278A" w:rsidR="007D25ED" w:rsidRPr="007D25ED" w:rsidRDefault="004B58F4" w:rsidP="00912899">
            <w:r>
              <w:t>Know connections</w:t>
            </w:r>
          </w:p>
        </w:tc>
      </w:tr>
      <w:tr w:rsidR="004B58F4" w:rsidRPr="007D25ED" w14:paraId="5C24F54A" w14:textId="77777777" w:rsidTr="007D25ED">
        <w:tc>
          <w:tcPr>
            <w:tcW w:w="4315" w:type="dxa"/>
            <w:shd w:val="clear" w:color="auto" w:fill="auto"/>
          </w:tcPr>
          <w:p w14:paraId="7FB187F3" w14:textId="617E3553" w:rsidR="004B58F4" w:rsidRDefault="004B58F4" w:rsidP="008B711C">
            <w:r>
              <w:t>Icon</w:t>
            </w:r>
          </w:p>
        </w:tc>
        <w:tc>
          <w:tcPr>
            <w:tcW w:w="4680" w:type="dxa"/>
            <w:shd w:val="clear" w:color="auto" w:fill="auto"/>
          </w:tcPr>
          <w:p w14:paraId="58B96A04" w14:textId="579ED28E" w:rsidR="004B58F4" w:rsidRDefault="004B58F4" w:rsidP="00912899">
            <w:r>
              <w:t>Know icons</w:t>
            </w:r>
          </w:p>
        </w:tc>
      </w:tr>
      <w:tr w:rsidR="007D25ED" w:rsidRPr="007D25ED" w14:paraId="1CDF75E1" w14:textId="77777777" w:rsidTr="007D25ED">
        <w:tc>
          <w:tcPr>
            <w:tcW w:w="4315" w:type="dxa"/>
            <w:shd w:val="clear" w:color="auto" w:fill="auto"/>
          </w:tcPr>
          <w:p w14:paraId="4DDBEF00" w14:textId="5F63215F" w:rsidR="007D25ED" w:rsidRPr="007D25ED" w:rsidRDefault="004B58F4" w:rsidP="007D25ED">
            <w:r>
              <w:t>Icon</w:t>
            </w:r>
          </w:p>
        </w:tc>
        <w:tc>
          <w:tcPr>
            <w:tcW w:w="4680" w:type="dxa"/>
            <w:shd w:val="clear" w:color="auto" w:fill="auto"/>
          </w:tcPr>
          <w:p w14:paraId="7CDDD78C" w14:textId="6D10922E" w:rsidR="007D25ED" w:rsidRPr="007D25ED" w:rsidRDefault="004B58F4" w:rsidP="00912899">
            <w:r>
              <w:t>Add icons</w:t>
            </w:r>
          </w:p>
        </w:tc>
      </w:tr>
      <w:tr w:rsidR="004B58F4" w:rsidRPr="007D25ED" w14:paraId="7E2CF78A" w14:textId="77777777" w:rsidTr="007D25ED">
        <w:tc>
          <w:tcPr>
            <w:tcW w:w="4315" w:type="dxa"/>
            <w:shd w:val="clear" w:color="auto" w:fill="auto"/>
          </w:tcPr>
          <w:p w14:paraId="6C535097" w14:textId="57BD958C" w:rsidR="004B58F4" w:rsidRDefault="004B58F4" w:rsidP="007D25ED">
            <w:r>
              <w:t>Icon</w:t>
            </w:r>
          </w:p>
        </w:tc>
        <w:tc>
          <w:tcPr>
            <w:tcW w:w="4680" w:type="dxa"/>
            <w:shd w:val="clear" w:color="auto" w:fill="auto"/>
          </w:tcPr>
          <w:p w14:paraId="5347A25F" w14:textId="77354CF9" w:rsidR="004B58F4" w:rsidRPr="007D25ED" w:rsidRDefault="004B58F4" w:rsidP="00912899">
            <w:r>
              <w:t>Delete icon</w:t>
            </w:r>
          </w:p>
        </w:tc>
      </w:tr>
      <w:tr w:rsidR="004B58F4" w:rsidRPr="007D25ED" w14:paraId="119647D4" w14:textId="77777777" w:rsidTr="007D25ED">
        <w:tc>
          <w:tcPr>
            <w:tcW w:w="4315" w:type="dxa"/>
            <w:shd w:val="clear" w:color="auto" w:fill="auto"/>
          </w:tcPr>
          <w:p w14:paraId="77A61090" w14:textId="3B33A30C" w:rsidR="004B58F4" w:rsidRDefault="004B58F4" w:rsidP="007D25ED">
            <w:r>
              <w:t>Icon</w:t>
            </w:r>
          </w:p>
        </w:tc>
        <w:tc>
          <w:tcPr>
            <w:tcW w:w="4680" w:type="dxa"/>
            <w:shd w:val="clear" w:color="auto" w:fill="auto"/>
          </w:tcPr>
          <w:p w14:paraId="38D65561" w14:textId="44467A8B" w:rsidR="004B58F4" w:rsidRPr="007D25ED" w:rsidRDefault="004B58F4" w:rsidP="00912899">
            <w:r>
              <w:t>Edit icon</w:t>
            </w:r>
          </w:p>
        </w:tc>
      </w:tr>
      <w:tr w:rsidR="004B58F4" w:rsidRPr="007D25ED" w14:paraId="7D08BCD7" w14:textId="77777777" w:rsidTr="007D25ED">
        <w:tc>
          <w:tcPr>
            <w:tcW w:w="4315" w:type="dxa"/>
            <w:shd w:val="clear" w:color="auto" w:fill="auto"/>
          </w:tcPr>
          <w:p w14:paraId="44AFDA21" w14:textId="77339B1B" w:rsidR="004B58F4" w:rsidRDefault="004B58F4" w:rsidP="007D25ED">
            <w:r>
              <w:t>Event Configuration</w:t>
            </w:r>
          </w:p>
        </w:tc>
        <w:tc>
          <w:tcPr>
            <w:tcW w:w="4680" w:type="dxa"/>
            <w:shd w:val="clear" w:color="auto" w:fill="auto"/>
          </w:tcPr>
          <w:p w14:paraId="294FFF7A" w14:textId="4396ACF4" w:rsidR="004B58F4" w:rsidRPr="007D25ED" w:rsidRDefault="004B58F4" w:rsidP="00912899">
            <w:r>
              <w:t>Stores event configuration information</w:t>
            </w:r>
          </w:p>
        </w:tc>
      </w:tr>
      <w:tr w:rsidR="004B58F4" w:rsidRPr="007D25ED" w14:paraId="1917E58D" w14:textId="77777777" w:rsidTr="007D25ED">
        <w:tc>
          <w:tcPr>
            <w:tcW w:w="4315" w:type="dxa"/>
            <w:shd w:val="clear" w:color="auto" w:fill="auto"/>
          </w:tcPr>
          <w:p w14:paraId="201836C4" w14:textId="3C0933A7" w:rsidR="004B58F4" w:rsidRDefault="004B58F4" w:rsidP="007D25ED">
            <w:r>
              <w:t>Enforcement Action Report</w:t>
            </w:r>
          </w:p>
        </w:tc>
        <w:tc>
          <w:tcPr>
            <w:tcW w:w="4680" w:type="dxa"/>
            <w:shd w:val="clear" w:color="auto" w:fill="auto"/>
          </w:tcPr>
          <w:p w14:paraId="5BF9CC1A" w14:textId="6D6AACA3" w:rsidR="004B58F4" w:rsidRPr="007D25ED" w:rsidRDefault="004B58F4" w:rsidP="00912899">
            <w:r>
              <w:t>Stores EAR</w:t>
            </w:r>
          </w:p>
        </w:tc>
      </w:tr>
      <w:tr w:rsidR="004B58F4" w:rsidRPr="007D25ED" w14:paraId="70D361C4" w14:textId="77777777" w:rsidTr="007D25ED">
        <w:tc>
          <w:tcPr>
            <w:tcW w:w="4315" w:type="dxa"/>
            <w:shd w:val="clear" w:color="auto" w:fill="auto"/>
          </w:tcPr>
          <w:p w14:paraId="63F777CE" w14:textId="2EEC7F66" w:rsidR="004B58F4" w:rsidRDefault="004B58F4" w:rsidP="007D25ED">
            <w:r>
              <w:t>Vector DB</w:t>
            </w:r>
          </w:p>
        </w:tc>
        <w:tc>
          <w:tcPr>
            <w:tcW w:w="4680" w:type="dxa"/>
            <w:shd w:val="clear" w:color="auto" w:fill="auto"/>
          </w:tcPr>
          <w:p w14:paraId="27BBF5DA" w14:textId="4E193DE3" w:rsidR="004B58F4" w:rsidRPr="007D25ED" w:rsidRDefault="004B58F4" w:rsidP="00912899">
            <w:r>
              <w:t>Commit changes</w:t>
            </w:r>
          </w:p>
        </w:tc>
      </w:tr>
      <w:tr w:rsidR="004B58F4" w:rsidRPr="007D25ED" w14:paraId="41EBB820" w14:textId="77777777" w:rsidTr="007D25ED">
        <w:tc>
          <w:tcPr>
            <w:tcW w:w="4315" w:type="dxa"/>
            <w:shd w:val="clear" w:color="auto" w:fill="auto"/>
          </w:tcPr>
          <w:p w14:paraId="698A36E8" w14:textId="11805447" w:rsidR="004B58F4" w:rsidRDefault="004B58F4" w:rsidP="007D25ED">
            <w:r>
              <w:t>Ingestion</w:t>
            </w:r>
          </w:p>
        </w:tc>
        <w:tc>
          <w:tcPr>
            <w:tcW w:w="4680" w:type="dxa"/>
            <w:shd w:val="clear" w:color="auto" w:fill="auto"/>
          </w:tcPr>
          <w:p w14:paraId="766954EB" w14:textId="1E0A73C8" w:rsidR="004B58F4" w:rsidRDefault="004B58F4" w:rsidP="00912899">
            <w:r>
              <w:t>Cleanse log files</w:t>
            </w:r>
          </w:p>
        </w:tc>
      </w:tr>
    </w:tbl>
    <w:p w14:paraId="3461D779" w14:textId="77777777" w:rsidR="000214D6" w:rsidRPr="007D25ED" w:rsidRDefault="000214D6"/>
    <w:p w14:paraId="2589FEEC" w14:textId="77777777" w:rsidR="00941D93" w:rsidRPr="007D25ED" w:rsidRDefault="00941D93">
      <w:pPr>
        <w:pStyle w:val="Heading1"/>
      </w:pPr>
      <w:bookmarkStart w:id="29" w:name="_Toc22915478"/>
      <w:r w:rsidRPr="007D25ED">
        <w:lastRenderedPageBreak/>
        <w:t>Testing Approach</w:t>
      </w:r>
      <w:bookmarkEnd w:id="29"/>
    </w:p>
    <w:p w14:paraId="3CF2D8B6" w14:textId="77777777" w:rsidR="00941D93" w:rsidRPr="007D25ED" w:rsidRDefault="00941D93"/>
    <w:p w14:paraId="0457F0AC" w14:textId="77777777" w:rsidR="0047157E" w:rsidRPr="007D25ED" w:rsidRDefault="0047157E" w:rsidP="007B2829">
      <w:pPr>
        <w:ind w:firstLine="720"/>
        <w:jc w:val="both"/>
      </w:pPr>
      <w:r w:rsidRPr="007D25ED">
        <w:t>The testing approach that will be implemented is Black-box testing. This approach will allow a to examine the functionality of the PICK system without focusing on its internal structure. This method of test will be applied primarily to the acceptance level of software testing, also referred to as user acceptance testing.</w:t>
      </w:r>
    </w:p>
    <w:p w14:paraId="0FB78278" w14:textId="77777777" w:rsidR="009069AE" w:rsidRPr="007D25ED" w:rsidRDefault="009069AE">
      <w:pPr>
        <w:pStyle w:val="ListBullet"/>
        <w:numPr>
          <w:ilvl w:val="0"/>
          <w:numId w:val="0"/>
        </w:numPr>
        <w:ind w:left="576" w:hanging="360"/>
      </w:pPr>
    </w:p>
    <w:p w14:paraId="1FC39945" w14:textId="77777777" w:rsidR="0047157E" w:rsidRPr="007D25ED" w:rsidRDefault="0047157E">
      <w:pPr>
        <w:pStyle w:val="ListBullet"/>
        <w:numPr>
          <w:ilvl w:val="0"/>
          <w:numId w:val="0"/>
        </w:numPr>
        <w:ind w:left="576" w:hanging="36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6998"/>
      </w:tblGrid>
      <w:tr w:rsidR="0047157E" w:rsidRPr="007D25ED" w14:paraId="32DC66E9" w14:textId="77777777" w:rsidTr="0047157E">
        <w:trPr>
          <w:trHeight w:val="360"/>
        </w:trPr>
        <w:tc>
          <w:tcPr>
            <w:tcW w:w="2290" w:type="dxa"/>
            <w:shd w:val="clear" w:color="auto" w:fill="E0E0E0"/>
          </w:tcPr>
          <w:p w14:paraId="48C2C0C3" w14:textId="77777777" w:rsidR="0047157E" w:rsidRPr="007D25ED" w:rsidRDefault="0047157E" w:rsidP="00CA603B">
            <w:pPr>
              <w:jc w:val="center"/>
              <w:rPr>
                <w:b/>
              </w:rPr>
            </w:pPr>
            <w:r w:rsidRPr="007D25ED">
              <w:rPr>
                <w:b/>
              </w:rPr>
              <w:t>Criticality</w:t>
            </w:r>
          </w:p>
        </w:tc>
        <w:tc>
          <w:tcPr>
            <w:tcW w:w="6998" w:type="dxa"/>
            <w:shd w:val="clear" w:color="auto" w:fill="E0E0E0"/>
          </w:tcPr>
          <w:p w14:paraId="02F99ED9" w14:textId="77777777" w:rsidR="0047157E" w:rsidRPr="007D25ED" w:rsidRDefault="0047157E" w:rsidP="00CA603B">
            <w:pPr>
              <w:jc w:val="center"/>
              <w:rPr>
                <w:b/>
              </w:rPr>
            </w:pPr>
            <w:r w:rsidRPr="007D25ED">
              <w:rPr>
                <w:b/>
              </w:rPr>
              <w:t>Description</w:t>
            </w:r>
          </w:p>
        </w:tc>
      </w:tr>
      <w:tr w:rsidR="0047157E" w:rsidRPr="007D25ED" w14:paraId="59AA70D0" w14:textId="77777777" w:rsidTr="0047157E">
        <w:trPr>
          <w:trHeight w:val="378"/>
        </w:trPr>
        <w:tc>
          <w:tcPr>
            <w:tcW w:w="2290" w:type="dxa"/>
          </w:tcPr>
          <w:p w14:paraId="35F750B0" w14:textId="77777777" w:rsidR="0047157E" w:rsidRPr="007D25ED" w:rsidRDefault="0047157E" w:rsidP="00CA603B">
            <w:pPr>
              <w:jc w:val="center"/>
              <w:rPr>
                <w:b/>
                <w:bCs/>
              </w:rPr>
            </w:pPr>
            <w:r w:rsidRPr="007D25ED">
              <w:rPr>
                <w:b/>
                <w:bCs/>
              </w:rPr>
              <w:t>Non-critical</w:t>
            </w:r>
          </w:p>
        </w:tc>
        <w:tc>
          <w:tcPr>
            <w:tcW w:w="6998" w:type="dxa"/>
            <w:shd w:val="clear" w:color="auto" w:fill="auto"/>
          </w:tcPr>
          <w:p w14:paraId="54BA17ED" w14:textId="77777777" w:rsidR="0047157E" w:rsidRPr="007D25ED" w:rsidRDefault="0047157E" w:rsidP="0047157E">
            <w:pPr>
              <w:jc w:val="center"/>
            </w:pPr>
            <w:r w:rsidRPr="007D25ED">
              <w:t>The effects in the system is not going to affect anything in case there is an error.</w:t>
            </w:r>
          </w:p>
          <w:p w14:paraId="0562CB0E" w14:textId="77777777" w:rsidR="0047157E" w:rsidRPr="007D25ED" w:rsidRDefault="0047157E" w:rsidP="00CA603B">
            <w:pPr>
              <w:jc w:val="center"/>
            </w:pPr>
          </w:p>
        </w:tc>
      </w:tr>
      <w:tr w:rsidR="0047157E" w:rsidRPr="007D25ED" w14:paraId="5581D4CD" w14:textId="77777777" w:rsidTr="0047157E">
        <w:trPr>
          <w:trHeight w:val="378"/>
        </w:trPr>
        <w:tc>
          <w:tcPr>
            <w:tcW w:w="2290" w:type="dxa"/>
          </w:tcPr>
          <w:p w14:paraId="1CE43649" w14:textId="77777777" w:rsidR="0047157E" w:rsidRPr="007D25ED" w:rsidRDefault="0047157E" w:rsidP="00CA603B">
            <w:pPr>
              <w:jc w:val="center"/>
              <w:rPr>
                <w:b/>
                <w:bCs/>
              </w:rPr>
            </w:pPr>
            <w:r w:rsidRPr="007D25ED">
              <w:rPr>
                <w:b/>
                <w:bCs/>
              </w:rPr>
              <w:t>Critical</w:t>
            </w:r>
          </w:p>
        </w:tc>
        <w:tc>
          <w:tcPr>
            <w:tcW w:w="6998" w:type="dxa"/>
            <w:shd w:val="clear" w:color="auto" w:fill="auto"/>
          </w:tcPr>
          <w:p w14:paraId="1152491E" w14:textId="77777777" w:rsidR="0047157E" w:rsidRPr="007D25ED" w:rsidRDefault="0047157E" w:rsidP="0047157E">
            <w:pPr>
              <w:jc w:val="center"/>
            </w:pPr>
            <w:r w:rsidRPr="007D25ED">
              <w:t>The effects in the system can affect the entire system in case there is an error.</w:t>
            </w:r>
          </w:p>
          <w:p w14:paraId="34CE0A41" w14:textId="77777777" w:rsidR="0047157E" w:rsidRPr="007D25ED" w:rsidRDefault="0047157E" w:rsidP="00CA603B">
            <w:pPr>
              <w:jc w:val="center"/>
            </w:pPr>
          </w:p>
        </w:tc>
      </w:tr>
    </w:tbl>
    <w:p w14:paraId="62EBF3C5" w14:textId="77777777" w:rsidR="0047157E" w:rsidRPr="007D25ED" w:rsidRDefault="0047157E">
      <w:pPr>
        <w:pStyle w:val="ListBullet"/>
        <w:numPr>
          <w:ilvl w:val="0"/>
          <w:numId w:val="0"/>
        </w:numPr>
        <w:ind w:left="576" w:hanging="360"/>
      </w:pPr>
    </w:p>
    <w:p w14:paraId="4A8B7B50" w14:textId="77777777" w:rsidR="00547EA3" w:rsidRPr="007D25ED" w:rsidRDefault="00547EA3" w:rsidP="00547EA3">
      <w:pPr>
        <w:pStyle w:val="Caption"/>
        <w:keepNext/>
      </w:pPr>
      <w:bookmarkStart w:id="30" w:name="_Ref234215049"/>
      <w:r w:rsidRPr="007D25ED">
        <w:t>Table 1: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211FFA76" w14:textId="77777777" w:rsidTr="00CA603B">
        <w:trPr>
          <w:trHeight w:val="360"/>
        </w:trPr>
        <w:tc>
          <w:tcPr>
            <w:tcW w:w="9306" w:type="dxa"/>
            <w:gridSpan w:val="3"/>
            <w:shd w:val="clear" w:color="auto" w:fill="E0E0E0"/>
          </w:tcPr>
          <w:p w14:paraId="6D98A12B" w14:textId="77777777" w:rsidR="00547EA3" w:rsidRPr="007D25ED" w:rsidRDefault="00547EA3" w:rsidP="00CA603B">
            <w:pPr>
              <w:jc w:val="center"/>
              <w:rPr>
                <w:b/>
              </w:rPr>
            </w:pPr>
          </w:p>
          <w:p w14:paraId="5162B2D9" w14:textId="77777777" w:rsidR="00547EA3" w:rsidRPr="007D25ED" w:rsidRDefault="00547EA3" w:rsidP="00CA603B">
            <w:pPr>
              <w:jc w:val="center"/>
              <w:rPr>
                <w:b/>
              </w:rPr>
            </w:pPr>
            <w:r w:rsidRPr="007D25ED">
              <w:rPr>
                <w:b/>
              </w:rPr>
              <w:t xml:space="preserve">Project Test &lt;Vector&gt; </w:t>
            </w:r>
          </w:p>
        </w:tc>
      </w:tr>
      <w:tr w:rsidR="00547EA3" w:rsidRPr="007D25ED" w14:paraId="5273139D" w14:textId="77777777" w:rsidTr="00CA603B">
        <w:trPr>
          <w:trHeight w:val="360"/>
        </w:trPr>
        <w:tc>
          <w:tcPr>
            <w:tcW w:w="2290" w:type="dxa"/>
            <w:shd w:val="clear" w:color="auto" w:fill="auto"/>
          </w:tcPr>
          <w:p w14:paraId="3B3CA702"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00C1C2AE" w14:textId="77777777" w:rsidR="00547EA3" w:rsidRPr="007D25ED" w:rsidRDefault="00547EA3" w:rsidP="00CA603B">
            <w:pPr>
              <w:jc w:val="center"/>
              <w:rPr>
                <w:b/>
              </w:rPr>
            </w:pPr>
            <w:r w:rsidRPr="007D25ED">
              <w:rPr>
                <w:b/>
              </w:rPr>
              <w:t xml:space="preserve">This test will perform tests related to the Vector.  </w:t>
            </w:r>
          </w:p>
        </w:tc>
      </w:tr>
      <w:tr w:rsidR="00547EA3" w:rsidRPr="007D25ED" w14:paraId="25FACD80" w14:textId="77777777" w:rsidTr="00CA603B">
        <w:trPr>
          <w:trHeight w:val="360"/>
        </w:trPr>
        <w:tc>
          <w:tcPr>
            <w:tcW w:w="2290" w:type="dxa"/>
            <w:shd w:val="clear" w:color="auto" w:fill="E0E0E0"/>
          </w:tcPr>
          <w:p w14:paraId="5DC98EAD"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6510F2A9" w14:textId="77777777" w:rsidR="00547EA3" w:rsidRPr="007D25ED" w:rsidRDefault="00547EA3" w:rsidP="00CA603B">
            <w:pPr>
              <w:jc w:val="center"/>
              <w:rPr>
                <w:b/>
              </w:rPr>
            </w:pPr>
            <w:r w:rsidRPr="007D25ED">
              <w:rPr>
                <w:b/>
              </w:rPr>
              <w:t>Objective</w:t>
            </w:r>
          </w:p>
        </w:tc>
        <w:tc>
          <w:tcPr>
            <w:tcW w:w="1638" w:type="dxa"/>
            <w:shd w:val="clear" w:color="auto" w:fill="E0E0E0"/>
          </w:tcPr>
          <w:p w14:paraId="27714658" w14:textId="77777777" w:rsidR="00547EA3" w:rsidRPr="007D25ED" w:rsidRDefault="00547EA3" w:rsidP="00CA603B">
            <w:pPr>
              <w:jc w:val="center"/>
              <w:rPr>
                <w:b/>
              </w:rPr>
            </w:pPr>
            <w:r w:rsidRPr="007D25ED">
              <w:rPr>
                <w:b/>
              </w:rPr>
              <w:t>Criticality</w:t>
            </w:r>
          </w:p>
        </w:tc>
      </w:tr>
      <w:tr w:rsidR="00547EA3" w:rsidRPr="007D25ED" w14:paraId="044E17E8" w14:textId="77777777" w:rsidTr="00CA603B">
        <w:trPr>
          <w:trHeight w:val="378"/>
        </w:trPr>
        <w:tc>
          <w:tcPr>
            <w:tcW w:w="2290" w:type="dxa"/>
          </w:tcPr>
          <w:p w14:paraId="25C8A97C" w14:textId="77777777" w:rsidR="00547EA3" w:rsidRPr="007D25ED" w:rsidRDefault="001B5646" w:rsidP="00CA603B">
            <w:pPr>
              <w:jc w:val="center"/>
            </w:pPr>
            <w:r w:rsidRPr="007D25ED">
              <w:t>V1</w:t>
            </w:r>
          </w:p>
        </w:tc>
        <w:tc>
          <w:tcPr>
            <w:tcW w:w="5378" w:type="dxa"/>
            <w:shd w:val="clear" w:color="auto" w:fill="auto"/>
          </w:tcPr>
          <w:p w14:paraId="16465AA4" w14:textId="77777777" w:rsidR="00547EA3" w:rsidRPr="007D25ED" w:rsidRDefault="001B5646" w:rsidP="00CA603B">
            <w:pPr>
              <w:jc w:val="center"/>
              <w:rPr>
                <w:bCs/>
              </w:rPr>
            </w:pPr>
            <w:r w:rsidRPr="007D25ED">
              <w:rPr>
                <w:bCs/>
              </w:rPr>
              <w:t xml:space="preserve">Know description of vector </w:t>
            </w:r>
          </w:p>
        </w:tc>
        <w:tc>
          <w:tcPr>
            <w:tcW w:w="1638" w:type="dxa"/>
            <w:shd w:val="clear" w:color="auto" w:fill="auto"/>
          </w:tcPr>
          <w:p w14:paraId="48E9AF7A" w14:textId="77777777" w:rsidR="00547EA3" w:rsidRPr="007D25ED" w:rsidRDefault="00547EA3" w:rsidP="00CA603B">
            <w:pPr>
              <w:jc w:val="center"/>
              <w:rPr>
                <w:b/>
              </w:rPr>
            </w:pPr>
            <w:r w:rsidRPr="007D25ED">
              <w:rPr>
                <w:b/>
              </w:rPr>
              <w:t>Critical</w:t>
            </w:r>
          </w:p>
        </w:tc>
      </w:tr>
      <w:tr w:rsidR="00547EA3" w:rsidRPr="007D25ED" w14:paraId="32A372FC" w14:textId="77777777" w:rsidTr="00CA603B">
        <w:trPr>
          <w:trHeight w:val="378"/>
        </w:trPr>
        <w:tc>
          <w:tcPr>
            <w:tcW w:w="2290" w:type="dxa"/>
          </w:tcPr>
          <w:p w14:paraId="57FA01D8" w14:textId="77777777" w:rsidR="00547EA3" w:rsidRPr="007D25ED" w:rsidRDefault="001B5646" w:rsidP="00CA603B">
            <w:pPr>
              <w:jc w:val="center"/>
            </w:pPr>
            <w:r w:rsidRPr="007D25ED">
              <w:t>V2</w:t>
            </w:r>
          </w:p>
        </w:tc>
        <w:tc>
          <w:tcPr>
            <w:tcW w:w="5378" w:type="dxa"/>
            <w:shd w:val="clear" w:color="auto" w:fill="auto"/>
          </w:tcPr>
          <w:p w14:paraId="7397A5C3" w14:textId="77777777" w:rsidR="00547EA3" w:rsidRPr="007D25ED" w:rsidRDefault="001B5646" w:rsidP="00CA603B">
            <w:pPr>
              <w:jc w:val="center"/>
              <w:rPr>
                <w:bCs/>
              </w:rPr>
            </w:pPr>
            <w:r w:rsidRPr="007D25ED">
              <w:rPr>
                <w:bCs/>
              </w:rPr>
              <w:t>Know all log entries associated with its Vector</w:t>
            </w:r>
          </w:p>
        </w:tc>
        <w:tc>
          <w:tcPr>
            <w:tcW w:w="1638" w:type="dxa"/>
            <w:shd w:val="clear" w:color="auto" w:fill="auto"/>
          </w:tcPr>
          <w:p w14:paraId="0706D0A6" w14:textId="77777777" w:rsidR="00547EA3" w:rsidRPr="007D25ED" w:rsidRDefault="00547EA3" w:rsidP="00CA603B">
            <w:pPr>
              <w:jc w:val="center"/>
              <w:rPr>
                <w:b/>
              </w:rPr>
            </w:pPr>
            <w:r w:rsidRPr="007D25ED">
              <w:rPr>
                <w:b/>
              </w:rPr>
              <w:t>Critical</w:t>
            </w:r>
          </w:p>
        </w:tc>
      </w:tr>
      <w:tr w:rsidR="00547EA3" w:rsidRPr="007D25ED" w14:paraId="24458B06" w14:textId="77777777" w:rsidTr="00CA603B">
        <w:trPr>
          <w:trHeight w:val="378"/>
        </w:trPr>
        <w:tc>
          <w:tcPr>
            <w:tcW w:w="2290" w:type="dxa"/>
          </w:tcPr>
          <w:p w14:paraId="014595A8" w14:textId="77777777" w:rsidR="00547EA3" w:rsidRPr="007D25ED" w:rsidRDefault="001B5646" w:rsidP="00CA603B">
            <w:pPr>
              <w:jc w:val="center"/>
            </w:pPr>
            <w:r w:rsidRPr="007D25ED">
              <w:t>V3</w:t>
            </w:r>
          </w:p>
        </w:tc>
        <w:tc>
          <w:tcPr>
            <w:tcW w:w="5378" w:type="dxa"/>
            <w:shd w:val="clear" w:color="auto" w:fill="auto"/>
          </w:tcPr>
          <w:p w14:paraId="45B737F3" w14:textId="77777777" w:rsidR="00547EA3" w:rsidRPr="007D25ED" w:rsidRDefault="001B5646" w:rsidP="00CA603B">
            <w:pPr>
              <w:jc w:val="center"/>
              <w:rPr>
                <w:bCs/>
              </w:rPr>
            </w:pPr>
            <w:r w:rsidRPr="007D25ED">
              <w:rPr>
                <w:bCs/>
              </w:rPr>
              <w:t xml:space="preserve">Know which graph is used to </w:t>
            </w:r>
            <w:r w:rsidRPr="007D25ED">
              <w:t>represent this vector</w:t>
            </w:r>
          </w:p>
        </w:tc>
        <w:tc>
          <w:tcPr>
            <w:tcW w:w="1638" w:type="dxa"/>
            <w:shd w:val="clear" w:color="auto" w:fill="auto"/>
          </w:tcPr>
          <w:p w14:paraId="584D320E" w14:textId="77777777" w:rsidR="00547EA3" w:rsidRPr="007D25ED" w:rsidRDefault="00547EA3" w:rsidP="00CA603B">
            <w:pPr>
              <w:jc w:val="center"/>
              <w:rPr>
                <w:b/>
              </w:rPr>
            </w:pPr>
            <w:r w:rsidRPr="007D25ED">
              <w:rPr>
                <w:b/>
              </w:rPr>
              <w:t xml:space="preserve">Critical </w:t>
            </w:r>
          </w:p>
        </w:tc>
      </w:tr>
      <w:tr w:rsidR="00547EA3" w:rsidRPr="007D25ED" w14:paraId="16DF4CD3" w14:textId="77777777" w:rsidTr="00CA603B">
        <w:trPr>
          <w:trHeight w:val="378"/>
        </w:trPr>
        <w:tc>
          <w:tcPr>
            <w:tcW w:w="2290" w:type="dxa"/>
          </w:tcPr>
          <w:p w14:paraId="4578674F" w14:textId="77777777" w:rsidR="00547EA3" w:rsidRPr="007D25ED" w:rsidRDefault="001B5646" w:rsidP="00CA603B">
            <w:pPr>
              <w:jc w:val="center"/>
            </w:pPr>
            <w:r w:rsidRPr="007D25ED">
              <w:t>V4</w:t>
            </w:r>
          </w:p>
        </w:tc>
        <w:tc>
          <w:tcPr>
            <w:tcW w:w="5378" w:type="dxa"/>
            <w:shd w:val="clear" w:color="auto" w:fill="auto"/>
          </w:tcPr>
          <w:p w14:paraId="0BFE9828" w14:textId="77777777" w:rsidR="00547EA3" w:rsidRPr="007D25ED" w:rsidRDefault="001B5646" w:rsidP="00CA603B">
            <w:pPr>
              <w:jc w:val="center"/>
              <w:rPr>
                <w:bCs/>
              </w:rPr>
            </w:pPr>
            <w:r w:rsidRPr="007D25ED">
              <w:rPr>
                <w:bCs/>
              </w:rPr>
              <w:t xml:space="preserve">Handle </w:t>
            </w:r>
            <w:r w:rsidRPr="007D25ED">
              <w:t>all CRUD operations with vector description information</w:t>
            </w:r>
          </w:p>
        </w:tc>
        <w:tc>
          <w:tcPr>
            <w:tcW w:w="1638" w:type="dxa"/>
            <w:shd w:val="clear" w:color="auto" w:fill="auto"/>
          </w:tcPr>
          <w:p w14:paraId="4EB28F0D" w14:textId="77777777" w:rsidR="00547EA3" w:rsidRPr="007D25ED" w:rsidRDefault="00512F5A" w:rsidP="00CA603B">
            <w:pPr>
              <w:jc w:val="center"/>
              <w:rPr>
                <w:b/>
              </w:rPr>
            </w:pPr>
            <w:r w:rsidRPr="007D25ED">
              <w:rPr>
                <w:b/>
                <w:bCs/>
              </w:rPr>
              <w:t>Critical</w:t>
            </w:r>
          </w:p>
        </w:tc>
      </w:tr>
      <w:tr w:rsidR="00547EA3" w:rsidRPr="007D25ED" w14:paraId="2344145F" w14:textId="77777777" w:rsidTr="00CA603B">
        <w:trPr>
          <w:trHeight w:val="378"/>
        </w:trPr>
        <w:tc>
          <w:tcPr>
            <w:tcW w:w="2290" w:type="dxa"/>
          </w:tcPr>
          <w:p w14:paraId="01EAC5F0" w14:textId="77777777" w:rsidR="00547EA3" w:rsidRPr="007D25ED" w:rsidRDefault="001B5646" w:rsidP="00CA603B">
            <w:pPr>
              <w:jc w:val="center"/>
            </w:pPr>
            <w:r w:rsidRPr="007D25ED">
              <w:t>V5</w:t>
            </w:r>
          </w:p>
        </w:tc>
        <w:tc>
          <w:tcPr>
            <w:tcW w:w="5378" w:type="dxa"/>
            <w:shd w:val="clear" w:color="auto" w:fill="auto"/>
          </w:tcPr>
          <w:p w14:paraId="6DA650F8" w14:textId="77777777" w:rsidR="00547EA3" w:rsidRPr="007D25ED" w:rsidRDefault="001B5646" w:rsidP="00CA603B">
            <w:pPr>
              <w:jc w:val="center"/>
              <w:rPr>
                <w:bCs/>
              </w:rPr>
            </w:pPr>
            <w:r w:rsidRPr="007D25ED">
              <w:t>Handle all CRUD operations with Log Entries associated to this Vector</w:t>
            </w:r>
          </w:p>
        </w:tc>
        <w:tc>
          <w:tcPr>
            <w:tcW w:w="1638" w:type="dxa"/>
            <w:shd w:val="clear" w:color="auto" w:fill="auto"/>
          </w:tcPr>
          <w:p w14:paraId="37E0D97E" w14:textId="77777777" w:rsidR="00547EA3" w:rsidRPr="007D25ED" w:rsidRDefault="00512F5A" w:rsidP="00CA603B">
            <w:pPr>
              <w:jc w:val="center"/>
              <w:rPr>
                <w:b/>
              </w:rPr>
            </w:pPr>
            <w:r w:rsidRPr="007D25ED">
              <w:rPr>
                <w:b/>
                <w:bCs/>
              </w:rPr>
              <w:t>Critical</w:t>
            </w:r>
          </w:p>
        </w:tc>
      </w:tr>
    </w:tbl>
    <w:p w14:paraId="2946DB82" w14:textId="77777777" w:rsidR="00547EA3" w:rsidRPr="007D25ED" w:rsidRDefault="00547EA3" w:rsidP="009069AE">
      <w:pPr>
        <w:pStyle w:val="Caption"/>
        <w:keepNext/>
      </w:pPr>
    </w:p>
    <w:p w14:paraId="51BF4135" w14:textId="77777777" w:rsidR="00547EA3" w:rsidRPr="007D25ED" w:rsidRDefault="00547EA3" w:rsidP="00547EA3">
      <w:pPr>
        <w:pStyle w:val="Caption"/>
        <w:keepNext/>
      </w:pPr>
      <w:r w:rsidRPr="007D25ED">
        <w:t>Table 2: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6A66CF30" w14:textId="77777777" w:rsidTr="00CA603B">
        <w:trPr>
          <w:trHeight w:val="360"/>
        </w:trPr>
        <w:tc>
          <w:tcPr>
            <w:tcW w:w="9306" w:type="dxa"/>
            <w:gridSpan w:val="3"/>
            <w:shd w:val="clear" w:color="auto" w:fill="E0E0E0"/>
          </w:tcPr>
          <w:p w14:paraId="5997CC1D" w14:textId="77777777" w:rsidR="00547EA3" w:rsidRPr="007D25ED" w:rsidRDefault="00547EA3" w:rsidP="00CA603B">
            <w:pPr>
              <w:jc w:val="center"/>
              <w:rPr>
                <w:b/>
              </w:rPr>
            </w:pPr>
          </w:p>
          <w:p w14:paraId="035A66FE" w14:textId="77777777" w:rsidR="00547EA3" w:rsidRPr="007D25ED" w:rsidRDefault="00547EA3" w:rsidP="00CA603B">
            <w:pPr>
              <w:jc w:val="center"/>
              <w:rPr>
                <w:b/>
              </w:rPr>
            </w:pPr>
            <w:r w:rsidRPr="007D25ED">
              <w:rPr>
                <w:b/>
              </w:rPr>
              <w:t>Project Test Suite &lt;Log Entry&gt;</w:t>
            </w:r>
          </w:p>
        </w:tc>
      </w:tr>
      <w:tr w:rsidR="00547EA3" w:rsidRPr="007D25ED" w14:paraId="32CC01B4" w14:textId="77777777" w:rsidTr="00CA603B">
        <w:trPr>
          <w:trHeight w:val="360"/>
        </w:trPr>
        <w:tc>
          <w:tcPr>
            <w:tcW w:w="2290" w:type="dxa"/>
            <w:shd w:val="clear" w:color="auto" w:fill="auto"/>
          </w:tcPr>
          <w:p w14:paraId="10F584A3"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2523B821" w14:textId="77777777" w:rsidR="00547EA3" w:rsidRPr="007D25ED" w:rsidRDefault="00547EA3" w:rsidP="00CA603B">
            <w:pPr>
              <w:jc w:val="center"/>
              <w:rPr>
                <w:b/>
              </w:rPr>
            </w:pPr>
            <w:r w:rsidRPr="007D25ED">
              <w:rPr>
                <w:b/>
              </w:rPr>
              <w:t xml:space="preserve">This test will perform tests related to the </w:t>
            </w:r>
            <w:r w:rsidR="00512F5A" w:rsidRPr="007D25ED">
              <w:rPr>
                <w:b/>
              </w:rPr>
              <w:t>Log Entry</w:t>
            </w:r>
            <w:r w:rsidRPr="007D25ED">
              <w:rPr>
                <w:b/>
              </w:rPr>
              <w:t xml:space="preserve">.  </w:t>
            </w:r>
          </w:p>
        </w:tc>
      </w:tr>
      <w:tr w:rsidR="00547EA3" w:rsidRPr="007D25ED" w14:paraId="4795DEDA" w14:textId="77777777" w:rsidTr="00CA603B">
        <w:trPr>
          <w:trHeight w:val="360"/>
        </w:trPr>
        <w:tc>
          <w:tcPr>
            <w:tcW w:w="2290" w:type="dxa"/>
            <w:shd w:val="clear" w:color="auto" w:fill="E0E0E0"/>
          </w:tcPr>
          <w:p w14:paraId="5C49324A"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69E8DF55" w14:textId="77777777" w:rsidR="00547EA3" w:rsidRPr="007D25ED" w:rsidRDefault="00547EA3" w:rsidP="00CA603B">
            <w:pPr>
              <w:jc w:val="center"/>
              <w:rPr>
                <w:b/>
              </w:rPr>
            </w:pPr>
            <w:r w:rsidRPr="007D25ED">
              <w:rPr>
                <w:b/>
              </w:rPr>
              <w:t>Objective</w:t>
            </w:r>
          </w:p>
        </w:tc>
        <w:tc>
          <w:tcPr>
            <w:tcW w:w="1638" w:type="dxa"/>
            <w:shd w:val="clear" w:color="auto" w:fill="E0E0E0"/>
          </w:tcPr>
          <w:p w14:paraId="487D1AC0" w14:textId="77777777" w:rsidR="00547EA3" w:rsidRPr="007D25ED" w:rsidRDefault="00547EA3" w:rsidP="00CA603B">
            <w:pPr>
              <w:jc w:val="center"/>
              <w:rPr>
                <w:b/>
              </w:rPr>
            </w:pPr>
            <w:r w:rsidRPr="007D25ED">
              <w:rPr>
                <w:b/>
              </w:rPr>
              <w:t>Criticality</w:t>
            </w:r>
          </w:p>
        </w:tc>
      </w:tr>
      <w:tr w:rsidR="00547EA3" w:rsidRPr="007D25ED" w14:paraId="26957C02" w14:textId="77777777" w:rsidTr="00CA603B">
        <w:trPr>
          <w:trHeight w:val="378"/>
        </w:trPr>
        <w:tc>
          <w:tcPr>
            <w:tcW w:w="2290" w:type="dxa"/>
          </w:tcPr>
          <w:p w14:paraId="14A7411F" w14:textId="77777777" w:rsidR="00547EA3" w:rsidRPr="007D25ED" w:rsidRDefault="001B5646" w:rsidP="00CA603B">
            <w:pPr>
              <w:jc w:val="center"/>
            </w:pPr>
            <w:r w:rsidRPr="007D25ED">
              <w:t>LE</w:t>
            </w:r>
            <w:r w:rsidR="00547EA3" w:rsidRPr="007D25ED">
              <w:t>1</w:t>
            </w:r>
          </w:p>
        </w:tc>
        <w:tc>
          <w:tcPr>
            <w:tcW w:w="5378" w:type="dxa"/>
            <w:shd w:val="clear" w:color="auto" w:fill="auto"/>
          </w:tcPr>
          <w:p w14:paraId="780C73E6" w14:textId="77777777" w:rsidR="00547EA3" w:rsidRPr="007D25ED" w:rsidRDefault="001B5646" w:rsidP="001B5646">
            <w:pPr>
              <w:jc w:val="center"/>
            </w:pPr>
            <w:r w:rsidRPr="007D25ED">
              <w:t>Knowing descriptive data about the log entry</w:t>
            </w:r>
          </w:p>
        </w:tc>
        <w:tc>
          <w:tcPr>
            <w:tcW w:w="1638" w:type="dxa"/>
            <w:shd w:val="clear" w:color="auto" w:fill="auto"/>
          </w:tcPr>
          <w:p w14:paraId="27563CAB" w14:textId="77777777" w:rsidR="00547EA3" w:rsidRPr="007D25ED" w:rsidRDefault="00547EA3" w:rsidP="00CA603B">
            <w:pPr>
              <w:jc w:val="center"/>
              <w:rPr>
                <w:b/>
              </w:rPr>
            </w:pPr>
            <w:r w:rsidRPr="007D25ED">
              <w:rPr>
                <w:b/>
              </w:rPr>
              <w:t>Critical</w:t>
            </w:r>
          </w:p>
        </w:tc>
      </w:tr>
      <w:tr w:rsidR="00547EA3" w:rsidRPr="007D25ED" w14:paraId="78F5261E" w14:textId="77777777" w:rsidTr="00CA603B">
        <w:trPr>
          <w:trHeight w:val="378"/>
        </w:trPr>
        <w:tc>
          <w:tcPr>
            <w:tcW w:w="2290" w:type="dxa"/>
          </w:tcPr>
          <w:p w14:paraId="18E3859A" w14:textId="77777777" w:rsidR="00547EA3" w:rsidRPr="007D25ED" w:rsidRDefault="001B5646" w:rsidP="00CA603B">
            <w:pPr>
              <w:jc w:val="center"/>
            </w:pPr>
            <w:r w:rsidRPr="007D25ED">
              <w:t>LE</w:t>
            </w:r>
            <w:r w:rsidR="00547EA3" w:rsidRPr="007D25ED">
              <w:t>2</w:t>
            </w:r>
          </w:p>
        </w:tc>
        <w:tc>
          <w:tcPr>
            <w:tcW w:w="5378" w:type="dxa"/>
            <w:shd w:val="clear" w:color="auto" w:fill="auto"/>
          </w:tcPr>
          <w:p w14:paraId="4A2E2161" w14:textId="77777777" w:rsidR="00547EA3" w:rsidRPr="007D25ED" w:rsidRDefault="001B5646" w:rsidP="001B5646">
            <w:pPr>
              <w:jc w:val="center"/>
              <w:rPr>
                <w:bCs/>
              </w:rPr>
            </w:pPr>
            <w:r w:rsidRPr="007D25ED">
              <w:t>Handle CRUD operations on all descriptive data about a log entry</w:t>
            </w:r>
          </w:p>
        </w:tc>
        <w:tc>
          <w:tcPr>
            <w:tcW w:w="1638" w:type="dxa"/>
            <w:shd w:val="clear" w:color="auto" w:fill="auto"/>
          </w:tcPr>
          <w:p w14:paraId="75C8B334" w14:textId="77777777" w:rsidR="00547EA3" w:rsidRPr="007D25ED" w:rsidRDefault="00547EA3" w:rsidP="00CA603B">
            <w:pPr>
              <w:jc w:val="center"/>
              <w:rPr>
                <w:b/>
              </w:rPr>
            </w:pPr>
            <w:r w:rsidRPr="007D25ED">
              <w:rPr>
                <w:b/>
              </w:rPr>
              <w:t>Critical</w:t>
            </w:r>
          </w:p>
        </w:tc>
      </w:tr>
      <w:tr w:rsidR="00547EA3" w:rsidRPr="007D25ED" w14:paraId="5A94DE63" w14:textId="77777777" w:rsidTr="00CA603B">
        <w:trPr>
          <w:trHeight w:val="378"/>
        </w:trPr>
        <w:tc>
          <w:tcPr>
            <w:tcW w:w="2290" w:type="dxa"/>
          </w:tcPr>
          <w:p w14:paraId="382F8DE8" w14:textId="77777777" w:rsidR="00547EA3" w:rsidRPr="007D25ED" w:rsidRDefault="001B5646" w:rsidP="00CA603B">
            <w:pPr>
              <w:jc w:val="center"/>
            </w:pPr>
            <w:r w:rsidRPr="007D25ED">
              <w:t>LE</w:t>
            </w:r>
            <w:r w:rsidR="00547EA3" w:rsidRPr="007D25ED">
              <w:t>3</w:t>
            </w:r>
          </w:p>
        </w:tc>
        <w:tc>
          <w:tcPr>
            <w:tcW w:w="5378" w:type="dxa"/>
            <w:shd w:val="clear" w:color="auto" w:fill="auto"/>
          </w:tcPr>
          <w:p w14:paraId="6DAD5506" w14:textId="77777777" w:rsidR="00547EA3" w:rsidRPr="007D25ED" w:rsidRDefault="001B5646" w:rsidP="001B5646">
            <w:pPr>
              <w:jc w:val="center"/>
            </w:pPr>
            <w:r w:rsidRPr="007D25ED">
              <w:t>Handle associations to a vector for a log entry, collaborates with the Vector Class</w:t>
            </w:r>
          </w:p>
        </w:tc>
        <w:tc>
          <w:tcPr>
            <w:tcW w:w="1638" w:type="dxa"/>
            <w:shd w:val="clear" w:color="auto" w:fill="auto"/>
          </w:tcPr>
          <w:p w14:paraId="7C09A4DE" w14:textId="77777777" w:rsidR="00547EA3" w:rsidRPr="007D25ED" w:rsidRDefault="00547EA3" w:rsidP="00CA603B">
            <w:pPr>
              <w:jc w:val="center"/>
              <w:rPr>
                <w:b/>
              </w:rPr>
            </w:pPr>
            <w:r w:rsidRPr="007D25ED">
              <w:rPr>
                <w:b/>
              </w:rPr>
              <w:t xml:space="preserve">Critical </w:t>
            </w:r>
          </w:p>
        </w:tc>
      </w:tr>
      <w:tr w:rsidR="00547EA3" w:rsidRPr="007D25ED" w14:paraId="60A04A02" w14:textId="77777777" w:rsidTr="00CA603B">
        <w:trPr>
          <w:trHeight w:val="378"/>
        </w:trPr>
        <w:tc>
          <w:tcPr>
            <w:tcW w:w="2290" w:type="dxa"/>
          </w:tcPr>
          <w:p w14:paraId="4C1392CB" w14:textId="77777777" w:rsidR="00547EA3" w:rsidRPr="007D25ED" w:rsidRDefault="001B5646" w:rsidP="00CA603B">
            <w:pPr>
              <w:jc w:val="center"/>
            </w:pPr>
            <w:r w:rsidRPr="007D25ED">
              <w:t>LE4</w:t>
            </w:r>
          </w:p>
        </w:tc>
        <w:tc>
          <w:tcPr>
            <w:tcW w:w="5378" w:type="dxa"/>
            <w:shd w:val="clear" w:color="auto" w:fill="auto"/>
          </w:tcPr>
          <w:p w14:paraId="154A23FE" w14:textId="77777777" w:rsidR="00547EA3" w:rsidRPr="007D25ED" w:rsidRDefault="001B5646" w:rsidP="001B5646">
            <w:pPr>
              <w:jc w:val="center"/>
              <w:rPr>
                <w:bCs/>
              </w:rPr>
            </w:pPr>
            <w:r w:rsidRPr="007D25ED">
              <w:t>Handle marking this log entry as significant</w:t>
            </w:r>
          </w:p>
        </w:tc>
        <w:tc>
          <w:tcPr>
            <w:tcW w:w="1638" w:type="dxa"/>
            <w:shd w:val="clear" w:color="auto" w:fill="auto"/>
          </w:tcPr>
          <w:p w14:paraId="162C51E1" w14:textId="77777777" w:rsidR="00547EA3" w:rsidRPr="007D25ED" w:rsidRDefault="00512F5A" w:rsidP="00CA603B">
            <w:pPr>
              <w:jc w:val="center"/>
              <w:rPr>
                <w:b/>
              </w:rPr>
            </w:pPr>
            <w:r w:rsidRPr="007D25ED">
              <w:rPr>
                <w:b/>
                <w:bCs/>
              </w:rPr>
              <w:t>Critical</w:t>
            </w:r>
          </w:p>
        </w:tc>
      </w:tr>
    </w:tbl>
    <w:p w14:paraId="110FFD37" w14:textId="77777777" w:rsidR="00547EA3" w:rsidRPr="007D25ED" w:rsidRDefault="00547EA3" w:rsidP="00547EA3"/>
    <w:p w14:paraId="1EEBD5A8" w14:textId="77777777" w:rsidR="00547EA3" w:rsidRPr="007D25ED" w:rsidRDefault="00547EA3" w:rsidP="00547EA3">
      <w:pPr>
        <w:pStyle w:val="Caption"/>
        <w:keepNext/>
      </w:pPr>
      <w:r w:rsidRPr="007D25ED">
        <w:t>Table 3: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18C9F25C" w14:textId="77777777" w:rsidTr="00CA603B">
        <w:trPr>
          <w:trHeight w:val="360"/>
        </w:trPr>
        <w:tc>
          <w:tcPr>
            <w:tcW w:w="9306" w:type="dxa"/>
            <w:gridSpan w:val="3"/>
            <w:shd w:val="clear" w:color="auto" w:fill="E0E0E0"/>
          </w:tcPr>
          <w:p w14:paraId="6B699379" w14:textId="77777777" w:rsidR="00547EA3" w:rsidRPr="007D25ED" w:rsidRDefault="00547EA3" w:rsidP="00CA603B">
            <w:pPr>
              <w:jc w:val="center"/>
              <w:rPr>
                <w:b/>
              </w:rPr>
            </w:pPr>
          </w:p>
          <w:p w14:paraId="5B263225" w14:textId="77777777" w:rsidR="00547EA3" w:rsidRPr="007D25ED" w:rsidRDefault="00547EA3" w:rsidP="00CA603B">
            <w:pPr>
              <w:jc w:val="center"/>
              <w:rPr>
                <w:b/>
              </w:rPr>
            </w:pPr>
            <w:r w:rsidRPr="007D25ED">
              <w:rPr>
                <w:b/>
              </w:rPr>
              <w:t xml:space="preserve">Project Test </w:t>
            </w:r>
            <w:r w:rsidR="001B5646" w:rsidRPr="007D25ED">
              <w:rPr>
                <w:b/>
              </w:rPr>
              <w:t>Suite &lt;</w:t>
            </w:r>
            <w:r w:rsidRPr="007D25ED">
              <w:rPr>
                <w:b/>
              </w:rPr>
              <w:t>Node&gt;</w:t>
            </w:r>
          </w:p>
        </w:tc>
      </w:tr>
      <w:tr w:rsidR="00547EA3" w:rsidRPr="007D25ED" w14:paraId="4898D67D" w14:textId="77777777" w:rsidTr="00CA603B">
        <w:trPr>
          <w:trHeight w:val="360"/>
        </w:trPr>
        <w:tc>
          <w:tcPr>
            <w:tcW w:w="2290" w:type="dxa"/>
            <w:shd w:val="clear" w:color="auto" w:fill="auto"/>
          </w:tcPr>
          <w:p w14:paraId="2F6E6091"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61A4C105" w14:textId="77777777" w:rsidR="00547EA3" w:rsidRPr="007D25ED" w:rsidRDefault="00547EA3" w:rsidP="00CA603B">
            <w:pPr>
              <w:jc w:val="center"/>
              <w:rPr>
                <w:b/>
              </w:rPr>
            </w:pPr>
            <w:r w:rsidRPr="007D25ED">
              <w:rPr>
                <w:b/>
              </w:rPr>
              <w:t>This test will perform tests related to the</w:t>
            </w:r>
            <w:r w:rsidR="00512F5A" w:rsidRPr="007D25ED">
              <w:rPr>
                <w:b/>
              </w:rPr>
              <w:t xml:space="preserve"> Node</w:t>
            </w:r>
            <w:r w:rsidRPr="007D25ED">
              <w:rPr>
                <w:b/>
              </w:rPr>
              <w:t xml:space="preserve">.  </w:t>
            </w:r>
          </w:p>
        </w:tc>
      </w:tr>
      <w:tr w:rsidR="00547EA3" w:rsidRPr="007D25ED" w14:paraId="42D1F098" w14:textId="77777777" w:rsidTr="00CA603B">
        <w:trPr>
          <w:trHeight w:val="360"/>
        </w:trPr>
        <w:tc>
          <w:tcPr>
            <w:tcW w:w="2290" w:type="dxa"/>
            <w:shd w:val="clear" w:color="auto" w:fill="E0E0E0"/>
          </w:tcPr>
          <w:p w14:paraId="4B3C9AD0"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31FDF1CB" w14:textId="77777777" w:rsidR="00547EA3" w:rsidRPr="007D25ED" w:rsidRDefault="00547EA3" w:rsidP="00CA603B">
            <w:pPr>
              <w:jc w:val="center"/>
              <w:rPr>
                <w:b/>
              </w:rPr>
            </w:pPr>
            <w:r w:rsidRPr="007D25ED">
              <w:rPr>
                <w:b/>
              </w:rPr>
              <w:t>Objective</w:t>
            </w:r>
          </w:p>
        </w:tc>
        <w:tc>
          <w:tcPr>
            <w:tcW w:w="1638" w:type="dxa"/>
            <w:shd w:val="clear" w:color="auto" w:fill="E0E0E0"/>
          </w:tcPr>
          <w:p w14:paraId="38DAA314" w14:textId="77777777" w:rsidR="00547EA3" w:rsidRPr="007D25ED" w:rsidRDefault="00547EA3" w:rsidP="00CA603B">
            <w:pPr>
              <w:jc w:val="center"/>
              <w:rPr>
                <w:b/>
              </w:rPr>
            </w:pPr>
            <w:r w:rsidRPr="007D25ED">
              <w:rPr>
                <w:b/>
              </w:rPr>
              <w:t>Criticality</w:t>
            </w:r>
          </w:p>
        </w:tc>
      </w:tr>
      <w:tr w:rsidR="00547EA3" w:rsidRPr="007D25ED" w14:paraId="14EE540D" w14:textId="77777777" w:rsidTr="00CA603B">
        <w:trPr>
          <w:trHeight w:val="378"/>
        </w:trPr>
        <w:tc>
          <w:tcPr>
            <w:tcW w:w="2290" w:type="dxa"/>
          </w:tcPr>
          <w:p w14:paraId="2F834872" w14:textId="77777777" w:rsidR="00547EA3" w:rsidRPr="007D25ED" w:rsidRDefault="00651E98" w:rsidP="00CA603B">
            <w:pPr>
              <w:jc w:val="center"/>
            </w:pPr>
            <w:r w:rsidRPr="007D25ED">
              <w:t>N</w:t>
            </w:r>
            <w:r w:rsidR="00547EA3" w:rsidRPr="007D25ED">
              <w:t>1</w:t>
            </w:r>
          </w:p>
        </w:tc>
        <w:tc>
          <w:tcPr>
            <w:tcW w:w="5378" w:type="dxa"/>
            <w:shd w:val="clear" w:color="auto" w:fill="auto"/>
          </w:tcPr>
          <w:p w14:paraId="5BF70B0D" w14:textId="77777777" w:rsidR="00547EA3" w:rsidRPr="007D25ED" w:rsidRDefault="00547EA3" w:rsidP="00CA603B">
            <w:pPr>
              <w:jc w:val="center"/>
              <w:rPr>
                <w:bCs/>
              </w:rPr>
            </w:pPr>
            <w:r w:rsidRPr="007D25ED">
              <w:rPr>
                <w:bCs/>
              </w:rPr>
              <w:t>Graph created with Nodes</w:t>
            </w:r>
          </w:p>
        </w:tc>
        <w:tc>
          <w:tcPr>
            <w:tcW w:w="1638" w:type="dxa"/>
            <w:shd w:val="clear" w:color="auto" w:fill="auto"/>
          </w:tcPr>
          <w:p w14:paraId="425A9DD9" w14:textId="77777777" w:rsidR="00547EA3" w:rsidRPr="007D25ED" w:rsidRDefault="00547EA3" w:rsidP="00CA603B">
            <w:pPr>
              <w:jc w:val="center"/>
              <w:rPr>
                <w:b/>
              </w:rPr>
            </w:pPr>
            <w:r w:rsidRPr="007D25ED">
              <w:rPr>
                <w:b/>
              </w:rPr>
              <w:t>Critical</w:t>
            </w:r>
          </w:p>
        </w:tc>
      </w:tr>
      <w:tr w:rsidR="00547EA3" w:rsidRPr="007D25ED" w14:paraId="28FA8B55" w14:textId="77777777" w:rsidTr="00CA603B">
        <w:trPr>
          <w:trHeight w:val="378"/>
        </w:trPr>
        <w:tc>
          <w:tcPr>
            <w:tcW w:w="2290" w:type="dxa"/>
          </w:tcPr>
          <w:p w14:paraId="185870B6" w14:textId="77777777" w:rsidR="00547EA3" w:rsidRPr="007D25ED" w:rsidRDefault="00651E98" w:rsidP="00CA603B">
            <w:pPr>
              <w:jc w:val="center"/>
            </w:pPr>
            <w:r w:rsidRPr="007D25ED">
              <w:lastRenderedPageBreak/>
              <w:t>N</w:t>
            </w:r>
            <w:r w:rsidR="00547EA3" w:rsidRPr="007D25ED">
              <w:t>2</w:t>
            </w:r>
          </w:p>
        </w:tc>
        <w:tc>
          <w:tcPr>
            <w:tcW w:w="5378" w:type="dxa"/>
            <w:shd w:val="clear" w:color="auto" w:fill="auto"/>
          </w:tcPr>
          <w:p w14:paraId="7735A498" w14:textId="77777777" w:rsidR="00547EA3" w:rsidRPr="007D25ED" w:rsidRDefault="00651E98" w:rsidP="00CA603B">
            <w:pPr>
              <w:jc w:val="center"/>
              <w:rPr>
                <w:bCs/>
              </w:rPr>
            </w:pPr>
            <w:r w:rsidRPr="007D25ED">
              <w:t>Associating of at least one graph</w:t>
            </w:r>
          </w:p>
        </w:tc>
        <w:tc>
          <w:tcPr>
            <w:tcW w:w="1638" w:type="dxa"/>
            <w:shd w:val="clear" w:color="auto" w:fill="auto"/>
          </w:tcPr>
          <w:p w14:paraId="1834B143" w14:textId="77777777" w:rsidR="00547EA3" w:rsidRPr="007D25ED" w:rsidRDefault="00547EA3" w:rsidP="00CA603B">
            <w:pPr>
              <w:jc w:val="center"/>
              <w:rPr>
                <w:b/>
              </w:rPr>
            </w:pPr>
            <w:r w:rsidRPr="007D25ED">
              <w:rPr>
                <w:b/>
              </w:rPr>
              <w:t>Critical</w:t>
            </w:r>
          </w:p>
        </w:tc>
      </w:tr>
      <w:tr w:rsidR="00547EA3" w:rsidRPr="007D25ED" w14:paraId="596B4218" w14:textId="77777777" w:rsidTr="00CA603B">
        <w:trPr>
          <w:trHeight w:val="378"/>
        </w:trPr>
        <w:tc>
          <w:tcPr>
            <w:tcW w:w="2290" w:type="dxa"/>
          </w:tcPr>
          <w:p w14:paraId="3F8318DB" w14:textId="77777777" w:rsidR="00547EA3" w:rsidRPr="007D25ED" w:rsidRDefault="00651E98" w:rsidP="00CA603B">
            <w:pPr>
              <w:jc w:val="center"/>
            </w:pPr>
            <w:r w:rsidRPr="007D25ED">
              <w:t>N</w:t>
            </w:r>
            <w:r w:rsidR="00547EA3" w:rsidRPr="007D25ED">
              <w:t>3</w:t>
            </w:r>
          </w:p>
        </w:tc>
        <w:tc>
          <w:tcPr>
            <w:tcW w:w="5378" w:type="dxa"/>
            <w:shd w:val="clear" w:color="auto" w:fill="auto"/>
          </w:tcPr>
          <w:p w14:paraId="0ADF586A" w14:textId="77777777" w:rsidR="00547EA3" w:rsidRPr="007D25ED" w:rsidRDefault="00651E98" w:rsidP="00CA603B">
            <w:pPr>
              <w:jc w:val="center"/>
              <w:rPr>
                <w:bCs/>
              </w:rPr>
            </w:pPr>
            <w:r w:rsidRPr="007D25ED">
              <w:t xml:space="preserve">Handle Node attributes information </w:t>
            </w:r>
          </w:p>
        </w:tc>
        <w:tc>
          <w:tcPr>
            <w:tcW w:w="1638" w:type="dxa"/>
            <w:shd w:val="clear" w:color="auto" w:fill="auto"/>
          </w:tcPr>
          <w:p w14:paraId="5F37D147" w14:textId="77777777" w:rsidR="00547EA3" w:rsidRPr="007D25ED" w:rsidRDefault="00547EA3" w:rsidP="00CA603B">
            <w:pPr>
              <w:jc w:val="center"/>
              <w:rPr>
                <w:b/>
              </w:rPr>
            </w:pPr>
            <w:r w:rsidRPr="007D25ED">
              <w:rPr>
                <w:b/>
              </w:rPr>
              <w:t xml:space="preserve">Critical </w:t>
            </w:r>
          </w:p>
        </w:tc>
      </w:tr>
      <w:tr w:rsidR="00547EA3" w:rsidRPr="007D25ED" w14:paraId="79B040E9" w14:textId="77777777" w:rsidTr="00CA603B">
        <w:trPr>
          <w:trHeight w:val="378"/>
        </w:trPr>
        <w:tc>
          <w:tcPr>
            <w:tcW w:w="2290" w:type="dxa"/>
          </w:tcPr>
          <w:p w14:paraId="7CD560B5" w14:textId="77777777" w:rsidR="00547EA3" w:rsidRPr="007D25ED" w:rsidRDefault="00651E98" w:rsidP="00CA603B">
            <w:pPr>
              <w:jc w:val="center"/>
            </w:pPr>
            <w:r w:rsidRPr="007D25ED">
              <w:t>N4</w:t>
            </w:r>
          </w:p>
        </w:tc>
        <w:tc>
          <w:tcPr>
            <w:tcW w:w="5378" w:type="dxa"/>
            <w:shd w:val="clear" w:color="auto" w:fill="auto"/>
          </w:tcPr>
          <w:p w14:paraId="444751AB" w14:textId="77777777" w:rsidR="00547EA3" w:rsidRPr="007D25ED" w:rsidRDefault="00651E98" w:rsidP="00CA603B">
            <w:pPr>
              <w:jc w:val="center"/>
              <w:rPr>
                <w:bCs/>
              </w:rPr>
            </w:pPr>
            <w:r w:rsidRPr="007D25ED">
              <w:t>Relationship between Nodes</w:t>
            </w:r>
          </w:p>
        </w:tc>
        <w:tc>
          <w:tcPr>
            <w:tcW w:w="1638" w:type="dxa"/>
            <w:shd w:val="clear" w:color="auto" w:fill="auto"/>
          </w:tcPr>
          <w:p w14:paraId="6693ACA0" w14:textId="77777777" w:rsidR="00547EA3" w:rsidRPr="007D25ED" w:rsidRDefault="00512F5A" w:rsidP="00CA603B">
            <w:pPr>
              <w:jc w:val="center"/>
              <w:rPr>
                <w:b/>
              </w:rPr>
            </w:pPr>
            <w:r w:rsidRPr="007D25ED">
              <w:rPr>
                <w:b/>
                <w:bCs/>
              </w:rPr>
              <w:t>Critical</w:t>
            </w:r>
          </w:p>
        </w:tc>
      </w:tr>
    </w:tbl>
    <w:p w14:paraId="3FE9F23F" w14:textId="77777777" w:rsidR="00547EA3" w:rsidRPr="007D25ED" w:rsidRDefault="00547EA3" w:rsidP="00547EA3"/>
    <w:p w14:paraId="68C74D84" w14:textId="77777777" w:rsidR="00547EA3" w:rsidRPr="007D25ED" w:rsidRDefault="00547EA3" w:rsidP="00547EA3">
      <w:pPr>
        <w:pStyle w:val="Caption"/>
        <w:keepNext/>
      </w:pPr>
      <w:r w:rsidRPr="007D25ED">
        <w:t>Table 4: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2EA274BE" w14:textId="77777777" w:rsidTr="00CA603B">
        <w:trPr>
          <w:trHeight w:val="360"/>
        </w:trPr>
        <w:tc>
          <w:tcPr>
            <w:tcW w:w="9306" w:type="dxa"/>
            <w:gridSpan w:val="3"/>
            <w:shd w:val="clear" w:color="auto" w:fill="E0E0E0"/>
          </w:tcPr>
          <w:p w14:paraId="1F72F646" w14:textId="77777777" w:rsidR="00547EA3" w:rsidRPr="007D25ED" w:rsidRDefault="00547EA3" w:rsidP="00CA603B">
            <w:pPr>
              <w:jc w:val="center"/>
              <w:rPr>
                <w:b/>
              </w:rPr>
            </w:pPr>
          </w:p>
          <w:p w14:paraId="1F0C6575" w14:textId="77777777" w:rsidR="00547EA3" w:rsidRPr="007D25ED" w:rsidRDefault="00547EA3" w:rsidP="00CA603B">
            <w:pPr>
              <w:jc w:val="center"/>
              <w:rPr>
                <w:b/>
              </w:rPr>
            </w:pPr>
            <w:r w:rsidRPr="007D25ED">
              <w:rPr>
                <w:b/>
              </w:rPr>
              <w:t>Project Test Suite&lt;</w:t>
            </w:r>
            <w:r w:rsidR="00CA603B" w:rsidRPr="007D25ED">
              <w:rPr>
                <w:b/>
              </w:rPr>
              <w:t>Graph</w:t>
            </w:r>
            <w:r w:rsidRPr="007D25ED">
              <w:rPr>
                <w:b/>
              </w:rPr>
              <w:t>&gt;</w:t>
            </w:r>
          </w:p>
        </w:tc>
      </w:tr>
      <w:tr w:rsidR="00547EA3" w:rsidRPr="007D25ED" w14:paraId="1514D16F" w14:textId="77777777" w:rsidTr="00CA603B">
        <w:trPr>
          <w:trHeight w:val="360"/>
        </w:trPr>
        <w:tc>
          <w:tcPr>
            <w:tcW w:w="2290" w:type="dxa"/>
            <w:shd w:val="clear" w:color="auto" w:fill="auto"/>
          </w:tcPr>
          <w:p w14:paraId="62EBB0B3"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508F2D83" w14:textId="77777777" w:rsidR="00547EA3" w:rsidRPr="007D25ED" w:rsidRDefault="00547EA3" w:rsidP="00CA603B">
            <w:pPr>
              <w:jc w:val="center"/>
              <w:rPr>
                <w:b/>
              </w:rPr>
            </w:pPr>
            <w:r w:rsidRPr="007D25ED">
              <w:rPr>
                <w:b/>
              </w:rPr>
              <w:t xml:space="preserve">This test will perform tests related to the graph.  </w:t>
            </w:r>
          </w:p>
        </w:tc>
      </w:tr>
      <w:tr w:rsidR="00547EA3" w:rsidRPr="007D25ED" w14:paraId="17EAEEB0" w14:textId="77777777" w:rsidTr="00CA603B">
        <w:trPr>
          <w:trHeight w:val="360"/>
        </w:trPr>
        <w:tc>
          <w:tcPr>
            <w:tcW w:w="2290" w:type="dxa"/>
            <w:shd w:val="clear" w:color="auto" w:fill="E0E0E0"/>
          </w:tcPr>
          <w:p w14:paraId="2278EA89"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14BAAA60" w14:textId="77777777" w:rsidR="00547EA3" w:rsidRPr="007D25ED" w:rsidRDefault="00547EA3" w:rsidP="00CA603B">
            <w:pPr>
              <w:jc w:val="center"/>
              <w:rPr>
                <w:b/>
              </w:rPr>
            </w:pPr>
            <w:r w:rsidRPr="007D25ED">
              <w:rPr>
                <w:b/>
              </w:rPr>
              <w:t>Objective</w:t>
            </w:r>
          </w:p>
        </w:tc>
        <w:tc>
          <w:tcPr>
            <w:tcW w:w="1638" w:type="dxa"/>
            <w:shd w:val="clear" w:color="auto" w:fill="E0E0E0"/>
          </w:tcPr>
          <w:p w14:paraId="49D8CAB2" w14:textId="77777777" w:rsidR="00547EA3" w:rsidRPr="007D25ED" w:rsidRDefault="00547EA3" w:rsidP="00CA603B">
            <w:pPr>
              <w:jc w:val="center"/>
              <w:rPr>
                <w:b/>
              </w:rPr>
            </w:pPr>
            <w:r w:rsidRPr="007D25ED">
              <w:rPr>
                <w:b/>
              </w:rPr>
              <w:t>Criticality</w:t>
            </w:r>
          </w:p>
        </w:tc>
      </w:tr>
      <w:tr w:rsidR="00547EA3" w:rsidRPr="007D25ED" w14:paraId="51CF7F28" w14:textId="77777777" w:rsidTr="00CA603B">
        <w:trPr>
          <w:trHeight w:val="378"/>
        </w:trPr>
        <w:tc>
          <w:tcPr>
            <w:tcW w:w="2290" w:type="dxa"/>
          </w:tcPr>
          <w:p w14:paraId="0F4DE6C7" w14:textId="2AB6E6EA" w:rsidR="00547EA3" w:rsidRPr="007D25ED" w:rsidRDefault="0050421D" w:rsidP="00CA603B">
            <w:pPr>
              <w:jc w:val="center"/>
            </w:pPr>
            <w:r w:rsidRPr="007D25ED">
              <w:t>G</w:t>
            </w:r>
            <w:r w:rsidR="00547EA3" w:rsidRPr="007D25ED">
              <w:t>1</w:t>
            </w:r>
          </w:p>
        </w:tc>
        <w:tc>
          <w:tcPr>
            <w:tcW w:w="5378" w:type="dxa"/>
            <w:shd w:val="clear" w:color="auto" w:fill="auto"/>
          </w:tcPr>
          <w:p w14:paraId="05A24DED" w14:textId="77777777" w:rsidR="00547EA3" w:rsidRPr="007D25ED" w:rsidRDefault="00651E98" w:rsidP="00CA603B">
            <w:pPr>
              <w:jc w:val="center"/>
              <w:rPr>
                <w:bCs/>
              </w:rPr>
            </w:pPr>
            <w:r w:rsidRPr="007D25ED">
              <w:t>Handle positions of Nodes</w:t>
            </w:r>
            <w:r w:rsidRPr="007D25ED">
              <w:rPr>
                <w:bCs/>
              </w:rPr>
              <w:t xml:space="preserve"> </w:t>
            </w:r>
          </w:p>
        </w:tc>
        <w:tc>
          <w:tcPr>
            <w:tcW w:w="1638" w:type="dxa"/>
            <w:shd w:val="clear" w:color="auto" w:fill="auto"/>
          </w:tcPr>
          <w:p w14:paraId="416C7AFA" w14:textId="77777777" w:rsidR="00547EA3" w:rsidRPr="007D25ED" w:rsidRDefault="00512F5A" w:rsidP="00CA603B">
            <w:pPr>
              <w:jc w:val="center"/>
              <w:rPr>
                <w:b/>
              </w:rPr>
            </w:pPr>
            <w:r w:rsidRPr="007D25ED">
              <w:rPr>
                <w:b/>
              </w:rPr>
              <w:t>Non-</w:t>
            </w:r>
            <w:r w:rsidR="00547EA3" w:rsidRPr="007D25ED">
              <w:rPr>
                <w:b/>
              </w:rPr>
              <w:t>Critical</w:t>
            </w:r>
          </w:p>
        </w:tc>
      </w:tr>
      <w:tr w:rsidR="00547EA3" w:rsidRPr="007D25ED" w14:paraId="5949989C" w14:textId="77777777" w:rsidTr="00CA603B">
        <w:trPr>
          <w:trHeight w:val="378"/>
        </w:trPr>
        <w:tc>
          <w:tcPr>
            <w:tcW w:w="2290" w:type="dxa"/>
          </w:tcPr>
          <w:p w14:paraId="64273752" w14:textId="4349D38C" w:rsidR="00547EA3" w:rsidRPr="007D25ED" w:rsidRDefault="0050421D" w:rsidP="00CA603B">
            <w:pPr>
              <w:jc w:val="center"/>
            </w:pPr>
            <w:r w:rsidRPr="007D25ED">
              <w:t>G</w:t>
            </w:r>
            <w:r w:rsidR="00547EA3" w:rsidRPr="007D25ED">
              <w:t>2</w:t>
            </w:r>
          </w:p>
        </w:tc>
        <w:tc>
          <w:tcPr>
            <w:tcW w:w="5378" w:type="dxa"/>
            <w:shd w:val="clear" w:color="auto" w:fill="auto"/>
          </w:tcPr>
          <w:p w14:paraId="76A00161" w14:textId="77777777" w:rsidR="00547EA3" w:rsidRPr="007D25ED" w:rsidRDefault="00651E98" w:rsidP="00CA603B">
            <w:pPr>
              <w:jc w:val="center"/>
              <w:rPr>
                <w:bCs/>
              </w:rPr>
            </w:pPr>
            <w:r w:rsidRPr="007D25ED">
              <w:t>Handle connection of Nodes</w:t>
            </w:r>
            <w:r w:rsidRPr="007D25ED">
              <w:rPr>
                <w:bCs/>
              </w:rPr>
              <w:t xml:space="preserve"> </w:t>
            </w:r>
          </w:p>
        </w:tc>
        <w:tc>
          <w:tcPr>
            <w:tcW w:w="1638" w:type="dxa"/>
            <w:shd w:val="clear" w:color="auto" w:fill="auto"/>
          </w:tcPr>
          <w:p w14:paraId="03DC6BE9" w14:textId="77777777" w:rsidR="00547EA3" w:rsidRPr="007D25ED" w:rsidRDefault="00547EA3" w:rsidP="00CA603B">
            <w:pPr>
              <w:jc w:val="center"/>
              <w:rPr>
                <w:b/>
              </w:rPr>
            </w:pPr>
            <w:r w:rsidRPr="007D25ED">
              <w:rPr>
                <w:b/>
              </w:rPr>
              <w:t>Critical</w:t>
            </w:r>
          </w:p>
        </w:tc>
      </w:tr>
      <w:tr w:rsidR="00547EA3" w:rsidRPr="007D25ED" w14:paraId="32BC5C10" w14:textId="77777777" w:rsidTr="00CA603B">
        <w:trPr>
          <w:trHeight w:val="378"/>
        </w:trPr>
        <w:tc>
          <w:tcPr>
            <w:tcW w:w="2290" w:type="dxa"/>
          </w:tcPr>
          <w:p w14:paraId="419A4BA1" w14:textId="3FACE7EE" w:rsidR="00547EA3" w:rsidRPr="007D25ED" w:rsidRDefault="0050421D" w:rsidP="00CA603B">
            <w:pPr>
              <w:jc w:val="center"/>
            </w:pPr>
            <w:r w:rsidRPr="007D25ED">
              <w:t>G</w:t>
            </w:r>
            <w:r w:rsidR="00547EA3" w:rsidRPr="007D25ED">
              <w:t>3</w:t>
            </w:r>
          </w:p>
        </w:tc>
        <w:tc>
          <w:tcPr>
            <w:tcW w:w="5378" w:type="dxa"/>
            <w:shd w:val="clear" w:color="auto" w:fill="auto"/>
          </w:tcPr>
          <w:p w14:paraId="51DD7359" w14:textId="77777777" w:rsidR="00547EA3" w:rsidRPr="007D25ED" w:rsidRDefault="00651E98" w:rsidP="00CA603B">
            <w:pPr>
              <w:jc w:val="center"/>
              <w:rPr>
                <w:bCs/>
              </w:rPr>
            </w:pPr>
            <w:r w:rsidRPr="007D25ED">
              <w:t>Comprise of at least one Node</w:t>
            </w:r>
          </w:p>
        </w:tc>
        <w:tc>
          <w:tcPr>
            <w:tcW w:w="1638" w:type="dxa"/>
            <w:shd w:val="clear" w:color="auto" w:fill="auto"/>
          </w:tcPr>
          <w:p w14:paraId="7EF52163" w14:textId="77777777" w:rsidR="00547EA3" w:rsidRPr="007D25ED" w:rsidRDefault="00547EA3" w:rsidP="00CA603B">
            <w:pPr>
              <w:jc w:val="center"/>
              <w:rPr>
                <w:b/>
              </w:rPr>
            </w:pPr>
            <w:r w:rsidRPr="007D25ED">
              <w:rPr>
                <w:b/>
              </w:rPr>
              <w:t xml:space="preserve">Critical </w:t>
            </w:r>
          </w:p>
        </w:tc>
      </w:tr>
      <w:tr w:rsidR="00547EA3" w:rsidRPr="007D25ED" w14:paraId="1D564032" w14:textId="77777777" w:rsidTr="00CA603B">
        <w:trPr>
          <w:trHeight w:val="378"/>
        </w:trPr>
        <w:tc>
          <w:tcPr>
            <w:tcW w:w="2290" w:type="dxa"/>
          </w:tcPr>
          <w:p w14:paraId="0A5FB63F" w14:textId="2ED6178D" w:rsidR="00547EA3" w:rsidRPr="007D25ED" w:rsidRDefault="0050421D" w:rsidP="00CA603B">
            <w:pPr>
              <w:jc w:val="center"/>
            </w:pPr>
            <w:r w:rsidRPr="007D25ED">
              <w:t>G</w:t>
            </w:r>
            <w:r w:rsidR="00651E98" w:rsidRPr="007D25ED">
              <w:t>4</w:t>
            </w:r>
          </w:p>
        </w:tc>
        <w:tc>
          <w:tcPr>
            <w:tcW w:w="5378" w:type="dxa"/>
            <w:shd w:val="clear" w:color="auto" w:fill="auto"/>
          </w:tcPr>
          <w:p w14:paraId="22A27B63" w14:textId="77777777" w:rsidR="00547EA3" w:rsidRPr="007D25ED" w:rsidRDefault="00651E98" w:rsidP="00CA603B">
            <w:pPr>
              <w:jc w:val="center"/>
              <w:rPr>
                <w:bCs/>
              </w:rPr>
            </w:pPr>
            <w:r w:rsidRPr="007D25ED">
              <w:t>Knows which vector is associated with</w:t>
            </w:r>
          </w:p>
        </w:tc>
        <w:tc>
          <w:tcPr>
            <w:tcW w:w="1638" w:type="dxa"/>
            <w:shd w:val="clear" w:color="auto" w:fill="auto"/>
          </w:tcPr>
          <w:p w14:paraId="3305F40B" w14:textId="77777777" w:rsidR="00547EA3" w:rsidRPr="007D25ED" w:rsidRDefault="00512F5A" w:rsidP="00CA603B">
            <w:pPr>
              <w:jc w:val="center"/>
              <w:rPr>
                <w:b/>
              </w:rPr>
            </w:pPr>
            <w:r w:rsidRPr="007D25ED">
              <w:rPr>
                <w:b/>
                <w:bCs/>
              </w:rPr>
              <w:t>Critical</w:t>
            </w:r>
          </w:p>
        </w:tc>
      </w:tr>
      <w:tr w:rsidR="00547EA3" w:rsidRPr="007D25ED" w14:paraId="0C9A5366" w14:textId="77777777" w:rsidTr="00CA603B">
        <w:trPr>
          <w:trHeight w:val="378"/>
        </w:trPr>
        <w:tc>
          <w:tcPr>
            <w:tcW w:w="2290" w:type="dxa"/>
          </w:tcPr>
          <w:p w14:paraId="658E8F92" w14:textId="7FFBB2A3" w:rsidR="00547EA3" w:rsidRPr="007D25ED" w:rsidRDefault="0050421D" w:rsidP="00CA603B">
            <w:pPr>
              <w:jc w:val="center"/>
            </w:pPr>
            <w:r w:rsidRPr="007D25ED">
              <w:t>G</w:t>
            </w:r>
            <w:r w:rsidR="00651E98" w:rsidRPr="007D25ED">
              <w:t>5</w:t>
            </w:r>
          </w:p>
        </w:tc>
        <w:tc>
          <w:tcPr>
            <w:tcW w:w="5378" w:type="dxa"/>
            <w:shd w:val="clear" w:color="auto" w:fill="auto"/>
          </w:tcPr>
          <w:p w14:paraId="1A3E2A5F" w14:textId="77777777" w:rsidR="00547EA3" w:rsidRPr="007D25ED" w:rsidRDefault="00651E98" w:rsidP="00CA603B">
            <w:pPr>
              <w:jc w:val="center"/>
              <w:rPr>
                <w:bCs/>
              </w:rPr>
            </w:pPr>
            <w:r w:rsidRPr="007D25ED">
              <w:t>Export table</w:t>
            </w:r>
          </w:p>
        </w:tc>
        <w:tc>
          <w:tcPr>
            <w:tcW w:w="1638" w:type="dxa"/>
            <w:shd w:val="clear" w:color="auto" w:fill="auto"/>
          </w:tcPr>
          <w:p w14:paraId="1DAE52DA" w14:textId="77777777" w:rsidR="00547EA3" w:rsidRPr="007D25ED" w:rsidRDefault="00512F5A" w:rsidP="00CA603B">
            <w:pPr>
              <w:jc w:val="center"/>
              <w:rPr>
                <w:b/>
              </w:rPr>
            </w:pPr>
            <w:r w:rsidRPr="007D25ED">
              <w:rPr>
                <w:b/>
                <w:bCs/>
              </w:rPr>
              <w:t>Critical</w:t>
            </w:r>
          </w:p>
        </w:tc>
      </w:tr>
    </w:tbl>
    <w:p w14:paraId="08CE6F91" w14:textId="77777777" w:rsidR="00547EA3" w:rsidRPr="007D25ED" w:rsidRDefault="00547EA3" w:rsidP="00547EA3"/>
    <w:p w14:paraId="0EBC27B3" w14:textId="77777777" w:rsidR="00CA603B" w:rsidRPr="007D25ED" w:rsidRDefault="00CA603B" w:rsidP="00CA603B">
      <w:pPr>
        <w:pStyle w:val="Caption"/>
        <w:keepNext/>
      </w:pPr>
      <w:r w:rsidRPr="007D25ED">
        <w:t>Table 5: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CA603B" w:rsidRPr="007D25ED" w14:paraId="4D78753D" w14:textId="77777777" w:rsidTr="00CA603B">
        <w:trPr>
          <w:trHeight w:val="360"/>
        </w:trPr>
        <w:tc>
          <w:tcPr>
            <w:tcW w:w="9306" w:type="dxa"/>
            <w:gridSpan w:val="3"/>
            <w:shd w:val="clear" w:color="auto" w:fill="E0E0E0"/>
          </w:tcPr>
          <w:p w14:paraId="61CDCEAD" w14:textId="77777777" w:rsidR="00CA603B" w:rsidRPr="007D25ED" w:rsidRDefault="00CA603B" w:rsidP="00CA603B">
            <w:pPr>
              <w:jc w:val="center"/>
              <w:rPr>
                <w:b/>
              </w:rPr>
            </w:pPr>
          </w:p>
          <w:p w14:paraId="0D8A98C8" w14:textId="77777777" w:rsidR="00CA603B" w:rsidRPr="007D25ED" w:rsidRDefault="00CA603B" w:rsidP="00CA603B">
            <w:pPr>
              <w:jc w:val="center"/>
              <w:rPr>
                <w:b/>
              </w:rPr>
            </w:pPr>
            <w:r w:rsidRPr="007D25ED">
              <w:rPr>
                <w:b/>
              </w:rPr>
              <w:t>Project Test Suite&lt;Connector&gt;</w:t>
            </w:r>
          </w:p>
        </w:tc>
      </w:tr>
      <w:tr w:rsidR="00CA603B" w:rsidRPr="007D25ED" w14:paraId="03DD18DD" w14:textId="77777777" w:rsidTr="00CA603B">
        <w:trPr>
          <w:trHeight w:val="360"/>
        </w:trPr>
        <w:tc>
          <w:tcPr>
            <w:tcW w:w="2290" w:type="dxa"/>
            <w:shd w:val="clear" w:color="auto" w:fill="auto"/>
          </w:tcPr>
          <w:p w14:paraId="668BBE95" w14:textId="77777777" w:rsidR="00CA603B" w:rsidRPr="007D25ED" w:rsidRDefault="00CA603B" w:rsidP="00CA603B">
            <w:pPr>
              <w:jc w:val="center"/>
              <w:rPr>
                <w:b/>
              </w:rPr>
            </w:pPr>
            <w:r w:rsidRPr="007D25ED">
              <w:rPr>
                <w:b/>
              </w:rPr>
              <w:t>Description of Test Suite</w:t>
            </w:r>
          </w:p>
        </w:tc>
        <w:tc>
          <w:tcPr>
            <w:tcW w:w="7016" w:type="dxa"/>
            <w:gridSpan w:val="2"/>
            <w:shd w:val="clear" w:color="auto" w:fill="auto"/>
          </w:tcPr>
          <w:p w14:paraId="5AC253A1" w14:textId="77777777" w:rsidR="00CA603B" w:rsidRPr="007D25ED" w:rsidRDefault="00CA603B" w:rsidP="00CA603B">
            <w:pPr>
              <w:jc w:val="center"/>
              <w:rPr>
                <w:b/>
              </w:rPr>
            </w:pPr>
            <w:r w:rsidRPr="007D25ED">
              <w:rPr>
                <w:b/>
              </w:rPr>
              <w:t xml:space="preserve">This test will perform tests related to the </w:t>
            </w:r>
            <w:r w:rsidR="00374FD7" w:rsidRPr="007D25ED">
              <w:rPr>
                <w:b/>
              </w:rPr>
              <w:t>Connector</w:t>
            </w:r>
            <w:r w:rsidRPr="007D25ED">
              <w:rPr>
                <w:b/>
              </w:rPr>
              <w:t xml:space="preserve">.  </w:t>
            </w:r>
          </w:p>
        </w:tc>
      </w:tr>
      <w:tr w:rsidR="00CA603B" w:rsidRPr="007D25ED" w14:paraId="17D96377" w14:textId="77777777" w:rsidTr="00CA603B">
        <w:trPr>
          <w:trHeight w:val="360"/>
        </w:trPr>
        <w:tc>
          <w:tcPr>
            <w:tcW w:w="2290" w:type="dxa"/>
            <w:shd w:val="clear" w:color="auto" w:fill="E0E0E0"/>
          </w:tcPr>
          <w:p w14:paraId="088AB1D0" w14:textId="77777777" w:rsidR="00CA603B" w:rsidRPr="007D25ED" w:rsidRDefault="00CA603B" w:rsidP="00CA603B">
            <w:pPr>
              <w:jc w:val="center"/>
              <w:rPr>
                <w:b/>
              </w:rPr>
            </w:pPr>
            <w:r w:rsidRPr="007D25ED">
              <w:rPr>
                <w:b/>
              </w:rPr>
              <w:t>Test Case Identifier</w:t>
            </w:r>
          </w:p>
        </w:tc>
        <w:tc>
          <w:tcPr>
            <w:tcW w:w="5378" w:type="dxa"/>
            <w:shd w:val="clear" w:color="auto" w:fill="E0E0E0"/>
          </w:tcPr>
          <w:p w14:paraId="592D0798" w14:textId="77777777" w:rsidR="00CA603B" w:rsidRPr="007D25ED" w:rsidRDefault="00CA603B" w:rsidP="00CA603B">
            <w:pPr>
              <w:jc w:val="center"/>
              <w:rPr>
                <w:b/>
              </w:rPr>
            </w:pPr>
            <w:r w:rsidRPr="007D25ED">
              <w:rPr>
                <w:b/>
              </w:rPr>
              <w:t>Objective</w:t>
            </w:r>
          </w:p>
        </w:tc>
        <w:tc>
          <w:tcPr>
            <w:tcW w:w="1638" w:type="dxa"/>
            <w:shd w:val="clear" w:color="auto" w:fill="E0E0E0"/>
          </w:tcPr>
          <w:p w14:paraId="15B67AB8" w14:textId="77777777" w:rsidR="00CA603B" w:rsidRPr="007D25ED" w:rsidRDefault="00CA603B" w:rsidP="00CA603B">
            <w:pPr>
              <w:jc w:val="center"/>
              <w:rPr>
                <w:b/>
              </w:rPr>
            </w:pPr>
            <w:r w:rsidRPr="007D25ED">
              <w:rPr>
                <w:b/>
              </w:rPr>
              <w:t>Criticality</w:t>
            </w:r>
          </w:p>
        </w:tc>
      </w:tr>
      <w:tr w:rsidR="00CA603B" w:rsidRPr="007D25ED" w14:paraId="45CEE83D" w14:textId="77777777" w:rsidTr="00CA603B">
        <w:trPr>
          <w:trHeight w:val="378"/>
        </w:trPr>
        <w:tc>
          <w:tcPr>
            <w:tcW w:w="2290" w:type="dxa"/>
          </w:tcPr>
          <w:p w14:paraId="6780E770" w14:textId="77777777" w:rsidR="00CA603B" w:rsidRPr="007D25ED" w:rsidRDefault="00651E98" w:rsidP="00CA603B">
            <w:pPr>
              <w:jc w:val="center"/>
            </w:pPr>
            <w:r w:rsidRPr="007D25ED">
              <w:t>C</w:t>
            </w:r>
            <w:r w:rsidR="00CA603B" w:rsidRPr="007D25ED">
              <w:t>1</w:t>
            </w:r>
          </w:p>
        </w:tc>
        <w:tc>
          <w:tcPr>
            <w:tcW w:w="5378" w:type="dxa"/>
            <w:shd w:val="clear" w:color="auto" w:fill="auto"/>
          </w:tcPr>
          <w:p w14:paraId="7D71854A" w14:textId="77777777" w:rsidR="00CA603B" w:rsidRPr="007D25ED" w:rsidRDefault="00651E98" w:rsidP="00CA603B">
            <w:pPr>
              <w:jc w:val="center"/>
              <w:rPr>
                <w:bCs/>
              </w:rPr>
            </w:pPr>
            <w:r w:rsidRPr="007D25ED">
              <w:t>Store the relationship between two Nodes</w:t>
            </w:r>
            <w:r w:rsidRPr="007D25ED">
              <w:rPr>
                <w:bCs/>
              </w:rPr>
              <w:t xml:space="preserve"> </w:t>
            </w:r>
          </w:p>
        </w:tc>
        <w:tc>
          <w:tcPr>
            <w:tcW w:w="1638" w:type="dxa"/>
            <w:shd w:val="clear" w:color="auto" w:fill="auto"/>
          </w:tcPr>
          <w:p w14:paraId="02F8537B" w14:textId="77777777" w:rsidR="00CA603B" w:rsidRPr="007D25ED" w:rsidRDefault="00CA603B" w:rsidP="00CA603B">
            <w:pPr>
              <w:jc w:val="center"/>
              <w:rPr>
                <w:b/>
              </w:rPr>
            </w:pPr>
            <w:r w:rsidRPr="007D25ED">
              <w:rPr>
                <w:b/>
              </w:rPr>
              <w:t>Critical</w:t>
            </w:r>
          </w:p>
        </w:tc>
      </w:tr>
    </w:tbl>
    <w:p w14:paraId="6BB9E253" w14:textId="77777777" w:rsidR="00547EA3" w:rsidRPr="007D25ED" w:rsidRDefault="00547EA3" w:rsidP="00547EA3"/>
    <w:p w14:paraId="667F8EF6" w14:textId="77777777" w:rsidR="00CA603B" w:rsidRPr="007D25ED" w:rsidRDefault="00CA603B" w:rsidP="00CA603B">
      <w:pPr>
        <w:pStyle w:val="Caption"/>
        <w:keepNext/>
      </w:pPr>
      <w:r w:rsidRPr="007D25ED">
        <w:t>Table 6: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CA603B" w:rsidRPr="007D25ED" w14:paraId="410D8733" w14:textId="77777777" w:rsidTr="00CA603B">
        <w:trPr>
          <w:trHeight w:val="360"/>
        </w:trPr>
        <w:tc>
          <w:tcPr>
            <w:tcW w:w="9306" w:type="dxa"/>
            <w:gridSpan w:val="3"/>
            <w:shd w:val="clear" w:color="auto" w:fill="E0E0E0"/>
          </w:tcPr>
          <w:p w14:paraId="23DE523C" w14:textId="77777777" w:rsidR="00CA603B" w:rsidRPr="007D25ED" w:rsidRDefault="00CA603B" w:rsidP="00CA603B">
            <w:pPr>
              <w:jc w:val="center"/>
              <w:rPr>
                <w:b/>
              </w:rPr>
            </w:pPr>
          </w:p>
          <w:p w14:paraId="2B20EAAF" w14:textId="77777777" w:rsidR="00CA603B" w:rsidRPr="007D25ED" w:rsidRDefault="00CA603B" w:rsidP="00CA603B">
            <w:pPr>
              <w:jc w:val="center"/>
              <w:rPr>
                <w:b/>
              </w:rPr>
            </w:pPr>
            <w:r w:rsidRPr="007D25ED">
              <w:rPr>
                <w:b/>
              </w:rPr>
              <w:t>Project Test Suite&lt;Icon&gt;</w:t>
            </w:r>
          </w:p>
        </w:tc>
      </w:tr>
      <w:tr w:rsidR="00CA603B" w:rsidRPr="007D25ED" w14:paraId="7112638E" w14:textId="77777777" w:rsidTr="00CA603B">
        <w:trPr>
          <w:trHeight w:val="360"/>
        </w:trPr>
        <w:tc>
          <w:tcPr>
            <w:tcW w:w="2290" w:type="dxa"/>
            <w:shd w:val="clear" w:color="auto" w:fill="auto"/>
          </w:tcPr>
          <w:p w14:paraId="559E9C76" w14:textId="77777777" w:rsidR="00CA603B" w:rsidRPr="007D25ED" w:rsidRDefault="00CA603B" w:rsidP="00CA603B">
            <w:pPr>
              <w:jc w:val="center"/>
              <w:rPr>
                <w:b/>
              </w:rPr>
            </w:pPr>
            <w:r w:rsidRPr="007D25ED">
              <w:rPr>
                <w:b/>
              </w:rPr>
              <w:t>Description of Test Suite</w:t>
            </w:r>
          </w:p>
        </w:tc>
        <w:tc>
          <w:tcPr>
            <w:tcW w:w="7016" w:type="dxa"/>
            <w:gridSpan w:val="2"/>
            <w:shd w:val="clear" w:color="auto" w:fill="auto"/>
          </w:tcPr>
          <w:p w14:paraId="01FA39AC" w14:textId="77777777" w:rsidR="00CA603B" w:rsidRPr="007D25ED" w:rsidRDefault="00CA603B" w:rsidP="00CA603B">
            <w:pPr>
              <w:jc w:val="center"/>
              <w:rPr>
                <w:b/>
              </w:rPr>
            </w:pPr>
            <w:r w:rsidRPr="007D25ED">
              <w:rPr>
                <w:b/>
              </w:rPr>
              <w:t>This test will perform tests related to the</w:t>
            </w:r>
            <w:r w:rsidR="00374FD7" w:rsidRPr="007D25ED">
              <w:rPr>
                <w:b/>
              </w:rPr>
              <w:t xml:space="preserve"> Icon</w:t>
            </w:r>
            <w:r w:rsidRPr="007D25ED">
              <w:rPr>
                <w:b/>
              </w:rPr>
              <w:t xml:space="preserve">.  </w:t>
            </w:r>
          </w:p>
        </w:tc>
      </w:tr>
      <w:tr w:rsidR="00CA603B" w:rsidRPr="007D25ED" w14:paraId="1AB3F383" w14:textId="77777777" w:rsidTr="00CA603B">
        <w:trPr>
          <w:trHeight w:val="360"/>
        </w:trPr>
        <w:tc>
          <w:tcPr>
            <w:tcW w:w="2290" w:type="dxa"/>
            <w:shd w:val="clear" w:color="auto" w:fill="E0E0E0"/>
          </w:tcPr>
          <w:p w14:paraId="4CE3EF4A" w14:textId="77777777" w:rsidR="00CA603B" w:rsidRPr="007D25ED" w:rsidRDefault="00CA603B" w:rsidP="00CA603B">
            <w:pPr>
              <w:jc w:val="center"/>
              <w:rPr>
                <w:b/>
              </w:rPr>
            </w:pPr>
            <w:r w:rsidRPr="007D25ED">
              <w:rPr>
                <w:b/>
              </w:rPr>
              <w:t>Test Case Identifier</w:t>
            </w:r>
          </w:p>
        </w:tc>
        <w:tc>
          <w:tcPr>
            <w:tcW w:w="5378" w:type="dxa"/>
            <w:shd w:val="clear" w:color="auto" w:fill="E0E0E0"/>
          </w:tcPr>
          <w:p w14:paraId="04B601E7" w14:textId="77777777" w:rsidR="00CA603B" w:rsidRPr="007D25ED" w:rsidRDefault="00CA603B" w:rsidP="00CA603B">
            <w:pPr>
              <w:jc w:val="center"/>
              <w:rPr>
                <w:b/>
              </w:rPr>
            </w:pPr>
            <w:r w:rsidRPr="007D25ED">
              <w:rPr>
                <w:b/>
              </w:rPr>
              <w:t>Objective</w:t>
            </w:r>
          </w:p>
        </w:tc>
        <w:tc>
          <w:tcPr>
            <w:tcW w:w="1638" w:type="dxa"/>
            <w:shd w:val="clear" w:color="auto" w:fill="E0E0E0"/>
          </w:tcPr>
          <w:p w14:paraId="11101590" w14:textId="77777777" w:rsidR="00CA603B" w:rsidRPr="007D25ED" w:rsidRDefault="00CA603B" w:rsidP="00CA603B">
            <w:pPr>
              <w:jc w:val="center"/>
              <w:rPr>
                <w:b/>
              </w:rPr>
            </w:pPr>
            <w:r w:rsidRPr="007D25ED">
              <w:rPr>
                <w:b/>
              </w:rPr>
              <w:t>Criticality</w:t>
            </w:r>
          </w:p>
        </w:tc>
      </w:tr>
      <w:tr w:rsidR="00CA603B" w:rsidRPr="007D25ED" w14:paraId="30E96F40" w14:textId="77777777" w:rsidTr="00CA603B">
        <w:trPr>
          <w:trHeight w:val="378"/>
        </w:trPr>
        <w:tc>
          <w:tcPr>
            <w:tcW w:w="2290" w:type="dxa"/>
          </w:tcPr>
          <w:p w14:paraId="7A3AE197" w14:textId="77777777" w:rsidR="00CA603B" w:rsidRPr="007D25ED" w:rsidRDefault="00651E98" w:rsidP="00CA603B">
            <w:pPr>
              <w:jc w:val="center"/>
            </w:pPr>
            <w:r w:rsidRPr="007D25ED">
              <w:t>I</w:t>
            </w:r>
            <w:r w:rsidR="00CA603B" w:rsidRPr="007D25ED">
              <w:t>1</w:t>
            </w:r>
          </w:p>
        </w:tc>
        <w:tc>
          <w:tcPr>
            <w:tcW w:w="5378" w:type="dxa"/>
            <w:shd w:val="clear" w:color="auto" w:fill="auto"/>
          </w:tcPr>
          <w:p w14:paraId="79F49D8A" w14:textId="77777777" w:rsidR="00CA603B" w:rsidRPr="007D25ED" w:rsidRDefault="00651E98" w:rsidP="00CA603B">
            <w:pPr>
              <w:jc w:val="center"/>
              <w:rPr>
                <w:bCs/>
              </w:rPr>
            </w:pPr>
            <w:r w:rsidRPr="007D25ED">
              <w:t>Hold the name of the Icon Name</w:t>
            </w:r>
          </w:p>
        </w:tc>
        <w:tc>
          <w:tcPr>
            <w:tcW w:w="1638" w:type="dxa"/>
            <w:shd w:val="clear" w:color="auto" w:fill="auto"/>
          </w:tcPr>
          <w:p w14:paraId="4264DE72" w14:textId="77777777" w:rsidR="00CA603B" w:rsidRPr="007D25ED" w:rsidRDefault="00512F5A" w:rsidP="00CA603B">
            <w:pPr>
              <w:jc w:val="center"/>
              <w:rPr>
                <w:b/>
              </w:rPr>
            </w:pPr>
            <w:r w:rsidRPr="007D25ED">
              <w:rPr>
                <w:b/>
              </w:rPr>
              <w:t>Non-</w:t>
            </w:r>
            <w:r w:rsidR="00CA603B" w:rsidRPr="007D25ED">
              <w:rPr>
                <w:b/>
              </w:rPr>
              <w:t>Critical</w:t>
            </w:r>
          </w:p>
        </w:tc>
      </w:tr>
      <w:tr w:rsidR="00CA603B" w:rsidRPr="007D25ED" w14:paraId="2BC54DBF" w14:textId="77777777" w:rsidTr="00CA603B">
        <w:trPr>
          <w:trHeight w:val="378"/>
        </w:trPr>
        <w:tc>
          <w:tcPr>
            <w:tcW w:w="2290" w:type="dxa"/>
          </w:tcPr>
          <w:p w14:paraId="7F949C58" w14:textId="77777777" w:rsidR="00CA603B" w:rsidRPr="007D25ED" w:rsidRDefault="00651E98" w:rsidP="00CA603B">
            <w:pPr>
              <w:jc w:val="center"/>
            </w:pPr>
            <w:r w:rsidRPr="007D25ED">
              <w:t>I</w:t>
            </w:r>
            <w:r w:rsidR="00CA603B" w:rsidRPr="007D25ED">
              <w:t>2</w:t>
            </w:r>
          </w:p>
        </w:tc>
        <w:tc>
          <w:tcPr>
            <w:tcW w:w="5378" w:type="dxa"/>
            <w:shd w:val="clear" w:color="auto" w:fill="auto"/>
          </w:tcPr>
          <w:p w14:paraId="363A9A0C" w14:textId="77777777" w:rsidR="00CA603B" w:rsidRPr="007D25ED" w:rsidRDefault="00651E98" w:rsidP="00CA603B">
            <w:pPr>
              <w:jc w:val="center"/>
              <w:rPr>
                <w:bCs/>
              </w:rPr>
            </w:pPr>
            <w:r w:rsidRPr="007D25ED">
              <w:t>Hold the File Path Information</w:t>
            </w:r>
            <w:r w:rsidRPr="007D25ED">
              <w:rPr>
                <w:bCs/>
              </w:rPr>
              <w:t xml:space="preserve"> </w:t>
            </w:r>
          </w:p>
        </w:tc>
        <w:tc>
          <w:tcPr>
            <w:tcW w:w="1638" w:type="dxa"/>
            <w:shd w:val="clear" w:color="auto" w:fill="auto"/>
          </w:tcPr>
          <w:p w14:paraId="3676AA8D" w14:textId="77777777" w:rsidR="00CA603B" w:rsidRPr="007D25ED" w:rsidRDefault="00512F5A" w:rsidP="00CA603B">
            <w:pPr>
              <w:jc w:val="center"/>
              <w:rPr>
                <w:b/>
              </w:rPr>
            </w:pPr>
            <w:r w:rsidRPr="007D25ED">
              <w:rPr>
                <w:b/>
              </w:rPr>
              <w:t>Non-</w:t>
            </w:r>
            <w:r w:rsidR="00CA603B" w:rsidRPr="007D25ED">
              <w:rPr>
                <w:b/>
              </w:rPr>
              <w:t>Critical</w:t>
            </w:r>
          </w:p>
        </w:tc>
      </w:tr>
    </w:tbl>
    <w:p w14:paraId="52E56223" w14:textId="77777777" w:rsidR="00CA603B" w:rsidRPr="007D25ED" w:rsidRDefault="00CA603B" w:rsidP="00547EA3"/>
    <w:p w14:paraId="62234DE0" w14:textId="77777777" w:rsidR="00CA603B" w:rsidRPr="007D25ED" w:rsidRDefault="00CA603B" w:rsidP="00CA603B">
      <w:pPr>
        <w:pStyle w:val="Caption"/>
        <w:keepNext/>
      </w:pPr>
      <w:r w:rsidRPr="007D25ED">
        <w:t>Table 7: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CA603B" w:rsidRPr="007D25ED" w14:paraId="06E2DB84" w14:textId="77777777" w:rsidTr="00CA603B">
        <w:trPr>
          <w:trHeight w:val="360"/>
        </w:trPr>
        <w:tc>
          <w:tcPr>
            <w:tcW w:w="9306" w:type="dxa"/>
            <w:gridSpan w:val="3"/>
            <w:shd w:val="clear" w:color="auto" w:fill="E0E0E0"/>
          </w:tcPr>
          <w:p w14:paraId="07547A01" w14:textId="77777777" w:rsidR="00CA603B" w:rsidRPr="007D25ED" w:rsidRDefault="00CA603B" w:rsidP="00CA603B">
            <w:pPr>
              <w:jc w:val="center"/>
              <w:rPr>
                <w:b/>
              </w:rPr>
            </w:pPr>
          </w:p>
          <w:p w14:paraId="168D8B49" w14:textId="77777777" w:rsidR="00CA603B" w:rsidRPr="007D25ED" w:rsidRDefault="00CA603B" w:rsidP="00CA603B">
            <w:pPr>
              <w:jc w:val="center"/>
              <w:rPr>
                <w:b/>
              </w:rPr>
            </w:pPr>
            <w:r w:rsidRPr="007D25ED">
              <w:rPr>
                <w:b/>
              </w:rPr>
              <w:t>Project Test Suite &lt;Event Configuration&gt;</w:t>
            </w:r>
          </w:p>
        </w:tc>
      </w:tr>
      <w:tr w:rsidR="00CA603B" w:rsidRPr="007D25ED" w14:paraId="396829F8" w14:textId="77777777" w:rsidTr="00CA603B">
        <w:trPr>
          <w:trHeight w:val="360"/>
        </w:trPr>
        <w:tc>
          <w:tcPr>
            <w:tcW w:w="2290" w:type="dxa"/>
            <w:shd w:val="clear" w:color="auto" w:fill="auto"/>
          </w:tcPr>
          <w:p w14:paraId="675AAD33" w14:textId="77777777" w:rsidR="00CA603B" w:rsidRPr="007D25ED" w:rsidRDefault="00CA603B" w:rsidP="00CA603B">
            <w:pPr>
              <w:jc w:val="center"/>
              <w:rPr>
                <w:b/>
              </w:rPr>
            </w:pPr>
            <w:r w:rsidRPr="007D25ED">
              <w:rPr>
                <w:b/>
              </w:rPr>
              <w:t>Description of Test Suite</w:t>
            </w:r>
          </w:p>
        </w:tc>
        <w:tc>
          <w:tcPr>
            <w:tcW w:w="7016" w:type="dxa"/>
            <w:gridSpan w:val="2"/>
            <w:shd w:val="clear" w:color="auto" w:fill="auto"/>
          </w:tcPr>
          <w:p w14:paraId="71D8B2F6" w14:textId="77777777" w:rsidR="00CA603B" w:rsidRPr="007D25ED" w:rsidRDefault="00CA603B" w:rsidP="00CA603B">
            <w:pPr>
              <w:jc w:val="center"/>
              <w:rPr>
                <w:b/>
              </w:rPr>
            </w:pPr>
            <w:r w:rsidRPr="007D25ED">
              <w:rPr>
                <w:b/>
              </w:rPr>
              <w:t xml:space="preserve">This test will perform tests related to the </w:t>
            </w:r>
            <w:r w:rsidR="00374FD7" w:rsidRPr="007D25ED">
              <w:rPr>
                <w:b/>
              </w:rPr>
              <w:t>Event Configuration</w:t>
            </w:r>
            <w:r w:rsidRPr="007D25ED">
              <w:rPr>
                <w:b/>
              </w:rPr>
              <w:t xml:space="preserve">.  </w:t>
            </w:r>
          </w:p>
        </w:tc>
      </w:tr>
      <w:tr w:rsidR="00CA603B" w:rsidRPr="007D25ED" w14:paraId="2DB0A872" w14:textId="77777777" w:rsidTr="00CA603B">
        <w:trPr>
          <w:trHeight w:val="360"/>
        </w:trPr>
        <w:tc>
          <w:tcPr>
            <w:tcW w:w="2290" w:type="dxa"/>
            <w:shd w:val="clear" w:color="auto" w:fill="E0E0E0"/>
          </w:tcPr>
          <w:p w14:paraId="010FDF05" w14:textId="77777777" w:rsidR="00CA603B" w:rsidRPr="007D25ED" w:rsidRDefault="00CA603B" w:rsidP="00CA603B">
            <w:pPr>
              <w:jc w:val="center"/>
              <w:rPr>
                <w:b/>
              </w:rPr>
            </w:pPr>
            <w:r w:rsidRPr="007D25ED">
              <w:rPr>
                <w:b/>
              </w:rPr>
              <w:t>Test Case Identifier</w:t>
            </w:r>
          </w:p>
        </w:tc>
        <w:tc>
          <w:tcPr>
            <w:tcW w:w="5378" w:type="dxa"/>
            <w:shd w:val="clear" w:color="auto" w:fill="E0E0E0"/>
          </w:tcPr>
          <w:p w14:paraId="1BDCB353" w14:textId="77777777" w:rsidR="00CA603B" w:rsidRPr="007D25ED" w:rsidRDefault="00CA603B" w:rsidP="00CA603B">
            <w:pPr>
              <w:jc w:val="center"/>
              <w:rPr>
                <w:b/>
              </w:rPr>
            </w:pPr>
            <w:r w:rsidRPr="007D25ED">
              <w:rPr>
                <w:b/>
              </w:rPr>
              <w:t>Objective</w:t>
            </w:r>
          </w:p>
        </w:tc>
        <w:tc>
          <w:tcPr>
            <w:tcW w:w="1638" w:type="dxa"/>
            <w:shd w:val="clear" w:color="auto" w:fill="E0E0E0"/>
          </w:tcPr>
          <w:p w14:paraId="4AD260B3" w14:textId="77777777" w:rsidR="00CA603B" w:rsidRPr="007D25ED" w:rsidRDefault="00CA603B" w:rsidP="00CA603B">
            <w:pPr>
              <w:jc w:val="center"/>
              <w:rPr>
                <w:b/>
              </w:rPr>
            </w:pPr>
            <w:r w:rsidRPr="007D25ED">
              <w:rPr>
                <w:b/>
              </w:rPr>
              <w:t>Criticality</w:t>
            </w:r>
          </w:p>
        </w:tc>
      </w:tr>
      <w:tr w:rsidR="00CA603B" w:rsidRPr="007D25ED" w14:paraId="78D7983E" w14:textId="77777777" w:rsidTr="00CA603B">
        <w:trPr>
          <w:trHeight w:val="378"/>
        </w:trPr>
        <w:tc>
          <w:tcPr>
            <w:tcW w:w="2290" w:type="dxa"/>
          </w:tcPr>
          <w:p w14:paraId="715AEF1E" w14:textId="0CFDBF1F" w:rsidR="00CA603B" w:rsidRPr="007D25ED" w:rsidRDefault="00651E98" w:rsidP="00CA603B">
            <w:pPr>
              <w:jc w:val="center"/>
            </w:pPr>
            <w:r w:rsidRPr="007D25ED">
              <w:t>E</w:t>
            </w:r>
            <w:r w:rsidR="00914413" w:rsidRPr="007D25ED">
              <w:t>C</w:t>
            </w:r>
            <w:r w:rsidR="00CA603B" w:rsidRPr="007D25ED">
              <w:t>1</w:t>
            </w:r>
          </w:p>
        </w:tc>
        <w:tc>
          <w:tcPr>
            <w:tcW w:w="5378" w:type="dxa"/>
            <w:shd w:val="clear" w:color="auto" w:fill="auto"/>
          </w:tcPr>
          <w:p w14:paraId="552F9317" w14:textId="77777777" w:rsidR="00CA603B" w:rsidRPr="007D25ED" w:rsidRDefault="00651E98" w:rsidP="00651E98">
            <w:pPr>
              <w:jc w:val="center"/>
              <w:rPr>
                <w:bCs/>
              </w:rPr>
            </w:pPr>
            <w:r w:rsidRPr="007D25ED">
              <w:t>Store event configuration information</w:t>
            </w:r>
          </w:p>
        </w:tc>
        <w:tc>
          <w:tcPr>
            <w:tcW w:w="1638" w:type="dxa"/>
            <w:shd w:val="clear" w:color="auto" w:fill="auto"/>
          </w:tcPr>
          <w:p w14:paraId="7BB9B407" w14:textId="77777777" w:rsidR="00CA603B" w:rsidRPr="007D25ED" w:rsidRDefault="00CA603B" w:rsidP="00CA603B">
            <w:pPr>
              <w:jc w:val="center"/>
              <w:rPr>
                <w:b/>
              </w:rPr>
            </w:pPr>
            <w:r w:rsidRPr="007D25ED">
              <w:rPr>
                <w:b/>
              </w:rPr>
              <w:t>Critical</w:t>
            </w:r>
          </w:p>
        </w:tc>
      </w:tr>
      <w:tr w:rsidR="00CA603B" w:rsidRPr="007D25ED" w14:paraId="6BF8A548" w14:textId="77777777" w:rsidTr="00CA603B">
        <w:trPr>
          <w:trHeight w:val="378"/>
        </w:trPr>
        <w:tc>
          <w:tcPr>
            <w:tcW w:w="2290" w:type="dxa"/>
          </w:tcPr>
          <w:p w14:paraId="77BFDDEB" w14:textId="0F3CADE5" w:rsidR="00CA603B" w:rsidRPr="007D25ED" w:rsidRDefault="00651E98" w:rsidP="00CA603B">
            <w:pPr>
              <w:jc w:val="center"/>
            </w:pPr>
            <w:r w:rsidRPr="007D25ED">
              <w:t>E</w:t>
            </w:r>
            <w:r w:rsidR="00914413" w:rsidRPr="007D25ED">
              <w:t>C</w:t>
            </w:r>
            <w:r w:rsidR="00CA603B" w:rsidRPr="007D25ED">
              <w:t>2</w:t>
            </w:r>
          </w:p>
        </w:tc>
        <w:tc>
          <w:tcPr>
            <w:tcW w:w="5378" w:type="dxa"/>
            <w:shd w:val="clear" w:color="auto" w:fill="auto"/>
          </w:tcPr>
          <w:p w14:paraId="05A7ADB5" w14:textId="77777777" w:rsidR="00651E98" w:rsidRPr="007D25ED" w:rsidRDefault="00651E98" w:rsidP="00651E98">
            <w:pPr>
              <w:jc w:val="center"/>
            </w:pPr>
            <w:r w:rsidRPr="007D25ED">
              <w:t>Checks for the proper 3 folders in root directory</w:t>
            </w:r>
          </w:p>
          <w:p w14:paraId="5043CB0F" w14:textId="77777777" w:rsidR="00CA603B" w:rsidRPr="007D25ED" w:rsidRDefault="00CA603B" w:rsidP="00651E98">
            <w:pPr>
              <w:jc w:val="center"/>
              <w:rPr>
                <w:bCs/>
              </w:rPr>
            </w:pPr>
          </w:p>
        </w:tc>
        <w:tc>
          <w:tcPr>
            <w:tcW w:w="1638" w:type="dxa"/>
            <w:shd w:val="clear" w:color="auto" w:fill="auto"/>
          </w:tcPr>
          <w:p w14:paraId="70505174" w14:textId="77777777" w:rsidR="00CA603B" w:rsidRPr="007D25ED" w:rsidRDefault="00CA603B" w:rsidP="00CA603B">
            <w:pPr>
              <w:jc w:val="center"/>
              <w:rPr>
                <w:b/>
              </w:rPr>
            </w:pPr>
            <w:r w:rsidRPr="007D25ED">
              <w:rPr>
                <w:b/>
              </w:rPr>
              <w:t>Critical</w:t>
            </w:r>
          </w:p>
        </w:tc>
      </w:tr>
    </w:tbl>
    <w:p w14:paraId="07459315" w14:textId="77777777" w:rsidR="00CA603B" w:rsidRPr="007D25ED" w:rsidRDefault="00CA603B" w:rsidP="00547EA3"/>
    <w:p w14:paraId="2F440896" w14:textId="77777777" w:rsidR="00CA603B" w:rsidRPr="007D25ED" w:rsidRDefault="00CA603B" w:rsidP="00CA603B">
      <w:pPr>
        <w:pStyle w:val="Caption"/>
        <w:keepNext/>
      </w:pPr>
      <w:r w:rsidRPr="007D25ED">
        <w:lastRenderedPageBreak/>
        <w:t>Table 8: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CA603B" w:rsidRPr="007D25ED" w14:paraId="37D3EBFA" w14:textId="77777777" w:rsidTr="00CA603B">
        <w:trPr>
          <w:trHeight w:val="360"/>
        </w:trPr>
        <w:tc>
          <w:tcPr>
            <w:tcW w:w="9306" w:type="dxa"/>
            <w:gridSpan w:val="3"/>
            <w:shd w:val="clear" w:color="auto" w:fill="E0E0E0"/>
          </w:tcPr>
          <w:p w14:paraId="6537F28F" w14:textId="77777777" w:rsidR="00CA603B" w:rsidRPr="007D25ED" w:rsidRDefault="00CA603B" w:rsidP="00CA603B">
            <w:pPr>
              <w:jc w:val="center"/>
              <w:rPr>
                <w:b/>
              </w:rPr>
            </w:pPr>
          </w:p>
          <w:p w14:paraId="3F404379" w14:textId="77777777" w:rsidR="00CA603B" w:rsidRPr="007D25ED" w:rsidRDefault="00CA603B" w:rsidP="00CA603B">
            <w:pPr>
              <w:jc w:val="center"/>
              <w:rPr>
                <w:b/>
              </w:rPr>
            </w:pPr>
            <w:r w:rsidRPr="007D25ED">
              <w:rPr>
                <w:b/>
              </w:rPr>
              <w:t>Project Test Suite &lt;Enforcement Action Report&gt;</w:t>
            </w:r>
          </w:p>
        </w:tc>
      </w:tr>
      <w:tr w:rsidR="00CA603B" w:rsidRPr="007D25ED" w14:paraId="419809DF" w14:textId="77777777" w:rsidTr="00CA603B">
        <w:trPr>
          <w:trHeight w:val="360"/>
        </w:trPr>
        <w:tc>
          <w:tcPr>
            <w:tcW w:w="2290" w:type="dxa"/>
            <w:shd w:val="clear" w:color="auto" w:fill="auto"/>
          </w:tcPr>
          <w:p w14:paraId="434D008A" w14:textId="77777777" w:rsidR="00CA603B" w:rsidRPr="007D25ED" w:rsidRDefault="00CA603B" w:rsidP="00CA603B">
            <w:pPr>
              <w:jc w:val="center"/>
              <w:rPr>
                <w:b/>
              </w:rPr>
            </w:pPr>
            <w:r w:rsidRPr="007D25ED">
              <w:rPr>
                <w:b/>
              </w:rPr>
              <w:t>Description of Test Suite</w:t>
            </w:r>
          </w:p>
        </w:tc>
        <w:tc>
          <w:tcPr>
            <w:tcW w:w="7016" w:type="dxa"/>
            <w:gridSpan w:val="2"/>
            <w:shd w:val="clear" w:color="auto" w:fill="auto"/>
          </w:tcPr>
          <w:p w14:paraId="7B143CAD" w14:textId="77777777" w:rsidR="00CA603B" w:rsidRPr="007D25ED" w:rsidRDefault="00CA603B" w:rsidP="00CA603B">
            <w:pPr>
              <w:jc w:val="center"/>
              <w:rPr>
                <w:b/>
              </w:rPr>
            </w:pPr>
            <w:r w:rsidRPr="007D25ED">
              <w:rPr>
                <w:b/>
              </w:rPr>
              <w:t xml:space="preserve">This test will perform tests related </w:t>
            </w:r>
            <w:r w:rsidR="00374FD7" w:rsidRPr="007D25ED">
              <w:rPr>
                <w:b/>
              </w:rPr>
              <w:t>Enforcement Action Report</w:t>
            </w:r>
            <w:r w:rsidRPr="007D25ED">
              <w:rPr>
                <w:b/>
              </w:rPr>
              <w:t xml:space="preserve">.  </w:t>
            </w:r>
          </w:p>
        </w:tc>
      </w:tr>
      <w:tr w:rsidR="00CA603B" w:rsidRPr="007D25ED" w14:paraId="4C6C17D5" w14:textId="77777777" w:rsidTr="00CA603B">
        <w:trPr>
          <w:trHeight w:val="360"/>
        </w:trPr>
        <w:tc>
          <w:tcPr>
            <w:tcW w:w="2290" w:type="dxa"/>
            <w:shd w:val="clear" w:color="auto" w:fill="E0E0E0"/>
          </w:tcPr>
          <w:p w14:paraId="061BCA2F" w14:textId="77777777" w:rsidR="00CA603B" w:rsidRPr="007D25ED" w:rsidRDefault="00CA603B" w:rsidP="00CA603B">
            <w:pPr>
              <w:jc w:val="center"/>
              <w:rPr>
                <w:b/>
              </w:rPr>
            </w:pPr>
            <w:r w:rsidRPr="007D25ED">
              <w:rPr>
                <w:b/>
              </w:rPr>
              <w:t>Test Case Identifier</w:t>
            </w:r>
          </w:p>
        </w:tc>
        <w:tc>
          <w:tcPr>
            <w:tcW w:w="5378" w:type="dxa"/>
            <w:shd w:val="clear" w:color="auto" w:fill="E0E0E0"/>
          </w:tcPr>
          <w:p w14:paraId="3CBD49FE" w14:textId="77777777" w:rsidR="00CA603B" w:rsidRPr="007D25ED" w:rsidRDefault="00CA603B" w:rsidP="00CA603B">
            <w:pPr>
              <w:jc w:val="center"/>
              <w:rPr>
                <w:b/>
              </w:rPr>
            </w:pPr>
            <w:r w:rsidRPr="007D25ED">
              <w:rPr>
                <w:b/>
              </w:rPr>
              <w:t>Objective</w:t>
            </w:r>
          </w:p>
        </w:tc>
        <w:tc>
          <w:tcPr>
            <w:tcW w:w="1638" w:type="dxa"/>
            <w:shd w:val="clear" w:color="auto" w:fill="E0E0E0"/>
          </w:tcPr>
          <w:p w14:paraId="44013865" w14:textId="77777777" w:rsidR="00CA603B" w:rsidRPr="007D25ED" w:rsidRDefault="00CA603B" w:rsidP="00CA603B">
            <w:pPr>
              <w:jc w:val="center"/>
              <w:rPr>
                <w:b/>
              </w:rPr>
            </w:pPr>
            <w:r w:rsidRPr="007D25ED">
              <w:rPr>
                <w:b/>
              </w:rPr>
              <w:t>Criticality</w:t>
            </w:r>
          </w:p>
        </w:tc>
      </w:tr>
      <w:tr w:rsidR="00CA603B" w:rsidRPr="007D25ED" w14:paraId="449CA9D8" w14:textId="77777777" w:rsidTr="00CA603B">
        <w:trPr>
          <w:trHeight w:val="378"/>
        </w:trPr>
        <w:tc>
          <w:tcPr>
            <w:tcW w:w="2290" w:type="dxa"/>
          </w:tcPr>
          <w:p w14:paraId="6EF48FE6" w14:textId="77777777" w:rsidR="00CA603B" w:rsidRPr="007D25ED" w:rsidRDefault="00651E98" w:rsidP="00CA603B">
            <w:pPr>
              <w:jc w:val="center"/>
            </w:pPr>
            <w:r w:rsidRPr="007D25ED">
              <w:t>EAR</w:t>
            </w:r>
            <w:r w:rsidR="00CA603B" w:rsidRPr="007D25ED">
              <w:t>1</w:t>
            </w:r>
          </w:p>
        </w:tc>
        <w:tc>
          <w:tcPr>
            <w:tcW w:w="5378" w:type="dxa"/>
            <w:shd w:val="clear" w:color="auto" w:fill="auto"/>
          </w:tcPr>
          <w:p w14:paraId="618D0A47" w14:textId="77777777" w:rsidR="00CA603B" w:rsidRPr="007D25ED" w:rsidRDefault="00651E98" w:rsidP="0095373F">
            <w:pPr>
              <w:jc w:val="center"/>
              <w:rPr>
                <w:bCs/>
              </w:rPr>
            </w:pPr>
            <w:r w:rsidRPr="007D25ED">
              <w:t>Approving or ignoring of enforcement action report when ingesting logs</w:t>
            </w:r>
          </w:p>
        </w:tc>
        <w:tc>
          <w:tcPr>
            <w:tcW w:w="1638" w:type="dxa"/>
            <w:shd w:val="clear" w:color="auto" w:fill="auto"/>
          </w:tcPr>
          <w:p w14:paraId="6BF6A95D" w14:textId="77777777" w:rsidR="00CA603B" w:rsidRPr="007D25ED" w:rsidRDefault="00512F5A" w:rsidP="00CA603B">
            <w:pPr>
              <w:jc w:val="center"/>
              <w:rPr>
                <w:b/>
              </w:rPr>
            </w:pPr>
            <w:r w:rsidRPr="007D25ED">
              <w:rPr>
                <w:b/>
              </w:rPr>
              <w:t>Non-</w:t>
            </w:r>
            <w:r w:rsidR="00CA603B" w:rsidRPr="007D25ED">
              <w:rPr>
                <w:b/>
              </w:rPr>
              <w:t>Critical</w:t>
            </w:r>
          </w:p>
        </w:tc>
      </w:tr>
      <w:tr w:rsidR="00CA603B" w:rsidRPr="007D25ED" w14:paraId="3DE50222" w14:textId="77777777" w:rsidTr="00CA603B">
        <w:trPr>
          <w:trHeight w:val="378"/>
        </w:trPr>
        <w:tc>
          <w:tcPr>
            <w:tcW w:w="2290" w:type="dxa"/>
          </w:tcPr>
          <w:p w14:paraId="59E06533" w14:textId="77777777" w:rsidR="00CA603B" w:rsidRPr="007D25ED" w:rsidRDefault="00651E98" w:rsidP="00CA603B">
            <w:pPr>
              <w:jc w:val="center"/>
            </w:pPr>
            <w:r w:rsidRPr="007D25ED">
              <w:t>EAR</w:t>
            </w:r>
            <w:r w:rsidR="00CA603B" w:rsidRPr="007D25ED">
              <w:t>2</w:t>
            </w:r>
          </w:p>
        </w:tc>
        <w:tc>
          <w:tcPr>
            <w:tcW w:w="5378" w:type="dxa"/>
            <w:shd w:val="clear" w:color="auto" w:fill="auto"/>
          </w:tcPr>
          <w:p w14:paraId="766A58F5" w14:textId="77777777" w:rsidR="00CA603B" w:rsidRPr="007D25ED" w:rsidRDefault="00CA603B" w:rsidP="0095373F">
            <w:pPr>
              <w:jc w:val="center"/>
              <w:rPr>
                <w:bCs/>
              </w:rPr>
            </w:pPr>
            <w:r w:rsidRPr="007D25ED">
              <w:rPr>
                <w:bCs/>
              </w:rPr>
              <w:t>Handles position of Nodes</w:t>
            </w:r>
          </w:p>
        </w:tc>
        <w:tc>
          <w:tcPr>
            <w:tcW w:w="1638" w:type="dxa"/>
            <w:shd w:val="clear" w:color="auto" w:fill="auto"/>
          </w:tcPr>
          <w:p w14:paraId="51A773AD" w14:textId="77777777" w:rsidR="00CA603B" w:rsidRPr="007D25ED" w:rsidRDefault="00512F5A" w:rsidP="00CA603B">
            <w:pPr>
              <w:jc w:val="center"/>
              <w:rPr>
                <w:b/>
              </w:rPr>
            </w:pPr>
            <w:r w:rsidRPr="007D25ED">
              <w:rPr>
                <w:b/>
              </w:rPr>
              <w:t>Non-</w:t>
            </w:r>
            <w:r w:rsidR="00CA603B" w:rsidRPr="007D25ED">
              <w:rPr>
                <w:b/>
              </w:rPr>
              <w:t>Critical</w:t>
            </w:r>
          </w:p>
        </w:tc>
      </w:tr>
    </w:tbl>
    <w:p w14:paraId="6DFB9E20" w14:textId="77777777" w:rsidR="00CA603B" w:rsidRPr="007D25ED" w:rsidRDefault="00CA603B" w:rsidP="00547EA3"/>
    <w:p w14:paraId="4330C635" w14:textId="77777777" w:rsidR="00CA603B" w:rsidRPr="007D25ED" w:rsidRDefault="00CA603B" w:rsidP="00CA603B">
      <w:pPr>
        <w:pStyle w:val="Caption"/>
        <w:keepNext/>
      </w:pPr>
      <w:r w:rsidRPr="007D25ED">
        <w:t>Table 9: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CA603B" w:rsidRPr="007D25ED" w14:paraId="1164B0FB" w14:textId="77777777" w:rsidTr="00CA603B">
        <w:trPr>
          <w:trHeight w:val="360"/>
        </w:trPr>
        <w:tc>
          <w:tcPr>
            <w:tcW w:w="9306" w:type="dxa"/>
            <w:gridSpan w:val="3"/>
            <w:shd w:val="clear" w:color="auto" w:fill="E0E0E0"/>
          </w:tcPr>
          <w:p w14:paraId="70DF9E56" w14:textId="77777777" w:rsidR="00CA603B" w:rsidRPr="007D25ED" w:rsidRDefault="00CA603B" w:rsidP="00CA603B">
            <w:pPr>
              <w:jc w:val="center"/>
              <w:rPr>
                <w:b/>
              </w:rPr>
            </w:pPr>
          </w:p>
          <w:p w14:paraId="519654F7" w14:textId="77777777" w:rsidR="00CA603B" w:rsidRPr="007D25ED" w:rsidRDefault="00CA603B" w:rsidP="00CA603B">
            <w:pPr>
              <w:jc w:val="center"/>
              <w:rPr>
                <w:b/>
              </w:rPr>
            </w:pPr>
            <w:r w:rsidRPr="007D25ED">
              <w:rPr>
                <w:b/>
              </w:rPr>
              <w:t>Project Test Suite &lt;Vector DB&gt;</w:t>
            </w:r>
          </w:p>
        </w:tc>
      </w:tr>
      <w:tr w:rsidR="00CA603B" w:rsidRPr="007D25ED" w14:paraId="73355B1F" w14:textId="77777777" w:rsidTr="00CA603B">
        <w:trPr>
          <w:trHeight w:val="360"/>
        </w:trPr>
        <w:tc>
          <w:tcPr>
            <w:tcW w:w="2290" w:type="dxa"/>
            <w:shd w:val="clear" w:color="auto" w:fill="auto"/>
          </w:tcPr>
          <w:p w14:paraId="46B2AF6C" w14:textId="77777777" w:rsidR="00CA603B" w:rsidRPr="007D25ED" w:rsidRDefault="00CA603B" w:rsidP="00CA603B">
            <w:pPr>
              <w:jc w:val="center"/>
              <w:rPr>
                <w:b/>
              </w:rPr>
            </w:pPr>
            <w:r w:rsidRPr="007D25ED">
              <w:rPr>
                <w:b/>
              </w:rPr>
              <w:t>Description of Test Suite</w:t>
            </w:r>
          </w:p>
        </w:tc>
        <w:tc>
          <w:tcPr>
            <w:tcW w:w="7016" w:type="dxa"/>
            <w:gridSpan w:val="2"/>
            <w:shd w:val="clear" w:color="auto" w:fill="auto"/>
          </w:tcPr>
          <w:p w14:paraId="12DD7EA4" w14:textId="77777777" w:rsidR="00CA603B" w:rsidRPr="007D25ED" w:rsidRDefault="00CA603B" w:rsidP="00CA603B">
            <w:pPr>
              <w:jc w:val="center"/>
              <w:rPr>
                <w:b/>
              </w:rPr>
            </w:pPr>
            <w:r w:rsidRPr="007D25ED">
              <w:rPr>
                <w:b/>
              </w:rPr>
              <w:t xml:space="preserve">This test will perform tests related to the </w:t>
            </w:r>
            <w:r w:rsidR="00374FD7" w:rsidRPr="007D25ED">
              <w:rPr>
                <w:b/>
              </w:rPr>
              <w:t>Vector Database</w:t>
            </w:r>
            <w:r w:rsidRPr="007D25ED">
              <w:rPr>
                <w:b/>
              </w:rPr>
              <w:t xml:space="preserve">.  </w:t>
            </w:r>
          </w:p>
        </w:tc>
      </w:tr>
      <w:tr w:rsidR="00CA603B" w:rsidRPr="007D25ED" w14:paraId="00C58405" w14:textId="77777777" w:rsidTr="00CA603B">
        <w:trPr>
          <w:trHeight w:val="360"/>
        </w:trPr>
        <w:tc>
          <w:tcPr>
            <w:tcW w:w="2290" w:type="dxa"/>
            <w:shd w:val="clear" w:color="auto" w:fill="E0E0E0"/>
          </w:tcPr>
          <w:p w14:paraId="07D520AD" w14:textId="77777777" w:rsidR="00CA603B" w:rsidRPr="007D25ED" w:rsidRDefault="00CA603B" w:rsidP="00CA603B">
            <w:pPr>
              <w:jc w:val="center"/>
              <w:rPr>
                <w:b/>
              </w:rPr>
            </w:pPr>
            <w:r w:rsidRPr="007D25ED">
              <w:rPr>
                <w:b/>
              </w:rPr>
              <w:t>Test Case Identifier</w:t>
            </w:r>
          </w:p>
        </w:tc>
        <w:tc>
          <w:tcPr>
            <w:tcW w:w="5378" w:type="dxa"/>
            <w:shd w:val="clear" w:color="auto" w:fill="E0E0E0"/>
          </w:tcPr>
          <w:p w14:paraId="1DD30D0D" w14:textId="77777777" w:rsidR="00CA603B" w:rsidRPr="007D25ED" w:rsidRDefault="00CA603B" w:rsidP="00CA603B">
            <w:pPr>
              <w:jc w:val="center"/>
              <w:rPr>
                <w:b/>
              </w:rPr>
            </w:pPr>
            <w:r w:rsidRPr="007D25ED">
              <w:rPr>
                <w:b/>
              </w:rPr>
              <w:t>Objective</w:t>
            </w:r>
          </w:p>
        </w:tc>
        <w:tc>
          <w:tcPr>
            <w:tcW w:w="1638" w:type="dxa"/>
            <w:shd w:val="clear" w:color="auto" w:fill="E0E0E0"/>
          </w:tcPr>
          <w:p w14:paraId="52115F54" w14:textId="77777777" w:rsidR="00CA603B" w:rsidRPr="007D25ED" w:rsidRDefault="00CA603B" w:rsidP="00CA603B">
            <w:pPr>
              <w:jc w:val="center"/>
              <w:rPr>
                <w:b/>
              </w:rPr>
            </w:pPr>
            <w:r w:rsidRPr="007D25ED">
              <w:rPr>
                <w:b/>
              </w:rPr>
              <w:t>Criticality</w:t>
            </w:r>
          </w:p>
        </w:tc>
      </w:tr>
      <w:tr w:rsidR="00CA603B" w:rsidRPr="007D25ED" w14:paraId="1906CA20" w14:textId="77777777" w:rsidTr="00CA603B">
        <w:trPr>
          <w:trHeight w:val="378"/>
        </w:trPr>
        <w:tc>
          <w:tcPr>
            <w:tcW w:w="2290" w:type="dxa"/>
          </w:tcPr>
          <w:p w14:paraId="54FAE1A7" w14:textId="77777777" w:rsidR="00CA603B" w:rsidRPr="007D25ED" w:rsidRDefault="0095373F" w:rsidP="00CA603B">
            <w:pPr>
              <w:jc w:val="center"/>
            </w:pPr>
            <w:r w:rsidRPr="007D25ED">
              <w:t>VDB</w:t>
            </w:r>
            <w:r w:rsidR="00CA603B" w:rsidRPr="007D25ED">
              <w:t>1</w:t>
            </w:r>
          </w:p>
        </w:tc>
        <w:tc>
          <w:tcPr>
            <w:tcW w:w="5378" w:type="dxa"/>
            <w:shd w:val="clear" w:color="auto" w:fill="auto"/>
          </w:tcPr>
          <w:p w14:paraId="1A3DA610" w14:textId="77777777" w:rsidR="00CA603B" w:rsidRPr="007D25ED" w:rsidRDefault="0095373F" w:rsidP="0095373F">
            <w:pPr>
              <w:jc w:val="center"/>
              <w:rPr>
                <w:bCs/>
              </w:rPr>
            </w:pPr>
            <w:r w:rsidRPr="007D25ED">
              <w:t>Store Vector data</w:t>
            </w:r>
          </w:p>
        </w:tc>
        <w:tc>
          <w:tcPr>
            <w:tcW w:w="1638" w:type="dxa"/>
            <w:shd w:val="clear" w:color="auto" w:fill="auto"/>
          </w:tcPr>
          <w:p w14:paraId="2FC1CDEF" w14:textId="77777777" w:rsidR="00CA603B" w:rsidRPr="007D25ED" w:rsidRDefault="00CA603B" w:rsidP="00CA603B">
            <w:pPr>
              <w:jc w:val="center"/>
              <w:rPr>
                <w:b/>
              </w:rPr>
            </w:pPr>
            <w:r w:rsidRPr="007D25ED">
              <w:rPr>
                <w:b/>
              </w:rPr>
              <w:t>Critical</w:t>
            </w:r>
          </w:p>
        </w:tc>
      </w:tr>
      <w:tr w:rsidR="00CA603B" w:rsidRPr="007D25ED" w14:paraId="1E8B24DC" w14:textId="77777777" w:rsidTr="00CA603B">
        <w:trPr>
          <w:trHeight w:val="378"/>
        </w:trPr>
        <w:tc>
          <w:tcPr>
            <w:tcW w:w="2290" w:type="dxa"/>
          </w:tcPr>
          <w:p w14:paraId="0596639B" w14:textId="77777777" w:rsidR="00CA603B" w:rsidRPr="007D25ED" w:rsidRDefault="0095373F" w:rsidP="00CA603B">
            <w:pPr>
              <w:jc w:val="center"/>
            </w:pPr>
            <w:r w:rsidRPr="007D25ED">
              <w:t>VDB</w:t>
            </w:r>
            <w:r w:rsidR="00CA603B" w:rsidRPr="007D25ED">
              <w:t>2</w:t>
            </w:r>
          </w:p>
        </w:tc>
        <w:tc>
          <w:tcPr>
            <w:tcW w:w="5378" w:type="dxa"/>
            <w:shd w:val="clear" w:color="auto" w:fill="auto"/>
          </w:tcPr>
          <w:p w14:paraId="0A1C9452" w14:textId="77777777" w:rsidR="00CA603B" w:rsidRPr="007D25ED" w:rsidRDefault="0095373F" w:rsidP="0095373F">
            <w:pPr>
              <w:jc w:val="center"/>
              <w:rPr>
                <w:bCs/>
              </w:rPr>
            </w:pPr>
            <w:r w:rsidRPr="007D25ED">
              <w:t>Push VDB Changes</w:t>
            </w:r>
          </w:p>
        </w:tc>
        <w:tc>
          <w:tcPr>
            <w:tcW w:w="1638" w:type="dxa"/>
            <w:shd w:val="clear" w:color="auto" w:fill="auto"/>
          </w:tcPr>
          <w:p w14:paraId="165C25CF" w14:textId="77777777" w:rsidR="00CA603B" w:rsidRPr="007D25ED" w:rsidRDefault="00CA603B" w:rsidP="00CA603B">
            <w:pPr>
              <w:jc w:val="center"/>
              <w:rPr>
                <w:b/>
              </w:rPr>
            </w:pPr>
            <w:r w:rsidRPr="007D25ED">
              <w:rPr>
                <w:b/>
              </w:rPr>
              <w:t>Critical</w:t>
            </w:r>
          </w:p>
        </w:tc>
      </w:tr>
      <w:tr w:rsidR="00CA603B" w:rsidRPr="007D25ED" w14:paraId="6A3457E9" w14:textId="77777777" w:rsidTr="00CA603B">
        <w:trPr>
          <w:trHeight w:val="378"/>
        </w:trPr>
        <w:tc>
          <w:tcPr>
            <w:tcW w:w="2290" w:type="dxa"/>
          </w:tcPr>
          <w:p w14:paraId="17EFD6E5" w14:textId="77777777" w:rsidR="00CA603B" w:rsidRPr="007D25ED" w:rsidRDefault="0095373F" w:rsidP="00CA603B">
            <w:pPr>
              <w:jc w:val="center"/>
            </w:pPr>
            <w:r w:rsidRPr="007D25ED">
              <w:t>VDB</w:t>
            </w:r>
            <w:r w:rsidR="00CA603B" w:rsidRPr="007D25ED">
              <w:t>3</w:t>
            </w:r>
          </w:p>
        </w:tc>
        <w:tc>
          <w:tcPr>
            <w:tcW w:w="5378" w:type="dxa"/>
            <w:shd w:val="clear" w:color="auto" w:fill="auto"/>
          </w:tcPr>
          <w:p w14:paraId="4DE68291" w14:textId="77777777" w:rsidR="00CA603B" w:rsidRPr="007D25ED" w:rsidRDefault="0095373F" w:rsidP="0095373F">
            <w:pPr>
              <w:jc w:val="center"/>
              <w:rPr>
                <w:bCs/>
              </w:rPr>
            </w:pPr>
            <w:r w:rsidRPr="007D25ED">
              <w:t>Pull VDB Changes</w:t>
            </w:r>
          </w:p>
        </w:tc>
        <w:tc>
          <w:tcPr>
            <w:tcW w:w="1638" w:type="dxa"/>
            <w:shd w:val="clear" w:color="auto" w:fill="auto"/>
          </w:tcPr>
          <w:p w14:paraId="30774124" w14:textId="77777777" w:rsidR="00CA603B" w:rsidRPr="007D25ED" w:rsidRDefault="00CA603B" w:rsidP="00CA603B">
            <w:pPr>
              <w:jc w:val="center"/>
              <w:rPr>
                <w:b/>
              </w:rPr>
            </w:pPr>
            <w:r w:rsidRPr="007D25ED">
              <w:rPr>
                <w:b/>
              </w:rPr>
              <w:t xml:space="preserve">Critical </w:t>
            </w:r>
          </w:p>
        </w:tc>
      </w:tr>
      <w:tr w:rsidR="00CA603B" w:rsidRPr="007D25ED" w14:paraId="2011B0B2" w14:textId="77777777" w:rsidTr="00CA603B">
        <w:trPr>
          <w:trHeight w:val="378"/>
        </w:trPr>
        <w:tc>
          <w:tcPr>
            <w:tcW w:w="2290" w:type="dxa"/>
          </w:tcPr>
          <w:p w14:paraId="2850A32C" w14:textId="77777777" w:rsidR="00CA603B" w:rsidRPr="007D25ED" w:rsidRDefault="0095373F" w:rsidP="00CA603B">
            <w:pPr>
              <w:jc w:val="center"/>
            </w:pPr>
            <w:r w:rsidRPr="007D25ED">
              <w:t>VDB4</w:t>
            </w:r>
          </w:p>
        </w:tc>
        <w:tc>
          <w:tcPr>
            <w:tcW w:w="5378" w:type="dxa"/>
            <w:shd w:val="clear" w:color="auto" w:fill="auto"/>
          </w:tcPr>
          <w:p w14:paraId="039F0CB3" w14:textId="77777777" w:rsidR="00CA603B" w:rsidRPr="007D25ED" w:rsidRDefault="0095373F" w:rsidP="0095373F">
            <w:pPr>
              <w:jc w:val="center"/>
              <w:rPr>
                <w:bCs/>
              </w:rPr>
            </w:pPr>
            <w:r w:rsidRPr="007D25ED">
              <w:t>Approve VDB Changes</w:t>
            </w:r>
          </w:p>
        </w:tc>
        <w:tc>
          <w:tcPr>
            <w:tcW w:w="1638" w:type="dxa"/>
            <w:shd w:val="clear" w:color="auto" w:fill="auto"/>
          </w:tcPr>
          <w:p w14:paraId="6369FF0E" w14:textId="77777777" w:rsidR="00CA603B" w:rsidRPr="007D25ED" w:rsidRDefault="00512F5A" w:rsidP="00CA603B">
            <w:pPr>
              <w:jc w:val="center"/>
              <w:rPr>
                <w:b/>
              </w:rPr>
            </w:pPr>
            <w:r w:rsidRPr="007D25ED">
              <w:rPr>
                <w:b/>
                <w:bCs/>
              </w:rPr>
              <w:t>Critical</w:t>
            </w:r>
          </w:p>
        </w:tc>
      </w:tr>
      <w:tr w:rsidR="00FD72FB" w:rsidRPr="007D25ED" w14:paraId="04B4ED26" w14:textId="77777777" w:rsidTr="00CA603B">
        <w:trPr>
          <w:trHeight w:val="378"/>
        </w:trPr>
        <w:tc>
          <w:tcPr>
            <w:tcW w:w="2290" w:type="dxa"/>
          </w:tcPr>
          <w:p w14:paraId="5ED88AB9" w14:textId="77777777" w:rsidR="00FD72FB" w:rsidRPr="007D25ED" w:rsidRDefault="0095373F" w:rsidP="00CA603B">
            <w:pPr>
              <w:jc w:val="center"/>
            </w:pPr>
            <w:r w:rsidRPr="007D25ED">
              <w:t>VDB5</w:t>
            </w:r>
          </w:p>
        </w:tc>
        <w:tc>
          <w:tcPr>
            <w:tcW w:w="5378" w:type="dxa"/>
            <w:shd w:val="clear" w:color="auto" w:fill="auto"/>
          </w:tcPr>
          <w:p w14:paraId="7DF9765D" w14:textId="77777777" w:rsidR="00FD72FB" w:rsidRPr="007D25ED" w:rsidRDefault="0095373F" w:rsidP="0095373F">
            <w:pPr>
              <w:jc w:val="center"/>
              <w:rPr>
                <w:bCs/>
              </w:rPr>
            </w:pPr>
            <w:r w:rsidRPr="007D25ED">
              <w:t>Commit Local Changes</w:t>
            </w:r>
          </w:p>
        </w:tc>
        <w:tc>
          <w:tcPr>
            <w:tcW w:w="1638" w:type="dxa"/>
            <w:shd w:val="clear" w:color="auto" w:fill="auto"/>
          </w:tcPr>
          <w:p w14:paraId="4017A4F1" w14:textId="77777777" w:rsidR="00FD72FB" w:rsidRPr="007D25ED" w:rsidRDefault="00512F5A" w:rsidP="00CA603B">
            <w:pPr>
              <w:jc w:val="center"/>
              <w:rPr>
                <w:b/>
              </w:rPr>
            </w:pPr>
            <w:r w:rsidRPr="007D25ED">
              <w:rPr>
                <w:b/>
                <w:bCs/>
              </w:rPr>
              <w:t>Critical</w:t>
            </w:r>
          </w:p>
        </w:tc>
      </w:tr>
      <w:tr w:rsidR="00CA603B" w:rsidRPr="007D25ED" w14:paraId="3C295046" w14:textId="77777777" w:rsidTr="00CA603B">
        <w:trPr>
          <w:trHeight w:val="378"/>
        </w:trPr>
        <w:tc>
          <w:tcPr>
            <w:tcW w:w="2290" w:type="dxa"/>
          </w:tcPr>
          <w:p w14:paraId="4CAFD055" w14:textId="77777777" w:rsidR="00CA603B" w:rsidRPr="007D25ED" w:rsidRDefault="0095373F" w:rsidP="00CA603B">
            <w:pPr>
              <w:jc w:val="center"/>
            </w:pPr>
            <w:r w:rsidRPr="007D25ED">
              <w:t>VDB6</w:t>
            </w:r>
          </w:p>
        </w:tc>
        <w:tc>
          <w:tcPr>
            <w:tcW w:w="5378" w:type="dxa"/>
            <w:shd w:val="clear" w:color="auto" w:fill="auto"/>
          </w:tcPr>
          <w:p w14:paraId="111ABEC3" w14:textId="77777777" w:rsidR="00CA603B" w:rsidRPr="007D25ED" w:rsidRDefault="0095373F" w:rsidP="0095373F">
            <w:pPr>
              <w:jc w:val="center"/>
              <w:rPr>
                <w:bCs/>
              </w:rPr>
            </w:pPr>
            <w:r w:rsidRPr="007D25ED">
              <w:t>Store changes made in the vector DB</w:t>
            </w:r>
          </w:p>
        </w:tc>
        <w:tc>
          <w:tcPr>
            <w:tcW w:w="1638" w:type="dxa"/>
            <w:shd w:val="clear" w:color="auto" w:fill="auto"/>
          </w:tcPr>
          <w:p w14:paraId="1148D498" w14:textId="77777777" w:rsidR="00CA603B" w:rsidRPr="007D25ED" w:rsidRDefault="00512F5A" w:rsidP="00CA603B">
            <w:pPr>
              <w:jc w:val="center"/>
              <w:rPr>
                <w:b/>
              </w:rPr>
            </w:pPr>
            <w:r w:rsidRPr="007D25ED">
              <w:rPr>
                <w:b/>
                <w:bCs/>
              </w:rPr>
              <w:t>Critical</w:t>
            </w:r>
          </w:p>
        </w:tc>
      </w:tr>
    </w:tbl>
    <w:p w14:paraId="44E871BC" w14:textId="77777777" w:rsidR="00CA603B" w:rsidRPr="007D25ED" w:rsidRDefault="00CA603B" w:rsidP="00547EA3"/>
    <w:p w14:paraId="144A5D23" w14:textId="77777777" w:rsidR="00CA603B" w:rsidRPr="007D25ED" w:rsidRDefault="00CA603B" w:rsidP="00547EA3"/>
    <w:p w14:paraId="536D6DDD" w14:textId="77777777" w:rsidR="009069AE" w:rsidRPr="007D25ED" w:rsidRDefault="009069AE" w:rsidP="009069AE">
      <w:pPr>
        <w:pStyle w:val="Caption"/>
        <w:keepNext/>
      </w:pPr>
      <w:r w:rsidRPr="007D25ED">
        <w:t>Table 1</w:t>
      </w:r>
      <w:r w:rsidR="00CA603B" w:rsidRPr="007D25ED">
        <w:t>0</w:t>
      </w:r>
      <w:r w:rsidRPr="007D25ED">
        <w:t>: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rsidRPr="007D25ED" w14:paraId="0F226AF7" w14:textId="77777777" w:rsidTr="009162F5">
        <w:trPr>
          <w:trHeight w:val="360"/>
        </w:trPr>
        <w:tc>
          <w:tcPr>
            <w:tcW w:w="9306" w:type="dxa"/>
            <w:gridSpan w:val="3"/>
            <w:shd w:val="clear" w:color="auto" w:fill="E0E0E0"/>
          </w:tcPr>
          <w:p w14:paraId="738610EB" w14:textId="77777777" w:rsidR="007A4335" w:rsidRPr="007D25ED" w:rsidRDefault="007A4335" w:rsidP="009162F5">
            <w:pPr>
              <w:jc w:val="center"/>
              <w:rPr>
                <w:b/>
              </w:rPr>
            </w:pPr>
          </w:p>
          <w:p w14:paraId="26A78DE2" w14:textId="77777777" w:rsidR="007A4335" w:rsidRPr="007D25ED" w:rsidRDefault="00D83AED" w:rsidP="009162F5">
            <w:pPr>
              <w:jc w:val="center"/>
              <w:rPr>
                <w:b/>
              </w:rPr>
            </w:pPr>
            <w:r w:rsidRPr="007D25ED">
              <w:rPr>
                <w:b/>
              </w:rPr>
              <w:t>Project Test Suite</w:t>
            </w:r>
            <w:r w:rsidR="00387F0F" w:rsidRPr="007D25ED">
              <w:rPr>
                <w:b/>
              </w:rPr>
              <w:t xml:space="preserve"> </w:t>
            </w:r>
            <w:r w:rsidR="00CA603B" w:rsidRPr="007D25ED">
              <w:rPr>
                <w:b/>
              </w:rPr>
              <w:t>&lt;</w:t>
            </w:r>
            <w:r w:rsidR="00387F0F" w:rsidRPr="007D25ED">
              <w:rPr>
                <w:b/>
              </w:rPr>
              <w:t>Log File Ingestion</w:t>
            </w:r>
            <w:r w:rsidR="00CA603B" w:rsidRPr="007D25ED">
              <w:rPr>
                <w:b/>
              </w:rPr>
              <w:t>&gt;</w:t>
            </w:r>
          </w:p>
        </w:tc>
      </w:tr>
      <w:tr w:rsidR="007A4335" w:rsidRPr="007D25ED" w14:paraId="56D55ADF" w14:textId="77777777" w:rsidTr="009162F5">
        <w:trPr>
          <w:trHeight w:val="360"/>
        </w:trPr>
        <w:tc>
          <w:tcPr>
            <w:tcW w:w="2290" w:type="dxa"/>
            <w:shd w:val="clear" w:color="auto" w:fill="auto"/>
          </w:tcPr>
          <w:p w14:paraId="1351942D" w14:textId="77777777" w:rsidR="007A4335" w:rsidRPr="007D25ED" w:rsidRDefault="007A4335" w:rsidP="009162F5">
            <w:pPr>
              <w:jc w:val="center"/>
              <w:rPr>
                <w:b/>
              </w:rPr>
            </w:pPr>
            <w:r w:rsidRPr="007D25ED">
              <w:rPr>
                <w:b/>
              </w:rPr>
              <w:t>Description of Test Suite</w:t>
            </w:r>
          </w:p>
        </w:tc>
        <w:tc>
          <w:tcPr>
            <w:tcW w:w="7016" w:type="dxa"/>
            <w:gridSpan w:val="2"/>
            <w:shd w:val="clear" w:color="auto" w:fill="auto"/>
          </w:tcPr>
          <w:p w14:paraId="46C4E472" w14:textId="77777777" w:rsidR="007A4335" w:rsidRPr="007D25ED" w:rsidRDefault="00D83AED" w:rsidP="009162F5">
            <w:pPr>
              <w:jc w:val="center"/>
              <w:rPr>
                <w:b/>
              </w:rPr>
            </w:pPr>
            <w:r w:rsidRPr="007D25ED">
              <w:rPr>
                <w:b/>
              </w:rPr>
              <w:t xml:space="preserve">This </w:t>
            </w:r>
            <w:r w:rsidR="00071058" w:rsidRPr="007D25ED">
              <w:rPr>
                <w:b/>
              </w:rPr>
              <w:t xml:space="preserve">test will perform tests related to the </w:t>
            </w:r>
            <w:r w:rsidR="00374FD7" w:rsidRPr="007D25ED">
              <w:rPr>
                <w:b/>
              </w:rPr>
              <w:t>File Log Ingestion</w:t>
            </w:r>
            <w:r w:rsidR="00387F0F" w:rsidRPr="007D25ED">
              <w:rPr>
                <w:b/>
              </w:rPr>
              <w:t>.</w:t>
            </w:r>
            <w:r w:rsidR="00071058" w:rsidRPr="007D25ED">
              <w:rPr>
                <w:b/>
              </w:rPr>
              <w:t xml:space="preserve">  </w:t>
            </w:r>
          </w:p>
        </w:tc>
      </w:tr>
      <w:tr w:rsidR="007A4335" w:rsidRPr="007D25ED" w14:paraId="460911B6" w14:textId="77777777" w:rsidTr="00013402">
        <w:trPr>
          <w:trHeight w:val="360"/>
        </w:trPr>
        <w:tc>
          <w:tcPr>
            <w:tcW w:w="2290" w:type="dxa"/>
            <w:shd w:val="clear" w:color="auto" w:fill="E0E0E0"/>
          </w:tcPr>
          <w:p w14:paraId="2BB5D4FD" w14:textId="77777777" w:rsidR="007A4335" w:rsidRPr="007D25ED" w:rsidRDefault="007A4335" w:rsidP="009162F5">
            <w:pPr>
              <w:jc w:val="center"/>
              <w:rPr>
                <w:b/>
              </w:rPr>
            </w:pPr>
            <w:r w:rsidRPr="007D25ED">
              <w:rPr>
                <w:b/>
              </w:rPr>
              <w:t>Test Case Identifier</w:t>
            </w:r>
          </w:p>
        </w:tc>
        <w:tc>
          <w:tcPr>
            <w:tcW w:w="5378" w:type="dxa"/>
            <w:shd w:val="clear" w:color="auto" w:fill="E0E0E0"/>
          </w:tcPr>
          <w:p w14:paraId="40DBC2BE" w14:textId="77777777" w:rsidR="007A4335" w:rsidRPr="007D25ED" w:rsidRDefault="007A4335" w:rsidP="009162F5">
            <w:pPr>
              <w:jc w:val="center"/>
              <w:rPr>
                <w:b/>
              </w:rPr>
            </w:pPr>
            <w:r w:rsidRPr="007D25ED">
              <w:rPr>
                <w:b/>
              </w:rPr>
              <w:t>Objective</w:t>
            </w:r>
          </w:p>
        </w:tc>
        <w:tc>
          <w:tcPr>
            <w:tcW w:w="1638" w:type="dxa"/>
            <w:shd w:val="clear" w:color="auto" w:fill="E0E0E0"/>
          </w:tcPr>
          <w:p w14:paraId="501B2580" w14:textId="77777777" w:rsidR="007A4335" w:rsidRPr="007D25ED" w:rsidRDefault="00013402" w:rsidP="009162F5">
            <w:pPr>
              <w:jc w:val="center"/>
              <w:rPr>
                <w:b/>
              </w:rPr>
            </w:pPr>
            <w:r w:rsidRPr="007D25ED">
              <w:rPr>
                <w:b/>
              </w:rPr>
              <w:t>Criticality</w:t>
            </w:r>
          </w:p>
        </w:tc>
      </w:tr>
      <w:tr w:rsidR="007A4335" w:rsidRPr="007D25ED" w14:paraId="3B27B5E4" w14:textId="77777777" w:rsidTr="00013402">
        <w:trPr>
          <w:trHeight w:val="378"/>
        </w:trPr>
        <w:tc>
          <w:tcPr>
            <w:tcW w:w="2290" w:type="dxa"/>
          </w:tcPr>
          <w:p w14:paraId="06F0521A" w14:textId="77777777" w:rsidR="007A4335" w:rsidRPr="007D25ED" w:rsidRDefault="00335FD6" w:rsidP="009162F5">
            <w:pPr>
              <w:jc w:val="center"/>
            </w:pPr>
            <w:r w:rsidRPr="007D25ED">
              <w:t>L</w:t>
            </w:r>
            <w:r w:rsidR="00387F0F" w:rsidRPr="007D25ED">
              <w:t>F</w:t>
            </w:r>
            <w:r w:rsidRPr="007D25ED">
              <w:t>I1</w:t>
            </w:r>
          </w:p>
        </w:tc>
        <w:tc>
          <w:tcPr>
            <w:tcW w:w="5378" w:type="dxa"/>
            <w:shd w:val="clear" w:color="auto" w:fill="auto"/>
          </w:tcPr>
          <w:p w14:paraId="57312D0A" w14:textId="77777777" w:rsidR="007A4335" w:rsidRPr="007D25ED" w:rsidRDefault="0095373F" w:rsidP="009162F5">
            <w:pPr>
              <w:jc w:val="center"/>
              <w:rPr>
                <w:bCs/>
              </w:rPr>
            </w:pPr>
            <w:r w:rsidRPr="007D25ED">
              <w:rPr>
                <w:bCs/>
              </w:rPr>
              <w:t>Validate</w:t>
            </w:r>
            <w:r w:rsidR="00387F0F" w:rsidRPr="007D25ED">
              <w:rPr>
                <w:bCs/>
              </w:rPr>
              <w:t xml:space="preserve"> Log Files</w:t>
            </w:r>
          </w:p>
        </w:tc>
        <w:tc>
          <w:tcPr>
            <w:tcW w:w="1638" w:type="dxa"/>
            <w:shd w:val="clear" w:color="auto" w:fill="auto"/>
          </w:tcPr>
          <w:p w14:paraId="0992BC2E" w14:textId="77777777" w:rsidR="007A4335" w:rsidRPr="007D25ED" w:rsidRDefault="00D83AED" w:rsidP="009162F5">
            <w:pPr>
              <w:jc w:val="center"/>
              <w:rPr>
                <w:b/>
              </w:rPr>
            </w:pPr>
            <w:r w:rsidRPr="007D25ED">
              <w:rPr>
                <w:b/>
              </w:rPr>
              <w:t>Critical</w:t>
            </w:r>
          </w:p>
        </w:tc>
      </w:tr>
      <w:tr w:rsidR="007A4335" w:rsidRPr="007D25ED" w14:paraId="0DEA4F75" w14:textId="77777777" w:rsidTr="00013402">
        <w:trPr>
          <w:trHeight w:val="378"/>
        </w:trPr>
        <w:tc>
          <w:tcPr>
            <w:tcW w:w="2290" w:type="dxa"/>
          </w:tcPr>
          <w:p w14:paraId="117B3F02" w14:textId="77777777" w:rsidR="007A4335" w:rsidRPr="007D25ED" w:rsidRDefault="00335FD6" w:rsidP="009162F5">
            <w:pPr>
              <w:jc w:val="center"/>
            </w:pPr>
            <w:r w:rsidRPr="007D25ED">
              <w:t>L</w:t>
            </w:r>
            <w:r w:rsidR="00387F0F" w:rsidRPr="007D25ED">
              <w:t>F</w:t>
            </w:r>
            <w:r w:rsidRPr="007D25ED">
              <w:t>I2</w:t>
            </w:r>
          </w:p>
        </w:tc>
        <w:tc>
          <w:tcPr>
            <w:tcW w:w="5378" w:type="dxa"/>
            <w:shd w:val="clear" w:color="auto" w:fill="auto"/>
          </w:tcPr>
          <w:p w14:paraId="1374101F" w14:textId="77777777" w:rsidR="007A4335" w:rsidRPr="007D25ED" w:rsidRDefault="00387F0F" w:rsidP="009162F5">
            <w:pPr>
              <w:jc w:val="center"/>
              <w:rPr>
                <w:bCs/>
              </w:rPr>
            </w:pPr>
            <w:r w:rsidRPr="007D25ED">
              <w:rPr>
                <w:bCs/>
              </w:rPr>
              <w:t>Cleansed Log Files</w:t>
            </w:r>
          </w:p>
        </w:tc>
        <w:tc>
          <w:tcPr>
            <w:tcW w:w="1638" w:type="dxa"/>
            <w:shd w:val="clear" w:color="auto" w:fill="auto"/>
          </w:tcPr>
          <w:p w14:paraId="3E0F169D" w14:textId="77777777" w:rsidR="007A4335" w:rsidRPr="007D25ED" w:rsidRDefault="00D83AED" w:rsidP="009162F5">
            <w:pPr>
              <w:jc w:val="center"/>
              <w:rPr>
                <w:b/>
              </w:rPr>
            </w:pPr>
            <w:r w:rsidRPr="007D25ED">
              <w:rPr>
                <w:b/>
              </w:rPr>
              <w:t>Critical</w:t>
            </w:r>
          </w:p>
        </w:tc>
      </w:tr>
      <w:tr w:rsidR="00FD72FB" w:rsidRPr="007D25ED" w14:paraId="633B8D41" w14:textId="77777777" w:rsidTr="00013402">
        <w:trPr>
          <w:trHeight w:val="378"/>
        </w:trPr>
        <w:tc>
          <w:tcPr>
            <w:tcW w:w="2290" w:type="dxa"/>
          </w:tcPr>
          <w:p w14:paraId="5E6C9033" w14:textId="77777777" w:rsidR="00FD72FB" w:rsidRPr="007D25ED" w:rsidRDefault="0095373F" w:rsidP="009162F5">
            <w:pPr>
              <w:jc w:val="center"/>
            </w:pPr>
            <w:r w:rsidRPr="007D25ED">
              <w:t>LFI3</w:t>
            </w:r>
          </w:p>
        </w:tc>
        <w:tc>
          <w:tcPr>
            <w:tcW w:w="5378" w:type="dxa"/>
            <w:shd w:val="clear" w:color="auto" w:fill="auto"/>
          </w:tcPr>
          <w:p w14:paraId="623735C1" w14:textId="77777777" w:rsidR="00FD72FB" w:rsidRPr="007D25ED" w:rsidRDefault="0095373F" w:rsidP="009162F5">
            <w:pPr>
              <w:jc w:val="center"/>
              <w:rPr>
                <w:bCs/>
              </w:rPr>
            </w:pPr>
            <w:r w:rsidRPr="007D25ED">
              <w:rPr>
                <w:bCs/>
              </w:rPr>
              <w:t>Ingestion of Log Files</w:t>
            </w:r>
          </w:p>
        </w:tc>
        <w:tc>
          <w:tcPr>
            <w:tcW w:w="1638" w:type="dxa"/>
            <w:shd w:val="clear" w:color="auto" w:fill="auto"/>
          </w:tcPr>
          <w:p w14:paraId="6FEF4955" w14:textId="77777777" w:rsidR="00FD72FB" w:rsidRPr="007D25ED" w:rsidRDefault="00512F5A" w:rsidP="009162F5">
            <w:pPr>
              <w:jc w:val="center"/>
              <w:rPr>
                <w:b/>
              </w:rPr>
            </w:pPr>
            <w:r w:rsidRPr="007D25ED">
              <w:rPr>
                <w:b/>
                <w:bCs/>
              </w:rPr>
              <w:t>Critical</w:t>
            </w:r>
          </w:p>
        </w:tc>
      </w:tr>
    </w:tbl>
    <w:p w14:paraId="637805D2" w14:textId="77777777" w:rsidR="009069AE" w:rsidRPr="007D25ED" w:rsidRDefault="009069AE" w:rsidP="009069AE"/>
    <w:p w14:paraId="463F29E8" w14:textId="77777777" w:rsidR="009069AE" w:rsidRPr="007D25ED" w:rsidRDefault="009069AE" w:rsidP="009069AE">
      <w:pPr>
        <w:pStyle w:val="ListBullet"/>
        <w:numPr>
          <w:ilvl w:val="0"/>
          <w:numId w:val="0"/>
        </w:numPr>
        <w:ind w:left="576" w:hanging="360"/>
      </w:pPr>
    </w:p>
    <w:p w14:paraId="1F6CECEF" w14:textId="77777777" w:rsidR="00387F0F" w:rsidRPr="007D25ED" w:rsidRDefault="00387F0F" w:rsidP="00387F0F">
      <w:pPr>
        <w:pStyle w:val="Caption"/>
        <w:keepNext/>
      </w:pPr>
      <w:r w:rsidRPr="007D25ED">
        <w:t xml:space="preserve">Table </w:t>
      </w:r>
      <w:r w:rsidR="00FD72FB" w:rsidRPr="007D25ED">
        <w:t>11</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87F0F" w:rsidRPr="007D25ED" w14:paraId="04DFB95F" w14:textId="77777777" w:rsidTr="00CA603B">
        <w:trPr>
          <w:trHeight w:val="360"/>
        </w:trPr>
        <w:tc>
          <w:tcPr>
            <w:tcW w:w="9306" w:type="dxa"/>
            <w:gridSpan w:val="3"/>
            <w:shd w:val="clear" w:color="auto" w:fill="E0E0E0"/>
          </w:tcPr>
          <w:p w14:paraId="3B7B4B86" w14:textId="77777777" w:rsidR="00387F0F" w:rsidRPr="007D25ED" w:rsidRDefault="00387F0F" w:rsidP="00CA603B">
            <w:pPr>
              <w:jc w:val="center"/>
              <w:rPr>
                <w:b/>
              </w:rPr>
            </w:pPr>
          </w:p>
          <w:p w14:paraId="34E98A31" w14:textId="77777777" w:rsidR="00387F0F" w:rsidRPr="007D25ED" w:rsidRDefault="00387F0F" w:rsidP="00CA603B">
            <w:pPr>
              <w:jc w:val="center"/>
              <w:rPr>
                <w:b/>
              </w:rPr>
            </w:pPr>
            <w:r w:rsidRPr="007D25ED">
              <w:rPr>
                <w:b/>
              </w:rPr>
              <w:t>Project Test Suite</w:t>
            </w:r>
            <w:r w:rsidR="00FD72FB" w:rsidRPr="007D25ED">
              <w:rPr>
                <w:b/>
              </w:rPr>
              <w:t xml:space="preserve"> &lt;Event Config Tab&gt;</w:t>
            </w:r>
          </w:p>
        </w:tc>
      </w:tr>
      <w:tr w:rsidR="00387F0F" w:rsidRPr="007D25ED" w14:paraId="13AE93B0" w14:textId="77777777" w:rsidTr="00CA603B">
        <w:trPr>
          <w:trHeight w:val="360"/>
        </w:trPr>
        <w:tc>
          <w:tcPr>
            <w:tcW w:w="2290" w:type="dxa"/>
            <w:shd w:val="clear" w:color="auto" w:fill="auto"/>
          </w:tcPr>
          <w:p w14:paraId="5E7BF241" w14:textId="77777777" w:rsidR="00387F0F" w:rsidRPr="007D25ED" w:rsidRDefault="00387F0F" w:rsidP="00CA603B">
            <w:pPr>
              <w:jc w:val="center"/>
              <w:rPr>
                <w:b/>
              </w:rPr>
            </w:pPr>
            <w:r w:rsidRPr="007D25ED">
              <w:rPr>
                <w:b/>
              </w:rPr>
              <w:t>Description of Test Suite</w:t>
            </w:r>
          </w:p>
        </w:tc>
        <w:tc>
          <w:tcPr>
            <w:tcW w:w="7016" w:type="dxa"/>
            <w:gridSpan w:val="2"/>
            <w:shd w:val="clear" w:color="auto" w:fill="auto"/>
          </w:tcPr>
          <w:p w14:paraId="6A3C7FB6" w14:textId="77777777" w:rsidR="00387F0F" w:rsidRPr="007D25ED" w:rsidRDefault="00387F0F" w:rsidP="00CA603B">
            <w:pPr>
              <w:jc w:val="center"/>
              <w:rPr>
                <w:b/>
              </w:rPr>
            </w:pPr>
            <w:r w:rsidRPr="007D25ED">
              <w:rPr>
                <w:b/>
              </w:rPr>
              <w:t xml:space="preserve">This test will perform tests related to the </w:t>
            </w:r>
            <w:r w:rsidR="00374FD7" w:rsidRPr="007D25ED">
              <w:rPr>
                <w:b/>
              </w:rPr>
              <w:t>Event Config Tab</w:t>
            </w:r>
            <w:r w:rsidRPr="007D25ED">
              <w:rPr>
                <w:b/>
              </w:rPr>
              <w:t xml:space="preserve">.  </w:t>
            </w:r>
          </w:p>
        </w:tc>
      </w:tr>
      <w:tr w:rsidR="00387F0F" w:rsidRPr="007D25ED" w14:paraId="3C4B3F93" w14:textId="77777777" w:rsidTr="00CA603B">
        <w:trPr>
          <w:trHeight w:val="360"/>
        </w:trPr>
        <w:tc>
          <w:tcPr>
            <w:tcW w:w="2290" w:type="dxa"/>
            <w:shd w:val="clear" w:color="auto" w:fill="E0E0E0"/>
          </w:tcPr>
          <w:p w14:paraId="15C87231" w14:textId="77777777" w:rsidR="00387F0F" w:rsidRPr="007D25ED" w:rsidRDefault="00387F0F" w:rsidP="00CA603B">
            <w:pPr>
              <w:jc w:val="center"/>
              <w:rPr>
                <w:b/>
              </w:rPr>
            </w:pPr>
            <w:r w:rsidRPr="007D25ED">
              <w:rPr>
                <w:b/>
              </w:rPr>
              <w:t>Test Case Identifier</w:t>
            </w:r>
          </w:p>
        </w:tc>
        <w:tc>
          <w:tcPr>
            <w:tcW w:w="5378" w:type="dxa"/>
            <w:shd w:val="clear" w:color="auto" w:fill="E0E0E0"/>
          </w:tcPr>
          <w:p w14:paraId="69847091" w14:textId="77777777" w:rsidR="00387F0F" w:rsidRPr="007D25ED" w:rsidRDefault="00387F0F" w:rsidP="00CA603B">
            <w:pPr>
              <w:jc w:val="center"/>
              <w:rPr>
                <w:b/>
              </w:rPr>
            </w:pPr>
            <w:r w:rsidRPr="007D25ED">
              <w:rPr>
                <w:b/>
              </w:rPr>
              <w:t>Objective</w:t>
            </w:r>
          </w:p>
        </w:tc>
        <w:tc>
          <w:tcPr>
            <w:tcW w:w="1638" w:type="dxa"/>
            <w:shd w:val="clear" w:color="auto" w:fill="E0E0E0"/>
          </w:tcPr>
          <w:p w14:paraId="47805506" w14:textId="77777777" w:rsidR="00387F0F" w:rsidRPr="007D25ED" w:rsidRDefault="00387F0F" w:rsidP="00CA603B">
            <w:pPr>
              <w:jc w:val="center"/>
              <w:rPr>
                <w:b/>
              </w:rPr>
            </w:pPr>
            <w:r w:rsidRPr="007D25ED">
              <w:rPr>
                <w:b/>
              </w:rPr>
              <w:t>Criticality</w:t>
            </w:r>
          </w:p>
        </w:tc>
      </w:tr>
      <w:tr w:rsidR="00387F0F" w:rsidRPr="007D25ED" w14:paraId="26F5E015" w14:textId="77777777" w:rsidTr="00CA603B">
        <w:trPr>
          <w:trHeight w:val="378"/>
        </w:trPr>
        <w:tc>
          <w:tcPr>
            <w:tcW w:w="2290" w:type="dxa"/>
          </w:tcPr>
          <w:p w14:paraId="109C0750" w14:textId="77777777" w:rsidR="00387F0F" w:rsidRPr="007D25ED" w:rsidRDefault="0095373F" w:rsidP="00CA603B">
            <w:pPr>
              <w:jc w:val="center"/>
            </w:pPr>
            <w:r w:rsidRPr="007D25ED">
              <w:t>ECT</w:t>
            </w:r>
            <w:r w:rsidR="00387F0F" w:rsidRPr="007D25ED">
              <w:t>1</w:t>
            </w:r>
          </w:p>
        </w:tc>
        <w:tc>
          <w:tcPr>
            <w:tcW w:w="5378" w:type="dxa"/>
            <w:shd w:val="clear" w:color="auto" w:fill="auto"/>
          </w:tcPr>
          <w:p w14:paraId="033AA19C" w14:textId="77777777" w:rsidR="00387F0F" w:rsidRPr="007D25ED" w:rsidRDefault="0095373F" w:rsidP="0095373F">
            <w:pPr>
              <w:jc w:val="center"/>
              <w:rPr>
                <w:bCs/>
              </w:rPr>
            </w:pPr>
            <w:r w:rsidRPr="007D25ED">
              <w:t>Displays lead analyst</w:t>
            </w:r>
          </w:p>
        </w:tc>
        <w:tc>
          <w:tcPr>
            <w:tcW w:w="1638" w:type="dxa"/>
            <w:shd w:val="clear" w:color="auto" w:fill="auto"/>
          </w:tcPr>
          <w:p w14:paraId="72347DC9" w14:textId="77777777" w:rsidR="00387F0F" w:rsidRPr="007D25ED" w:rsidRDefault="00512F5A" w:rsidP="00CA603B">
            <w:pPr>
              <w:jc w:val="center"/>
              <w:rPr>
                <w:b/>
              </w:rPr>
            </w:pPr>
            <w:r w:rsidRPr="007D25ED">
              <w:rPr>
                <w:b/>
              </w:rPr>
              <w:t>Non-</w:t>
            </w:r>
            <w:r w:rsidR="00387F0F" w:rsidRPr="007D25ED">
              <w:rPr>
                <w:b/>
              </w:rPr>
              <w:t>Critical</w:t>
            </w:r>
          </w:p>
        </w:tc>
      </w:tr>
      <w:tr w:rsidR="00387F0F" w:rsidRPr="007D25ED" w14:paraId="6E570DC4" w14:textId="77777777" w:rsidTr="00CA603B">
        <w:trPr>
          <w:trHeight w:val="378"/>
        </w:trPr>
        <w:tc>
          <w:tcPr>
            <w:tcW w:w="2290" w:type="dxa"/>
          </w:tcPr>
          <w:p w14:paraId="43A86C55" w14:textId="77777777" w:rsidR="00387F0F" w:rsidRPr="007D25ED" w:rsidRDefault="0095373F" w:rsidP="00CA603B">
            <w:pPr>
              <w:jc w:val="center"/>
            </w:pPr>
            <w:r w:rsidRPr="007D25ED">
              <w:t>ECT</w:t>
            </w:r>
            <w:r w:rsidR="00387F0F" w:rsidRPr="007D25ED">
              <w:t>2</w:t>
            </w:r>
          </w:p>
        </w:tc>
        <w:tc>
          <w:tcPr>
            <w:tcW w:w="5378" w:type="dxa"/>
            <w:shd w:val="clear" w:color="auto" w:fill="auto"/>
          </w:tcPr>
          <w:p w14:paraId="1E4EB645" w14:textId="77777777" w:rsidR="00387F0F" w:rsidRPr="007D25ED" w:rsidRDefault="0095373F" w:rsidP="0095373F">
            <w:pPr>
              <w:jc w:val="center"/>
              <w:rPr>
                <w:bCs/>
              </w:rPr>
            </w:pPr>
            <w:r w:rsidRPr="007D25ED">
              <w:t>Displays event configuration information</w:t>
            </w:r>
          </w:p>
        </w:tc>
        <w:tc>
          <w:tcPr>
            <w:tcW w:w="1638" w:type="dxa"/>
            <w:shd w:val="clear" w:color="auto" w:fill="auto"/>
          </w:tcPr>
          <w:p w14:paraId="7B395C00" w14:textId="77777777" w:rsidR="00387F0F" w:rsidRPr="007D25ED" w:rsidRDefault="00387F0F" w:rsidP="00CA603B">
            <w:pPr>
              <w:jc w:val="center"/>
              <w:rPr>
                <w:b/>
              </w:rPr>
            </w:pPr>
            <w:r w:rsidRPr="007D25ED">
              <w:rPr>
                <w:b/>
              </w:rPr>
              <w:t>Critical</w:t>
            </w:r>
          </w:p>
        </w:tc>
      </w:tr>
      <w:tr w:rsidR="00387F0F" w:rsidRPr="007D25ED" w14:paraId="2F68DD8F" w14:textId="77777777" w:rsidTr="00CA603B">
        <w:trPr>
          <w:trHeight w:val="378"/>
        </w:trPr>
        <w:tc>
          <w:tcPr>
            <w:tcW w:w="2290" w:type="dxa"/>
          </w:tcPr>
          <w:p w14:paraId="372A382F" w14:textId="77777777" w:rsidR="00387F0F" w:rsidRPr="007D25ED" w:rsidRDefault="0095373F" w:rsidP="00CA603B">
            <w:pPr>
              <w:jc w:val="center"/>
            </w:pPr>
            <w:r w:rsidRPr="007D25ED">
              <w:t>ECT</w:t>
            </w:r>
            <w:r w:rsidR="00387F0F" w:rsidRPr="007D25ED">
              <w:t>3</w:t>
            </w:r>
          </w:p>
        </w:tc>
        <w:tc>
          <w:tcPr>
            <w:tcW w:w="5378" w:type="dxa"/>
            <w:shd w:val="clear" w:color="auto" w:fill="auto"/>
          </w:tcPr>
          <w:p w14:paraId="428D0A25" w14:textId="77777777" w:rsidR="00387F0F" w:rsidRPr="007D25ED" w:rsidRDefault="0095373F" w:rsidP="0095373F">
            <w:pPr>
              <w:jc w:val="center"/>
              <w:rPr>
                <w:bCs/>
              </w:rPr>
            </w:pPr>
            <w:r w:rsidRPr="007D25ED">
              <w:t>Collects event configuration information</w:t>
            </w:r>
          </w:p>
        </w:tc>
        <w:tc>
          <w:tcPr>
            <w:tcW w:w="1638" w:type="dxa"/>
            <w:shd w:val="clear" w:color="auto" w:fill="auto"/>
          </w:tcPr>
          <w:p w14:paraId="75A96A9B" w14:textId="77777777" w:rsidR="00387F0F" w:rsidRPr="007D25ED" w:rsidRDefault="00387F0F" w:rsidP="00CA603B">
            <w:pPr>
              <w:jc w:val="center"/>
              <w:rPr>
                <w:b/>
              </w:rPr>
            </w:pPr>
            <w:r w:rsidRPr="007D25ED">
              <w:rPr>
                <w:b/>
              </w:rPr>
              <w:t xml:space="preserve">Critical </w:t>
            </w:r>
          </w:p>
        </w:tc>
      </w:tr>
    </w:tbl>
    <w:p w14:paraId="3A0FF5F2" w14:textId="77777777" w:rsidR="009069AE" w:rsidRPr="007D25ED" w:rsidRDefault="009069AE">
      <w:pPr>
        <w:pStyle w:val="ListBullet"/>
        <w:numPr>
          <w:ilvl w:val="0"/>
          <w:numId w:val="0"/>
        </w:numPr>
        <w:ind w:left="576" w:hanging="360"/>
      </w:pPr>
    </w:p>
    <w:p w14:paraId="36DCB20C" w14:textId="77777777" w:rsidR="00547EA3" w:rsidRPr="007D25ED" w:rsidRDefault="00547EA3" w:rsidP="00547EA3">
      <w:pPr>
        <w:pStyle w:val="Caption"/>
        <w:keepNext/>
      </w:pPr>
      <w:r w:rsidRPr="007D25ED">
        <w:t xml:space="preserve">Table </w:t>
      </w:r>
      <w:r w:rsidR="00FD72FB" w:rsidRPr="007D25ED">
        <w:t>12</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2DEB608A" w14:textId="77777777" w:rsidTr="00CA603B">
        <w:trPr>
          <w:trHeight w:val="360"/>
        </w:trPr>
        <w:tc>
          <w:tcPr>
            <w:tcW w:w="9306" w:type="dxa"/>
            <w:gridSpan w:val="3"/>
            <w:shd w:val="clear" w:color="auto" w:fill="E0E0E0"/>
          </w:tcPr>
          <w:p w14:paraId="5630AD66" w14:textId="77777777" w:rsidR="00547EA3" w:rsidRPr="007D25ED" w:rsidRDefault="00547EA3" w:rsidP="00CA603B">
            <w:pPr>
              <w:jc w:val="center"/>
              <w:rPr>
                <w:b/>
              </w:rPr>
            </w:pPr>
          </w:p>
          <w:p w14:paraId="09C8DAEC" w14:textId="77777777" w:rsidR="00547EA3" w:rsidRPr="007D25ED" w:rsidRDefault="00547EA3" w:rsidP="00CA603B">
            <w:pPr>
              <w:jc w:val="center"/>
              <w:rPr>
                <w:b/>
              </w:rPr>
            </w:pPr>
            <w:r w:rsidRPr="007D25ED">
              <w:rPr>
                <w:b/>
              </w:rPr>
              <w:t>Project Test Suite</w:t>
            </w:r>
            <w:r w:rsidR="00FD72FB" w:rsidRPr="007D25ED">
              <w:rPr>
                <w:b/>
              </w:rPr>
              <w:t xml:space="preserve"> &lt;Log Ingestion Tab&gt;</w:t>
            </w:r>
          </w:p>
        </w:tc>
      </w:tr>
      <w:tr w:rsidR="00547EA3" w:rsidRPr="007D25ED" w14:paraId="3350F4DA" w14:textId="77777777" w:rsidTr="00CA603B">
        <w:trPr>
          <w:trHeight w:val="360"/>
        </w:trPr>
        <w:tc>
          <w:tcPr>
            <w:tcW w:w="2290" w:type="dxa"/>
            <w:shd w:val="clear" w:color="auto" w:fill="auto"/>
          </w:tcPr>
          <w:p w14:paraId="06F17B5B"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345E3317" w14:textId="77777777" w:rsidR="00547EA3" w:rsidRPr="007D25ED" w:rsidRDefault="00547EA3" w:rsidP="00CA603B">
            <w:pPr>
              <w:jc w:val="center"/>
              <w:rPr>
                <w:b/>
              </w:rPr>
            </w:pPr>
            <w:r w:rsidRPr="007D25ED">
              <w:rPr>
                <w:b/>
              </w:rPr>
              <w:t xml:space="preserve">This test will perform tests related to the </w:t>
            </w:r>
            <w:r w:rsidR="00374FD7" w:rsidRPr="007D25ED">
              <w:rPr>
                <w:b/>
              </w:rPr>
              <w:t>Log Ingestion Tab</w:t>
            </w:r>
            <w:r w:rsidRPr="007D25ED">
              <w:rPr>
                <w:b/>
              </w:rPr>
              <w:t xml:space="preserve">.  </w:t>
            </w:r>
          </w:p>
        </w:tc>
      </w:tr>
      <w:tr w:rsidR="00547EA3" w:rsidRPr="007D25ED" w14:paraId="2DBB2F14" w14:textId="77777777" w:rsidTr="00CA603B">
        <w:trPr>
          <w:trHeight w:val="360"/>
        </w:trPr>
        <w:tc>
          <w:tcPr>
            <w:tcW w:w="2290" w:type="dxa"/>
            <w:shd w:val="clear" w:color="auto" w:fill="E0E0E0"/>
          </w:tcPr>
          <w:p w14:paraId="29D6F4DC"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72CDAC21" w14:textId="77777777" w:rsidR="00547EA3" w:rsidRPr="007D25ED" w:rsidRDefault="00547EA3" w:rsidP="00CA603B">
            <w:pPr>
              <w:jc w:val="center"/>
              <w:rPr>
                <w:b/>
              </w:rPr>
            </w:pPr>
            <w:r w:rsidRPr="007D25ED">
              <w:rPr>
                <w:b/>
              </w:rPr>
              <w:t>Objective</w:t>
            </w:r>
          </w:p>
        </w:tc>
        <w:tc>
          <w:tcPr>
            <w:tcW w:w="1638" w:type="dxa"/>
            <w:shd w:val="clear" w:color="auto" w:fill="E0E0E0"/>
          </w:tcPr>
          <w:p w14:paraId="6A3BF19B" w14:textId="77777777" w:rsidR="00547EA3" w:rsidRPr="007D25ED" w:rsidRDefault="00547EA3" w:rsidP="00CA603B">
            <w:pPr>
              <w:jc w:val="center"/>
              <w:rPr>
                <w:b/>
              </w:rPr>
            </w:pPr>
            <w:r w:rsidRPr="007D25ED">
              <w:rPr>
                <w:b/>
              </w:rPr>
              <w:t>Criticality</w:t>
            </w:r>
          </w:p>
        </w:tc>
      </w:tr>
      <w:tr w:rsidR="00547EA3" w:rsidRPr="007D25ED" w14:paraId="2910F84A" w14:textId="77777777" w:rsidTr="00CA603B">
        <w:trPr>
          <w:trHeight w:val="378"/>
        </w:trPr>
        <w:tc>
          <w:tcPr>
            <w:tcW w:w="2290" w:type="dxa"/>
          </w:tcPr>
          <w:p w14:paraId="04E35354" w14:textId="77777777" w:rsidR="00547EA3" w:rsidRPr="007D25ED" w:rsidRDefault="0095373F" w:rsidP="00CA603B">
            <w:pPr>
              <w:jc w:val="center"/>
            </w:pPr>
            <w:r w:rsidRPr="007D25ED">
              <w:t>LIT</w:t>
            </w:r>
            <w:r w:rsidR="00547EA3" w:rsidRPr="007D25ED">
              <w:t>1</w:t>
            </w:r>
          </w:p>
        </w:tc>
        <w:tc>
          <w:tcPr>
            <w:tcW w:w="5378" w:type="dxa"/>
            <w:shd w:val="clear" w:color="auto" w:fill="auto"/>
          </w:tcPr>
          <w:p w14:paraId="10C6732F" w14:textId="77777777" w:rsidR="00547EA3" w:rsidRPr="007D25ED" w:rsidRDefault="0095373F" w:rsidP="0095373F">
            <w:pPr>
              <w:jc w:val="center"/>
              <w:rPr>
                <w:bCs/>
              </w:rPr>
            </w:pPr>
            <w:r w:rsidRPr="007D25ED">
              <w:t>Import the logs from the directories through use of a button</w:t>
            </w:r>
          </w:p>
        </w:tc>
        <w:tc>
          <w:tcPr>
            <w:tcW w:w="1638" w:type="dxa"/>
            <w:shd w:val="clear" w:color="auto" w:fill="auto"/>
          </w:tcPr>
          <w:p w14:paraId="533CC95C" w14:textId="77777777" w:rsidR="00547EA3" w:rsidRPr="007D25ED" w:rsidRDefault="00547EA3" w:rsidP="00CA603B">
            <w:pPr>
              <w:jc w:val="center"/>
              <w:rPr>
                <w:b/>
              </w:rPr>
            </w:pPr>
            <w:r w:rsidRPr="007D25ED">
              <w:rPr>
                <w:b/>
              </w:rPr>
              <w:t>Critical</w:t>
            </w:r>
          </w:p>
        </w:tc>
      </w:tr>
      <w:tr w:rsidR="00547EA3" w:rsidRPr="007D25ED" w14:paraId="72AC97A6" w14:textId="77777777" w:rsidTr="00CA603B">
        <w:trPr>
          <w:trHeight w:val="378"/>
        </w:trPr>
        <w:tc>
          <w:tcPr>
            <w:tcW w:w="2290" w:type="dxa"/>
          </w:tcPr>
          <w:p w14:paraId="712E7706" w14:textId="77777777" w:rsidR="00547EA3" w:rsidRPr="007D25ED" w:rsidRDefault="0095373F" w:rsidP="00CA603B">
            <w:pPr>
              <w:jc w:val="center"/>
            </w:pPr>
            <w:r w:rsidRPr="007D25ED">
              <w:t>LIT</w:t>
            </w:r>
            <w:r w:rsidR="00547EA3" w:rsidRPr="007D25ED">
              <w:t>2</w:t>
            </w:r>
          </w:p>
        </w:tc>
        <w:tc>
          <w:tcPr>
            <w:tcW w:w="5378" w:type="dxa"/>
            <w:shd w:val="clear" w:color="auto" w:fill="auto"/>
          </w:tcPr>
          <w:p w14:paraId="2037A1A3" w14:textId="77777777" w:rsidR="00547EA3" w:rsidRPr="007D25ED" w:rsidRDefault="0095373F" w:rsidP="0095373F">
            <w:pPr>
              <w:ind w:left="820"/>
              <w:jc w:val="center"/>
            </w:pPr>
            <w:r w:rsidRPr="007D25ED">
              <w:t>Validation of imported logs showing current imported logs and a progress bar</w:t>
            </w:r>
          </w:p>
        </w:tc>
        <w:tc>
          <w:tcPr>
            <w:tcW w:w="1638" w:type="dxa"/>
            <w:shd w:val="clear" w:color="auto" w:fill="auto"/>
          </w:tcPr>
          <w:p w14:paraId="1D946990" w14:textId="77777777" w:rsidR="00547EA3" w:rsidRPr="007D25ED" w:rsidRDefault="00547EA3" w:rsidP="00CA603B">
            <w:pPr>
              <w:jc w:val="center"/>
              <w:rPr>
                <w:b/>
              </w:rPr>
            </w:pPr>
            <w:r w:rsidRPr="007D25ED">
              <w:rPr>
                <w:b/>
              </w:rPr>
              <w:t>Critical</w:t>
            </w:r>
          </w:p>
        </w:tc>
      </w:tr>
    </w:tbl>
    <w:p w14:paraId="61829076" w14:textId="77777777" w:rsidR="00FD72FB" w:rsidRPr="007D25ED" w:rsidRDefault="00FD72FB" w:rsidP="00547EA3">
      <w:pPr>
        <w:pStyle w:val="Caption"/>
        <w:keepNext/>
      </w:pPr>
    </w:p>
    <w:p w14:paraId="15501878" w14:textId="77777777" w:rsidR="00547EA3" w:rsidRPr="007D25ED" w:rsidRDefault="00547EA3" w:rsidP="00547EA3">
      <w:pPr>
        <w:pStyle w:val="Caption"/>
        <w:keepNext/>
      </w:pPr>
      <w:r w:rsidRPr="007D25ED">
        <w:t xml:space="preserve">Table </w:t>
      </w:r>
      <w:r w:rsidR="00FD72FB" w:rsidRPr="007D25ED">
        <w:t>13</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33C7493B" w14:textId="77777777" w:rsidTr="00CA603B">
        <w:trPr>
          <w:trHeight w:val="360"/>
        </w:trPr>
        <w:tc>
          <w:tcPr>
            <w:tcW w:w="9306" w:type="dxa"/>
            <w:gridSpan w:val="3"/>
            <w:shd w:val="clear" w:color="auto" w:fill="E0E0E0"/>
          </w:tcPr>
          <w:p w14:paraId="2BA226A1" w14:textId="77777777" w:rsidR="00547EA3" w:rsidRPr="007D25ED" w:rsidRDefault="00547EA3" w:rsidP="00CA603B">
            <w:pPr>
              <w:jc w:val="center"/>
              <w:rPr>
                <w:b/>
              </w:rPr>
            </w:pPr>
          </w:p>
          <w:p w14:paraId="093055B0" w14:textId="77777777" w:rsidR="00547EA3" w:rsidRPr="007D25ED" w:rsidRDefault="00547EA3" w:rsidP="00CA603B">
            <w:pPr>
              <w:jc w:val="center"/>
              <w:rPr>
                <w:b/>
              </w:rPr>
            </w:pPr>
            <w:r w:rsidRPr="007D25ED">
              <w:rPr>
                <w:b/>
              </w:rPr>
              <w:t>Project Test Suite</w:t>
            </w:r>
            <w:r w:rsidR="00FD72FB" w:rsidRPr="007D25ED">
              <w:rPr>
                <w:b/>
              </w:rPr>
              <w:t xml:space="preserve"> &lt;Log Entry Tab&gt;</w:t>
            </w:r>
          </w:p>
        </w:tc>
      </w:tr>
      <w:tr w:rsidR="00547EA3" w:rsidRPr="007D25ED" w14:paraId="2E6C88BD" w14:textId="77777777" w:rsidTr="00CA603B">
        <w:trPr>
          <w:trHeight w:val="360"/>
        </w:trPr>
        <w:tc>
          <w:tcPr>
            <w:tcW w:w="2290" w:type="dxa"/>
            <w:shd w:val="clear" w:color="auto" w:fill="auto"/>
          </w:tcPr>
          <w:p w14:paraId="27E9C605"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02028F2A" w14:textId="77777777" w:rsidR="00547EA3" w:rsidRPr="007D25ED" w:rsidRDefault="00547EA3" w:rsidP="00CA603B">
            <w:pPr>
              <w:jc w:val="center"/>
              <w:rPr>
                <w:b/>
              </w:rPr>
            </w:pPr>
            <w:r w:rsidRPr="007D25ED">
              <w:rPr>
                <w:b/>
              </w:rPr>
              <w:t xml:space="preserve">This test will perform tests related to the </w:t>
            </w:r>
            <w:r w:rsidR="00374FD7" w:rsidRPr="007D25ED">
              <w:rPr>
                <w:b/>
              </w:rPr>
              <w:t>Log Entry Tab</w:t>
            </w:r>
            <w:r w:rsidRPr="007D25ED">
              <w:rPr>
                <w:b/>
              </w:rPr>
              <w:t xml:space="preserve">.  </w:t>
            </w:r>
          </w:p>
        </w:tc>
      </w:tr>
      <w:tr w:rsidR="00547EA3" w:rsidRPr="007D25ED" w14:paraId="4B16C16F" w14:textId="77777777" w:rsidTr="00CA603B">
        <w:trPr>
          <w:trHeight w:val="360"/>
        </w:trPr>
        <w:tc>
          <w:tcPr>
            <w:tcW w:w="2290" w:type="dxa"/>
            <w:shd w:val="clear" w:color="auto" w:fill="E0E0E0"/>
          </w:tcPr>
          <w:p w14:paraId="3072C344"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07D3F115" w14:textId="77777777" w:rsidR="00547EA3" w:rsidRPr="007D25ED" w:rsidRDefault="00547EA3" w:rsidP="00CA603B">
            <w:pPr>
              <w:jc w:val="center"/>
              <w:rPr>
                <w:b/>
              </w:rPr>
            </w:pPr>
            <w:r w:rsidRPr="007D25ED">
              <w:rPr>
                <w:b/>
              </w:rPr>
              <w:t>Objective</w:t>
            </w:r>
          </w:p>
        </w:tc>
        <w:tc>
          <w:tcPr>
            <w:tcW w:w="1638" w:type="dxa"/>
            <w:shd w:val="clear" w:color="auto" w:fill="E0E0E0"/>
          </w:tcPr>
          <w:p w14:paraId="41D4F89B" w14:textId="77777777" w:rsidR="00547EA3" w:rsidRPr="007D25ED" w:rsidRDefault="00547EA3" w:rsidP="00CA603B">
            <w:pPr>
              <w:jc w:val="center"/>
              <w:rPr>
                <w:b/>
              </w:rPr>
            </w:pPr>
            <w:r w:rsidRPr="007D25ED">
              <w:rPr>
                <w:b/>
              </w:rPr>
              <w:t>Criticality</w:t>
            </w:r>
          </w:p>
        </w:tc>
      </w:tr>
      <w:tr w:rsidR="00547EA3" w:rsidRPr="007D25ED" w14:paraId="7D78E08B" w14:textId="77777777" w:rsidTr="00CA603B">
        <w:trPr>
          <w:trHeight w:val="378"/>
        </w:trPr>
        <w:tc>
          <w:tcPr>
            <w:tcW w:w="2290" w:type="dxa"/>
          </w:tcPr>
          <w:p w14:paraId="13CA5255" w14:textId="77777777" w:rsidR="00547EA3" w:rsidRPr="007D25ED" w:rsidRDefault="0095373F" w:rsidP="00CA603B">
            <w:pPr>
              <w:jc w:val="center"/>
            </w:pPr>
            <w:r w:rsidRPr="007D25ED">
              <w:t>LET</w:t>
            </w:r>
            <w:r w:rsidR="00547EA3" w:rsidRPr="007D25ED">
              <w:t>1</w:t>
            </w:r>
          </w:p>
        </w:tc>
        <w:tc>
          <w:tcPr>
            <w:tcW w:w="5378" w:type="dxa"/>
            <w:shd w:val="clear" w:color="auto" w:fill="auto"/>
          </w:tcPr>
          <w:p w14:paraId="60801FE7" w14:textId="77777777" w:rsidR="00547EA3" w:rsidRPr="007D25ED" w:rsidRDefault="0095373F" w:rsidP="00CA603B">
            <w:pPr>
              <w:jc w:val="center"/>
              <w:rPr>
                <w:bCs/>
              </w:rPr>
            </w:pPr>
            <w:r w:rsidRPr="007D25ED">
              <w:t>Display all information about Log Entries</w:t>
            </w:r>
          </w:p>
        </w:tc>
        <w:tc>
          <w:tcPr>
            <w:tcW w:w="1638" w:type="dxa"/>
            <w:shd w:val="clear" w:color="auto" w:fill="auto"/>
          </w:tcPr>
          <w:p w14:paraId="1B4FA8E1" w14:textId="77777777" w:rsidR="00547EA3" w:rsidRPr="007D25ED" w:rsidRDefault="00547EA3" w:rsidP="00CA603B">
            <w:pPr>
              <w:jc w:val="center"/>
              <w:rPr>
                <w:b/>
              </w:rPr>
            </w:pPr>
            <w:r w:rsidRPr="007D25ED">
              <w:rPr>
                <w:b/>
              </w:rPr>
              <w:t>Critical</w:t>
            </w:r>
          </w:p>
        </w:tc>
      </w:tr>
      <w:tr w:rsidR="00547EA3" w:rsidRPr="007D25ED" w14:paraId="355C8A9A" w14:textId="77777777" w:rsidTr="00CA603B">
        <w:trPr>
          <w:trHeight w:val="378"/>
        </w:trPr>
        <w:tc>
          <w:tcPr>
            <w:tcW w:w="2290" w:type="dxa"/>
          </w:tcPr>
          <w:p w14:paraId="12A93322" w14:textId="77777777" w:rsidR="00547EA3" w:rsidRPr="007D25ED" w:rsidRDefault="0095373F" w:rsidP="00CA603B">
            <w:pPr>
              <w:jc w:val="center"/>
            </w:pPr>
            <w:r w:rsidRPr="007D25ED">
              <w:t>LET</w:t>
            </w:r>
            <w:r w:rsidR="00547EA3" w:rsidRPr="007D25ED">
              <w:t>2</w:t>
            </w:r>
          </w:p>
        </w:tc>
        <w:tc>
          <w:tcPr>
            <w:tcW w:w="5378" w:type="dxa"/>
            <w:shd w:val="clear" w:color="auto" w:fill="auto"/>
          </w:tcPr>
          <w:p w14:paraId="72AB6DE8" w14:textId="77777777" w:rsidR="00547EA3" w:rsidRPr="007D25ED" w:rsidRDefault="0095373F" w:rsidP="00CA603B">
            <w:pPr>
              <w:jc w:val="center"/>
              <w:rPr>
                <w:bCs/>
              </w:rPr>
            </w:pPr>
            <w:r w:rsidRPr="007D25ED">
              <w:t>Send association updates to Vectors/Log Entries</w:t>
            </w:r>
          </w:p>
        </w:tc>
        <w:tc>
          <w:tcPr>
            <w:tcW w:w="1638" w:type="dxa"/>
            <w:shd w:val="clear" w:color="auto" w:fill="auto"/>
          </w:tcPr>
          <w:p w14:paraId="7B96B8B4" w14:textId="77777777" w:rsidR="00547EA3" w:rsidRPr="007D25ED" w:rsidRDefault="00547EA3" w:rsidP="00CA603B">
            <w:pPr>
              <w:jc w:val="center"/>
              <w:rPr>
                <w:b/>
              </w:rPr>
            </w:pPr>
            <w:r w:rsidRPr="007D25ED">
              <w:rPr>
                <w:b/>
              </w:rPr>
              <w:t>Critical</w:t>
            </w:r>
          </w:p>
        </w:tc>
      </w:tr>
      <w:tr w:rsidR="00547EA3" w:rsidRPr="007D25ED" w14:paraId="5EA42A21" w14:textId="77777777" w:rsidTr="00CA603B">
        <w:trPr>
          <w:trHeight w:val="378"/>
        </w:trPr>
        <w:tc>
          <w:tcPr>
            <w:tcW w:w="2290" w:type="dxa"/>
          </w:tcPr>
          <w:p w14:paraId="7BDB163E" w14:textId="77777777" w:rsidR="00547EA3" w:rsidRPr="007D25ED" w:rsidRDefault="0095373F" w:rsidP="00CA603B">
            <w:pPr>
              <w:jc w:val="center"/>
            </w:pPr>
            <w:r w:rsidRPr="007D25ED">
              <w:t>LET</w:t>
            </w:r>
            <w:r w:rsidR="00547EA3" w:rsidRPr="007D25ED">
              <w:t>3</w:t>
            </w:r>
          </w:p>
        </w:tc>
        <w:tc>
          <w:tcPr>
            <w:tcW w:w="5378" w:type="dxa"/>
            <w:shd w:val="clear" w:color="auto" w:fill="auto"/>
          </w:tcPr>
          <w:p w14:paraId="77700192" w14:textId="77777777" w:rsidR="00547EA3" w:rsidRPr="007D25ED" w:rsidRDefault="0095373F" w:rsidP="00CA603B">
            <w:pPr>
              <w:jc w:val="center"/>
              <w:rPr>
                <w:bCs/>
              </w:rPr>
            </w:pPr>
            <w:r w:rsidRPr="007D25ED">
              <w:t>Filter/Sort/Search through Log entries</w:t>
            </w:r>
          </w:p>
        </w:tc>
        <w:tc>
          <w:tcPr>
            <w:tcW w:w="1638" w:type="dxa"/>
            <w:shd w:val="clear" w:color="auto" w:fill="auto"/>
          </w:tcPr>
          <w:p w14:paraId="75D71C62" w14:textId="77777777" w:rsidR="00547EA3" w:rsidRPr="007D25ED" w:rsidRDefault="00547EA3" w:rsidP="00CA603B">
            <w:pPr>
              <w:jc w:val="center"/>
              <w:rPr>
                <w:b/>
              </w:rPr>
            </w:pPr>
            <w:r w:rsidRPr="007D25ED">
              <w:rPr>
                <w:b/>
              </w:rPr>
              <w:t xml:space="preserve">Critical </w:t>
            </w:r>
          </w:p>
        </w:tc>
      </w:tr>
      <w:tr w:rsidR="0095373F" w:rsidRPr="007D25ED" w14:paraId="249734AD" w14:textId="77777777" w:rsidTr="00CA603B">
        <w:trPr>
          <w:trHeight w:val="378"/>
        </w:trPr>
        <w:tc>
          <w:tcPr>
            <w:tcW w:w="2290" w:type="dxa"/>
          </w:tcPr>
          <w:p w14:paraId="2F424163" w14:textId="77777777" w:rsidR="0095373F" w:rsidRPr="007D25ED" w:rsidRDefault="007E1443" w:rsidP="00CA603B">
            <w:pPr>
              <w:jc w:val="center"/>
            </w:pPr>
            <w:r w:rsidRPr="007D25ED">
              <w:t>LET4</w:t>
            </w:r>
          </w:p>
        </w:tc>
        <w:tc>
          <w:tcPr>
            <w:tcW w:w="5378" w:type="dxa"/>
            <w:shd w:val="clear" w:color="auto" w:fill="auto"/>
          </w:tcPr>
          <w:p w14:paraId="49C31563" w14:textId="77777777" w:rsidR="0095373F" w:rsidRPr="007D25ED" w:rsidRDefault="007E1443" w:rsidP="00CA603B">
            <w:pPr>
              <w:jc w:val="center"/>
            </w:pPr>
            <w:r w:rsidRPr="007D25ED">
              <w:t>Send Marked as significant updates to Log entries</w:t>
            </w:r>
          </w:p>
        </w:tc>
        <w:tc>
          <w:tcPr>
            <w:tcW w:w="1638" w:type="dxa"/>
            <w:shd w:val="clear" w:color="auto" w:fill="auto"/>
          </w:tcPr>
          <w:p w14:paraId="5B58FF7D" w14:textId="77777777" w:rsidR="0095373F" w:rsidRPr="007D25ED" w:rsidRDefault="00512F5A" w:rsidP="00CA603B">
            <w:pPr>
              <w:jc w:val="center"/>
              <w:rPr>
                <w:b/>
              </w:rPr>
            </w:pPr>
            <w:r w:rsidRPr="007D25ED">
              <w:rPr>
                <w:b/>
                <w:bCs/>
              </w:rPr>
              <w:t>Critical</w:t>
            </w:r>
          </w:p>
        </w:tc>
      </w:tr>
    </w:tbl>
    <w:p w14:paraId="17AD93B2" w14:textId="77777777" w:rsidR="00547EA3" w:rsidRPr="007D25ED" w:rsidRDefault="00547EA3" w:rsidP="00547EA3">
      <w:pPr>
        <w:pStyle w:val="Caption"/>
        <w:keepNext/>
      </w:pPr>
    </w:p>
    <w:p w14:paraId="0DE4B5B7" w14:textId="77777777" w:rsidR="00547EA3" w:rsidRPr="007D25ED" w:rsidRDefault="00547EA3" w:rsidP="00547EA3"/>
    <w:p w14:paraId="7078E9FE" w14:textId="77777777" w:rsidR="00547EA3" w:rsidRPr="007D25ED" w:rsidRDefault="00547EA3" w:rsidP="00547EA3">
      <w:pPr>
        <w:pStyle w:val="Caption"/>
        <w:keepNext/>
      </w:pPr>
      <w:r w:rsidRPr="007D25ED">
        <w:t xml:space="preserve">Table </w:t>
      </w:r>
      <w:r w:rsidR="00FD72FB" w:rsidRPr="007D25ED">
        <w:t>14</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0B46A3EA" w14:textId="77777777" w:rsidTr="00CA603B">
        <w:trPr>
          <w:trHeight w:val="360"/>
        </w:trPr>
        <w:tc>
          <w:tcPr>
            <w:tcW w:w="9306" w:type="dxa"/>
            <w:gridSpan w:val="3"/>
            <w:shd w:val="clear" w:color="auto" w:fill="E0E0E0"/>
          </w:tcPr>
          <w:p w14:paraId="66204FF1" w14:textId="77777777" w:rsidR="00547EA3" w:rsidRPr="007D25ED" w:rsidRDefault="00547EA3" w:rsidP="00CA603B">
            <w:pPr>
              <w:jc w:val="center"/>
              <w:rPr>
                <w:b/>
              </w:rPr>
            </w:pPr>
          </w:p>
          <w:p w14:paraId="47450614" w14:textId="77777777" w:rsidR="00547EA3" w:rsidRPr="007D25ED" w:rsidRDefault="00547EA3" w:rsidP="00CA603B">
            <w:pPr>
              <w:jc w:val="center"/>
              <w:rPr>
                <w:b/>
              </w:rPr>
            </w:pPr>
            <w:r w:rsidRPr="007D25ED">
              <w:rPr>
                <w:b/>
              </w:rPr>
              <w:t xml:space="preserve">Project Test Suite </w:t>
            </w:r>
            <w:r w:rsidR="00FD72FB" w:rsidRPr="007D25ED">
              <w:rPr>
                <w:b/>
              </w:rPr>
              <w:t>&lt;Vector View Tab&gt;</w:t>
            </w:r>
          </w:p>
        </w:tc>
      </w:tr>
      <w:tr w:rsidR="00547EA3" w:rsidRPr="007D25ED" w14:paraId="36CCDAA3" w14:textId="77777777" w:rsidTr="00CA603B">
        <w:trPr>
          <w:trHeight w:val="360"/>
        </w:trPr>
        <w:tc>
          <w:tcPr>
            <w:tcW w:w="2290" w:type="dxa"/>
            <w:shd w:val="clear" w:color="auto" w:fill="auto"/>
          </w:tcPr>
          <w:p w14:paraId="1941F23A"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393A2118" w14:textId="77777777" w:rsidR="00547EA3" w:rsidRPr="007D25ED" w:rsidRDefault="00547EA3" w:rsidP="00CA603B">
            <w:pPr>
              <w:jc w:val="center"/>
              <w:rPr>
                <w:b/>
              </w:rPr>
            </w:pPr>
            <w:r w:rsidRPr="007D25ED">
              <w:rPr>
                <w:b/>
              </w:rPr>
              <w:t xml:space="preserve">This test will perform tests related to the </w:t>
            </w:r>
            <w:r w:rsidR="00374FD7" w:rsidRPr="007D25ED">
              <w:rPr>
                <w:b/>
              </w:rPr>
              <w:t>Vector View Tab</w:t>
            </w:r>
            <w:r w:rsidRPr="007D25ED">
              <w:rPr>
                <w:b/>
              </w:rPr>
              <w:t xml:space="preserve">.  </w:t>
            </w:r>
          </w:p>
        </w:tc>
      </w:tr>
      <w:tr w:rsidR="00547EA3" w:rsidRPr="007D25ED" w14:paraId="677439F4" w14:textId="77777777" w:rsidTr="00CA603B">
        <w:trPr>
          <w:trHeight w:val="360"/>
        </w:trPr>
        <w:tc>
          <w:tcPr>
            <w:tcW w:w="2290" w:type="dxa"/>
            <w:shd w:val="clear" w:color="auto" w:fill="E0E0E0"/>
          </w:tcPr>
          <w:p w14:paraId="45409D14"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0CA4C321" w14:textId="77777777" w:rsidR="00547EA3" w:rsidRPr="007D25ED" w:rsidRDefault="00547EA3" w:rsidP="00CA603B">
            <w:pPr>
              <w:jc w:val="center"/>
              <w:rPr>
                <w:b/>
              </w:rPr>
            </w:pPr>
            <w:r w:rsidRPr="007D25ED">
              <w:rPr>
                <w:b/>
              </w:rPr>
              <w:t>Objective</w:t>
            </w:r>
          </w:p>
        </w:tc>
        <w:tc>
          <w:tcPr>
            <w:tcW w:w="1638" w:type="dxa"/>
            <w:shd w:val="clear" w:color="auto" w:fill="E0E0E0"/>
          </w:tcPr>
          <w:p w14:paraId="18D4EE7B" w14:textId="77777777" w:rsidR="00547EA3" w:rsidRPr="007D25ED" w:rsidRDefault="00547EA3" w:rsidP="00CA603B">
            <w:pPr>
              <w:jc w:val="center"/>
              <w:rPr>
                <w:b/>
              </w:rPr>
            </w:pPr>
            <w:r w:rsidRPr="007D25ED">
              <w:rPr>
                <w:b/>
              </w:rPr>
              <w:t>Criticality</w:t>
            </w:r>
          </w:p>
        </w:tc>
      </w:tr>
      <w:tr w:rsidR="00547EA3" w:rsidRPr="007D25ED" w14:paraId="735BD665" w14:textId="77777777" w:rsidTr="00CA603B">
        <w:trPr>
          <w:trHeight w:val="378"/>
        </w:trPr>
        <w:tc>
          <w:tcPr>
            <w:tcW w:w="2290" w:type="dxa"/>
          </w:tcPr>
          <w:p w14:paraId="2E3D3401" w14:textId="77777777" w:rsidR="00547EA3" w:rsidRPr="007D25ED" w:rsidRDefault="007E1443" w:rsidP="00CA603B">
            <w:pPr>
              <w:jc w:val="center"/>
            </w:pPr>
            <w:r w:rsidRPr="007D25ED">
              <w:t>VVT</w:t>
            </w:r>
            <w:r w:rsidR="00547EA3" w:rsidRPr="007D25ED">
              <w:t>1</w:t>
            </w:r>
          </w:p>
        </w:tc>
        <w:tc>
          <w:tcPr>
            <w:tcW w:w="5378" w:type="dxa"/>
            <w:shd w:val="clear" w:color="auto" w:fill="auto"/>
          </w:tcPr>
          <w:p w14:paraId="761526B0" w14:textId="77777777" w:rsidR="00547EA3" w:rsidRPr="007D25ED" w:rsidRDefault="007E1443" w:rsidP="007E1443">
            <w:pPr>
              <w:jc w:val="center"/>
              <w:rPr>
                <w:bCs/>
              </w:rPr>
            </w:pPr>
            <w:r w:rsidRPr="007D25ED">
              <w:t>Display Vector Table view</w:t>
            </w:r>
          </w:p>
        </w:tc>
        <w:tc>
          <w:tcPr>
            <w:tcW w:w="1638" w:type="dxa"/>
            <w:shd w:val="clear" w:color="auto" w:fill="auto"/>
          </w:tcPr>
          <w:p w14:paraId="0287F94A" w14:textId="77777777" w:rsidR="00547EA3" w:rsidRPr="007D25ED" w:rsidRDefault="00547EA3" w:rsidP="00CA603B">
            <w:pPr>
              <w:jc w:val="center"/>
              <w:rPr>
                <w:b/>
              </w:rPr>
            </w:pPr>
            <w:r w:rsidRPr="007D25ED">
              <w:rPr>
                <w:b/>
              </w:rPr>
              <w:t>Critical</w:t>
            </w:r>
          </w:p>
        </w:tc>
      </w:tr>
      <w:tr w:rsidR="00547EA3" w:rsidRPr="007D25ED" w14:paraId="637FA1C9" w14:textId="77777777" w:rsidTr="00CA603B">
        <w:trPr>
          <w:trHeight w:val="378"/>
        </w:trPr>
        <w:tc>
          <w:tcPr>
            <w:tcW w:w="2290" w:type="dxa"/>
          </w:tcPr>
          <w:p w14:paraId="62FB93E9" w14:textId="77777777" w:rsidR="00547EA3" w:rsidRPr="007D25ED" w:rsidRDefault="007E1443" w:rsidP="00CA603B">
            <w:pPr>
              <w:jc w:val="center"/>
            </w:pPr>
            <w:r w:rsidRPr="007D25ED">
              <w:t>VVT</w:t>
            </w:r>
            <w:r w:rsidR="00547EA3" w:rsidRPr="007D25ED">
              <w:t>2</w:t>
            </w:r>
          </w:p>
        </w:tc>
        <w:tc>
          <w:tcPr>
            <w:tcW w:w="5378" w:type="dxa"/>
            <w:shd w:val="clear" w:color="auto" w:fill="auto"/>
          </w:tcPr>
          <w:p w14:paraId="5CD8ECC1" w14:textId="77777777" w:rsidR="007E1443" w:rsidRPr="007D25ED" w:rsidRDefault="007E1443" w:rsidP="007E1443">
            <w:pPr>
              <w:jc w:val="center"/>
            </w:pPr>
            <w:r w:rsidRPr="007D25ED">
              <w:t>Display Vector Graph view</w:t>
            </w:r>
          </w:p>
          <w:p w14:paraId="2DBF0D7D" w14:textId="77777777" w:rsidR="00547EA3" w:rsidRPr="007D25ED" w:rsidRDefault="00547EA3" w:rsidP="007E1443">
            <w:pPr>
              <w:jc w:val="center"/>
              <w:rPr>
                <w:bCs/>
              </w:rPr>
            </w:pPr>
          </w:p>
        </w:tc>
        <w:tc>
          <w:tcPr>
            <w:tcW w:w="1638" w:type="dxa"/>
            <w:shd w:val="clear" w:color="auto" w:fill="auto"/>
          </w:tcPr>
          <w:p w14:paraId="605AA7FE" w14:textId="77777777" w:rsidR="00547EA3" w:rsidRPr="007D25ED" w:rsidRDefault="00547EA3" w:rsidP="00CA603B">
            <w:pPr>
              <w:jc w:val="center"/>
              <w:rPr>
                <w:b/>
              </w:rPr>
            </w:pPr>
            <w:r w:rsidRPr="007D25ED">
              <w:rPr>
                <w:b/>
              </w:rPr>
              <w:t>Critical</w:t>
            </w:r>
          </w:p>
        </w:tc>
      </w:tr>
      <w:tr w:rsidR="00547EA3" w:rsidRPr="007D25ED" w14:paraId="57833728" w14:textId="77777777" w:rsidTr="00CA603B">
        <w:trPr>
          <w:trHeight w:val="378"/>
        </w:trPr>
        <w:tc>
          <w:tcPr>
            <w:tcW w:w="2290" w:type="dxa"/>
          </w:tcPr>
          <w:p w14:paraId="5304A4A2" w14:textId="77777777" w:rsidR="00547EA3" w:rsidRPr="007D25ED" w:rsidRDefault="007E1443" w:rsidP="00CA603B">
            <w:pPr>
              <w:jc w:val="center"/>
            </w:pPr>
            <w:r w:rsidRPr="007D25ED">
              <w:t>VVT</w:t>
            </w:r>
            <w:r w:rsidR="00547EA3" w:rsidRPr="007D25ED">
              <w:t>3</w:t>
            </w:r>
          </w:p>
        </w:tc>
        <w:tc>
          <w:tcPr>
            <w:tcW w:w="5378" w:type="dxa"/>
            <w:shd w:val="clear" w:color="auto" w:fill="auto"/>
          </w:tcPr>
          <w:p w14:paraId="46B75704" w14:textId="77777777" w:rsidR="00547EA3" w:rsidRPr="007D25ED" w:rsidRDefault="007E1443" w:rsidP="007E1443">
            <w:pPr>
              <w:jc w:val="center"/>
              <w:rPr>
                <w:bCs/>
              </w:rPr>
            </w:pPr>
            <w:r w:rsidRPr="007D25ED">
              <w:t>Display Vector Graph relationship table</w:t>
            </w:r>
          </w:p>
        </w:tc>
        <w:tc>
          <w:tcPr>
            <w:tcW w:w="1638" w:type="dxa"/>
            <w:shd w:val="clear" w:color="auto" w:fill="auto"/>
          </w:tcPr>
          <w:p w14:paraId="2905D7DF" w14:textId="77777777" w:rsidR="00547EA3" w:rsidRPr="007D25ED" w:rsidRDefault="00547EA3" w:rsidP="00CA603B">
            <w:pPr>
              <w:jc w:val="center"/>
              <w:rPr>
                <w:b/>
              </w:rPr>
            </w:pPr>
            <w:r w:rsidRPr="007D25ED">
              <w:rPr>
                <w:b/>
              </w:rPr>
              <w:t xml:space="preserve">Critical </w:t>
            </w:r>
          </w:p>
        </w:tc>
      </w:tr>
      <w:tr w:rsidR="00547EA3" w:rsidRPr="007D25ED" w14:paraId="686169AA" w14:textId="77777777" w:rsidTr="00CA603B">
        <w:trPr>
          <w:trHeight w:val="378"/>
        </w:trPr>
        <w:tc>
          <w:tcPr>
            <w:tcW w:w="2290" w:type="dxa"/>
          </w:tcPr>
          <w:p w14:paraId="65106D3D" w14:textId="77777777" w:rsidR="00547EA3" w:rsidRPr="007D25ED" w:rsidRDefault="007E1443" w:rsidP="00CA603B">
            <w:pPr>
              <w:jc w:val="center"/>
            </w:pPr>
            <w:r w:rsidRPr="007D25ED">
              <w:t>VVT4</w:t>
            </w:r>
          </w:p>
        </w:tc>
        <w:tc>
          <w:tcPr>
            <w:tcW w:w="5378" w:type="dxa"/>
            <w:shd w:val="clear" w:color="auto" w:fill="auto"/>
          </w:tcPr>
          <w:p w14:paraId="76FF0DB3" w14:textId="77777777" w:rsidR="00547EA3" w:rsidRPr="007D25ED" w:rsidRDefault="007E1443" w:rsidP="007E1443">
            <w:pPr>
              <w:jc w:val="center"/>
              <w:rPr>
                <w:bCs/>
              </w:rPr>
            </w:pPr>
            <w:r w:rsidRPr="007D25ED">
              <w:t>Collect Vector Table information</w:t>
            </w:r>
          </w:p>
        </w:tc>
        <w:tc>
          <w:tcPr>
            <w:tcW w:w="1638" w:type="dxa"/>
            <w:shd w:val="clear" w:color="auto" w:fill="auto"/>
          </w:tcPr>
          <w:p w14:paraId="3FEE9C59" w14:textId="77777777" w:rsidR="00547EA3" w:rsidRPr="007D25ED" w:rsidRDefault="00512F5A" w:rsidP="00CA603B">
            <w:pPr>
              <w:jc w:val="center"/>
              <w:rPr>
                <w:b/>
              </w:rPr>
            </w:pPr>
            <w:r w:rsidRPr="007D25ED">
              <w:rPr>
                <w:b/>
                <w:bCs/>
              </w:rPr>
              <w:t>Critical</w:t>
            </w:r>
          </w:p>
        </w:tc>
      </w:tr>
      <w:tr w:rsidR="00FD72FB" w:rsidRPr="007D25ED" w14:paraId="294701B5" w14:textId="77777777" w:rsidTr="00CA603B">
        <w:trPr>
          <w:trHeight w:val="378"/>
        </w:trPr>
        <w:tc>
          <w:tcPr>
            <w:tcW w:w="2290" w:type="dxa"/>
          </w:tcPr>
          <w:p w14:paraId="276A62DB" w14:textId="77777777" w:rsidR="00FD72FB" w:rsidRPr="007D25ED" w:rsidRDefault="007E1443" w:rsidP="00CA603B">
            <w:pPr>
              <w:jc w:val="center"/>
            </w:pPr>
            <w:r w:rsidRPr="007D25ED">
              <w:t>VVT5</w:t>
            </w:r>
          </w:p>
        </w:tc>
        <w:tc>
          <w:tcPr>
            <w:tcW w:w="5378" w:type="dxa"/>
            <w:shd w:val="clear" w:color="auto" w:fill="auto"/>
          </w:tcPr>
          <w:p w14:paraId="7E89BBA6" w14:textId="77777777" w:rsidR="00FD72FB" w:rsidRPr="007D25ED" w:rsidRDefault="007E1443" w:rsidP="007E1443">
            <w:pPr>
              <w:jc w:val="center"/>
              <w:rPr>
                <w:bCs/>
              </w:rPr>
            </w:pPr>
            <w:r w:rsidRPr="007D25ED">
              <w:t>Collect Vector graph information</w:t>
            </w:r>
          </w:p>
        </w:tc>
        <w:tc>
          <w:tcPr>
            <w:tcW w:w="1638" w:type="dxa"/>
            <w:shd w:val="clear" w:color="auto" w:fill="auto"/>
          </w:tcPr>
          <w:p w14:paraId="243C04C2" w14:textId="77777777" w:rsidR="00FD72FB" w:rsidRPr="007D25ED" w:rsidRDefault="00512F5A" w:rsidP="00CA603B">
            <w:pPr>
              <w:jc w:val="center"/>
              <w:rPr>
                <w:b/>
              </w:rPr>
            </w:pPr>
            <w:r w:rsidRPr="007D25ED">
              <w:rPr>
                <w:b/>
                <w:bCs/>
              </w:rPr>
              <w:t>Critical</w:t>
            </w:r>
          </w:p>
        </w:tc>
      </w:tr>
      <w:tr w:rsidR="00547EA3" w:rsidRPr="007D25ED" w14:paraId="717F0776" w14:textId="77777777" w:rsidTr="00CA603B">
        <w:trPr>
          <w:trHeight w:val="378"/>
        </w:trPr>
        <w:tc>
          <w:tcPr>
            <w:tcW w:w="2290" w:type="dxa"/>
          </w:tcPr>
          <w:p w14:paraId="160A88E3" w14:textId="77777777" w:rsidR="00547EA3" w:rsidRPr="007D25ED" w:rsidRDefault="007E1443" w:rsidP="00CA603B">
            <w:pPr>
              <w:jc w:val="center"/>
            </w:pPr>
            <w:r w:rsidRPr="007D25ED">
              <w:t>VVT6</w:t>
            </w:r>
          </w:p>
        </w:tc>
        <w:tc>
          <w:tcPr>
            <w:tcW w:w="5378" w:type="dxa"/>
            <w:shd w:val="clear" w:color="auto" w:fill="auto"/>
          </w:tcPr>
          <w:p w14:paraId="1AAC3777" w14:textId="77777777" w:rsidR="00547EA3" w:rsidRPr="007D25ED" w:rsidRDefault="007E1443" w:rsidP="007E1443">
            <w:pPr>
              <w:jc w:val="center"/>
              <w:rPr>
                <w:bCs/>
              </w:rPr>
            </w:pPr>
            <w:r w:rsidRPr="007D25ED">
              <w:t>Collect new node relationship information</w:t>
            </w:r>
          </w:p>
        </w:tc>
        <w:tc>
          <w:tcPr>
            <w:tcW w:w="1638" w:type="dxa"/>
            <w:shd w:val="clear" w:color="auto" w:fill="auto"/>
          </w:tcPr>
          <w:p w14:paraId="71454052" w14:textId="77777777" w:rsidR="00547EA3" w:rsidRPr="007D25ED" w:rsidRDefault="00512F5A" w:rsidP="00CA603B">
            <w:pPr>
              <w:jc w:val="center"/>
              <w:rPr>
                <w:b/>
              </w:rPr>
            </w:pPr>
            <w:r w:rsidRPr="007D25ED">
              <w:rPr>
                <w:b/>
                <w:bCs/>
              </w:rPr>
              <w:t>Critical</w:t>
            </w:r>
          </w:p>
        </w:tc>
      </w:tr>
    </w:tbl>
    <w:p w14:paraId="6B62F1B3" w14:textId="77777777" w:rsidR="00547EA3" w:rsidRPr="007D25ED" w:rsidRDefault="00547EA3">
      <w:pPr>
        <w:pStyle w:val="ListBullet"/>
        <w:numPr>
          <w:ilvl w:val="0"/>
          <w:numId w:val="0"/>
        </w:numPr>
        <w:ind w:left="576" w:hanging="360"/>
      </w:pPr>
    </w:p>
    <w:p w14:paraId="0660FD5C" w14:textId="77777777" w:rsidR="00547EA3" w:rsidRPr="007D25ED" w:rsidRDefault="00547EA3" w:rsidP="00547EA3">
      <w:pPr>
        <w:pStyle w:val="Caption"/>
        <w:keepNext/>
      </w:pPr>
      <w:r w:rsidRPr="007D25ED">
        <w:t xml:space="preserve">Table </w:t>
      </w:r>
      <w:r w:rsidR="00FD72FB" w:rsidRPr="007D25ED">
        <w:t>15</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4EBFE7C5" w14:textId="77777777" w:rsidTr="00CA603B">
        <w:trPr>
          <w:trHeight w:val="360"/>
        </w:trPr>
        <w:tc>
          <w:tcPr>
            <w:tcW w:w="9306" w:type="dxa"/>
            <w:gridSpan w:val="3"/>
            <w:shd w:val="clear" w:color="auto" w:fill="E0E0E0"/>
          </w:tcPr>
          <w:p w14:paraId="02F2C34E" w14:textId="77777777" w:rsidR="00547EA3" w:rsidRPr="007D25ED" w:rsidRDefault="00547EA3" w:rsidP="00CA603B">
            <w:pPr>
              <w:jc w:val="center"/>
              <w:rPr>
                <w:b/>
              </w:rPr>
            </w:pPr>
          </w:p>
          <w:p w14:paraId="08266DC3" w14:textId="77777777" w:rsidR="00547EA3" w:rsidRPr="007D25ED" w:rsidRDefault="00547EA3" w:rsidP="00CA603B">
            <w:pPr>
              <w:jc w:val="center"/>
              <w:rPr>
                <w:b/>
              </w:rPr>
            </w:pPr>
            <w:r w:rsidRPr="007D25ED">
              <w:rPr>
                <w:b/>
              </w:rPr>
              <w:t xml:space="preserve">Project Test Suite </w:t>
            </w:r>
            <w:r w:rsidR="00FD72FB" w:rsidRPr="007D25ED">
              <w:rPr>
                <w:b/>
              </w:rPr>
              <w:t>&lt;History Tab&gt;</w:t>
            </w:r>
            <w:r w:rsidRPr="007D25ED">
              <w:rPr>
                <w:b/>
              </w:rPr>
              <w:t xml:space="preserve"> </w:t>
            </w:r>
          </w:p>
        </w:tc>
      </w:tr>
      <w:tr w:rsidR="00547EA3" w:rsidRPr="007D25ED" w14:paraId="12FA69BA" w14:textId="77777777" w:rsidTr="00CA603B">
        <w:trPr>
          <w:trHeight w:val="360"/>
        </w:trPr>
        <w:tc>
          <w:tcPr>
            <w:tcW w:w="2290" w:type="dxa"/>
            <w:shd w:val="clear" w:color="auto" w:fill="auto"/>
          </w:tcPr>
          <w:p w14:paraId="689DC795"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1181F8C7" w14:textId="77777777" w:rsidR="00547EA3" w:rsidRPr="007D25ED" w:rsidRDefault="00547EA3" w:rsidP="00CA603B">
            <w:pPr>
              <w:jc w:val="center"/>
              <w:rPr>
                <w:b/>
              </w:rPr>
            </w:pPr>
            <w:r w:rsidRPr="007D25ED">
              <w:rPr>
                <w:b/>
              </w:rPr>
              <w:t xml:space="preserve">This test will perform tests related to the </w:t>
            </w:r>
            <w:r w:rsidR="00374FD7" w:rsidRPr="007D25ED">
              <w:rPr>
                <w:b/>
              </w:rPr>
              <w:t>History Tab</w:t>
            </w:r>
            <w:r w:rsidRPr="007D25ED">
              <w:rPr>
                <w:b/>
              </w:rPr>
              <w:t xml:space="preserve">.  </w:t>
            </w:r>
          </w:p>
        </w:tc>
      </w:tr>
      <w:tr w:rsidR="00547EA3" w:rsidRPr="007D25ED" w14:paraId="6A1E096A" w14:textId="77777777" w:rsidTr="00CA603B">
        <w:trPr>
          <w:trHeight w:val="360"/>
        </w:trPr>
        <w:tc>
          <w:tcPr>
            <w:tcW w:w="2290" w:type="dxa"/>
            <w:shd w:val="clear" w:color="auto" w:fill="E0E0E0"/>
          </w:tcPr>
          <w:p w14:paraId="1BCAEC8E"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5A725442" w14:textId="77777777" w:rsidR="00547EA3" w:rsidRPr="007D25ED" w:rsidRDefault="00547EA3" w:rsidP="00CA603B">
            <w:pPr>
              <w:jc w:val="center"/>
              <w:rPr>
                <w:b/>
              </w:rPr>
            </w:pPr>
            <w:r w:rsidRPr="007D25ED">
              <w:rPr>
                <w:b/>
              </w:rPr>
              <w:t>Objective</w:t>
            </w:r>
          </w:p>
        </w:tc>
        <w:tc>
          <w:tcPr>
            <w:tcW w:w="1638" w:type="dxa"/>
            <w:shd w:val="clear" w:color="auto" w:fill="E0E0E0"/>
          </w:tcPr>
          <w:p w14:paraId="2FEAE9CA" w14:textId="77777777" w:rsidR="00547EA3" w:rsidRPr="007D25ED" w:rsidRDefault="00547EA3" w:rsidP="00CA603B">
            <w:pPr>
              <w:jc w:val="center"/>
              <w:rPr>
                <w:b/>
              </w:rPr>
            </w:pPr>
            <w:r w:rsidRPr="007D25ED">
              <w:rPr>
                <w:b/>
              </w:rPr>
              <w:t>Criticality</w:t>
            </w:r>
          </w:p>
        </w:tc>
      </w:tr>
      <w:tr w:rsidR="00547EA3" w:rsidRPr="007D25ED" w14:paraId="0F1B11F8" w14:textId="77777777" w:rsidTr="00CA603B">
        <w:trPr>
          <w:trHeight w:val="378"/>
        </w:trPr>
        <w:tc>
          <w:tcPr>
            <w:tcW w:w="2290" w:type="dxa"/>
          </w:tcPr>
          <w:p w14:paraId="5A4BA568" w14:textId="77777777" w:rsidR="00547EA3" w:rsidRPr="007D25ED" w:rsidRDefault="007E1443" w:rsidP="00CA603B">
            <w:pPr>
              <w:jc w:val="center"/>
            </w:pPr>
            <w:r w:rsidRPr="007D25ED">
              <w:t>CHT</w:t>
            </w:r>
            <w:r w:rsidR="00547EA3" w:rsidRPr="007D25ED">
              <w:t>1</w:t>
            </w:r>
          </w:p>
        </w:tc>
        <w:tc>
          <w:tcPr>
            <w:tcW w:w="5378" w:type="dxa"/>
            <w:shd w:val="clear" w:color="auto" w:fill="auto"/>
          </w:tcPr>
          <w:p w14:paraId="0B271A8B" w14:textId="77777777" w:rsidR="00547EA3" w:rsidRPr="007D25ED" w:rsidRDefault="007E1443" w:rsidP="00CA603B">
            <w:pPr>
              <w:jc w:val="center"/>
              <w:rPr>
                <w:bCs/>
              </w:rPr>
            </w:pPr>
            <w:r w:rsidRPr="007D25ED">
              <w:t>Display Changes made in the workspace</w:t>
            </w:r>
          </w:p>
        </w:tc>
        <w:tc>
          <w:tcPr>
            <w:tcW w:w="1638" w:type="dxa"/>
            <w:shd w:val="clear" w:color="auto" w:fill="auto"/>
          </w:tcPr>
          <w:p w14:paraId="0A741C79" w14:textId="77777777" w:rsidR="00547EA3" w:rsidRPr="007D25ED" w:rsidRDefault="00512F5A" w:rsidP="00CA603B">
            <w:pPr>
              <w:jc w:val="center"/>
              <w:rPr>
                <w:b/>
              </w:rPr>
            </w:pPr>
            <w:r w:rsidRPr="007D25ED">
              <w:rPr>
                <w:b/>
              </w:rPr>
              <w:t>Non-</w:t>
            </w:r>
            <w:r w:rsidR="00547EA3" w:rsidRPr="007D25ED">
              <w:rPr>
                <w:b/>
              </w:rPr>
              <w:t>Critical</w:t>
            </w:r>
          </w:p>
        </w:tc>
      </w:tr>
    </w:tbl>
    <w:p w14:paraId="680A4E5D" w14:textId="77777777" w:rsidR="00547EA3" w:rsidRPr="007D25ED" w:rsidRDefault="00547EA3">
      <w:pPr>
        <w:pStyle w:val="ListBullet"/>
        <w:numPr>
          <w:ilvl w:val="0"/>
          <w:numId w:val="0"/>
        </w:numPr>
        <w:ind w:left="576" w:hanging="360"/>
      </w:pPr>
    </w:p>
    <w:p w14:paraId="5BD55624" w14:textId="77777777" w:rsidR="00547EA3" w:rsidRPr="007D25ED" w:rsidRDefault="00547EA3" w:rsidP="00547EA3">
      <w:pPr>
        <w:pStyle w:val="Caption"/>
        <w:keepNext/>
      </w:pPr>
      <w:r w:rsidRPr="007D25ED">
        <w:lastRenderedPageBreak/>
        <w:t xml:space="preserve">Table </w:t>
      </w:r>
      <w:r w:rsidR="00FD72FB" w:rsidRPr="007D25ED">
        <w:t>16</w:t>
      </w:r>
      <w:r w:rsidRPr="007D25ED">
        <w:t>: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547EA3" w:rsidRPr="007D25ED" w14:paraId="4701CA9B" w14:textId="77777777" w:rsidTr="00CA603B">
        <w:trPr>
          <w:trHeight w:val="360"/>
        </w:trPr>
        <w:tc>
          <w:tcPr>
            <w:tcW w:w="9306" w:type="dxa"/>
            <w:gridSpan w:val="3"/>
            <w:shd w:val="clear" w:color="auto" w:fill="E0E0E0"/>
          </w:tcPr>
          <w:p w14:paraId="19219836" w14:textId="77777777" w:rsidR="00547EA3" w:rsidRPr="007D25ED" w:rsidRDefault="00547EA3" w:rsidP="00CA603B">
            <w:pPr>
              <w:jc w:val="center"/>
              <w:rPr>
                <w:b/>
              </w:rPr>
            </w:pPr>
          </w:p>
          <w:p w14:paraId="210FEC8A" w14:textId="77777777" w:rsidR="00547EA3" w:rsidRPr="007D25ED" w:rsidRDefault="00547EA3" w:rsidP="00CA603B">
            <w:pPr>
              <w:jc w:val="center"/>
              <w:rPr>
                <w:b/>
              </w:rPr>
            </w:pPr>
            <w:r w:rsidRPr="007D25ED">
              <w:rPr>
                <w:b/>
              </w:rPr>
              <w:t xml:space="preserve">Project Test Suite </w:t>
            </w:r>
            <w:r w:rsidR="00FD72FB" w:rsidRPr="007D25ED">
              <w:rPr>
                <w:b/>
              </w:rPr>
              <w:t>&lt;Lead Tab&gt;</w:t>
            </w:r>
          </w:p>
        </w:tc>
      </w:tr>
      <w:tr w:rsidR="00547EA3" w:rsidRPr="007D25ED" w14:paraId="002780FE" w14:textId="77777777" w:rsidTr="00CA603B">
        <w:trPr>
          <w:trHeight w:val="360"/>
        </w:trPr>
        <w:tc>
          <w:tcPr>
            <w:tcW w:w="2290" w:type="dxa"/>
            <w:shd w:val="clear" w:color="auto" w:fill="auto"/>
          </w:tcPr>
          <w:p w14:paraId="096C5E5B" w14:textId="77777777" w:rsidR="00547EA3" w:rsidRPr="007D25ED" w:rsidRDefault="00547EA3" w:rsidP="00CA603B">
            <w:pPr>
              <w:jc w:val="center"/>
              <w:rPr>
                <w:b/>
              </w:rPr>
            </w:pPr>
            <w:r w:rsidRPr="007D25ED">
              <w:rPr>
                <w:b/>
              </w:rPr>
              <w:t>Description of Test Suite</w:t>
            </w:r>
          </w:p>
        </w:tc>
        <w:tc>
          <w:tcPr>
            <w:tcW w:w="7016" w:type="dxa"/>
            <w:gridSpan w:val="2"/>
            <w:shd w:val="clear" w:color="auto" w:fill="auto"/>
          </w:tcPr>
          <w:p w14:paraId="788A89F9" w14:textId="77777777" w:rsidR="00547EA3" w:rsidRPr="007D25ED" w:rsidRDefault="00547EA3" w:rsidP="00CA603B">
            <w:pPr>
              <w:jc w:val="center"/>
              <w:rPr>
                <w:b/>
              </w:rPr>
            </w:pPr>
            <w:r w:rsidRPr="007D25ED">
              <w:rPr>
                <w:b/>
              </w:rPr>
              <w:t xml:space="preserve">This test will perform tests related to the </w:t>
            </w:r>
            <w:r w:rsidR="00374FD7" w:rsidRPr="007D25ED">
              <w:rPr>
                <w:b/>
              </w:rPr>
              <w:t>Lead Tab</w:t>
            </w:r>
            <w:r w:rsidRPr="007D25ED">
              <w:rPr>
                <w:b/>
              </w:rPr>
              <w:t xml:space="preserve">.  </w:t>
            </w:r>
          </w:p>
        </w:tc>
      </w:tr>
      <w:tr w:rsidR="00547EA3" w:rsidRPr="007D25ED" w14:paraId="14A6E549" w14:textId="77777777" w:rsidTr="00CA603B">
        <w:trPr>
          <w:trHeight w:val="360"/>
        </w:trPr>
        <w:tc>
          <w:tcPr>
            <w:tcW w:w="2290" w:type="dxa"/>
            <w:shd w:val="clear" w:color="auto" w:fill="E0E0E0"/>
          </w:tcPr>
          <w:p w14:paraId="055A8C24" w14:textId="77777777" w:rsidR="00547EA3" w:rsidRPr="007D25ED" w:rsidRDefault="00547EA3" w:rsidP="00CA603B">
            <w:pPr>
              <w:jc w:val="center"/>
              <w:rPr>
                <w:b/>
              </w:rPr>
            </w:pPr>
            <w:r w:rsidRPr="007D25ED">
              <w:rPr>
                <w:b/>
              </w:rPr>
              <w:t>Test Case Identifier</w:t>
            </w:r>
          </w:p>
        </w:tc>
        <w:tc>
          <w:tcPr>
            <w:tcW w:w="5378" w:type="dxa"/>
            <w:shd w:val="clear" w:color="auto" w:fill="E0E0E0"/>
          </w:tcPr>
          <w:p w14:paraId="685DBAEF" w14:textId="77777777" w:rsidR="00547EA3" w:rsidRPr="007D25ED" w:rsidRDefault="00547EA3" w:rsidP="00CA603B">
            <w:pPr>
              <w:jc w:val="center"/>
              <w:rPr>
                <w:b/>
              </w:rPr>
            </w:pPr>
            <w:r w:rsidRPr="007D25ED">
              <w:rPr>
                <w:b/>
              </w:rPr>
              <w:t>Objective</w:t>
            </w:r>
          </w:p>
        </w:tc>
        <w:tc>
          <w:tcPr>
            <w:tcW w:w="1638" w:type="dxa"/>
            <w:shd w:val="clear" w:color="auto" w:fill="E0E0E0"/>
          </w:tcPr>
          <w:p w14:paraId="278100DB" w14:textId="77777777" w:rsidR="00547EA3" w:rsidRPr="007D25ED" w:rsidRDefault="00547EA3" w:rsidP="00CA603B">
            <w:pPr>
              <w:jc w:val="center"/>
              <w:rPr>
                <w:b/>
              </w:rPr>
            </w:pPr>
            <w:r w:rsidRPr="007D25ED">
              <w:rPr>
                <w:b/>
              </w:rPr>
              <w:t>Criticality</w:t>
            </w:r>
          </w:p>
        </w:tc>
      </w:tr>
      <w:tr w:rsidR="00547EA3" w:rsidRPr="007D25ED" w14:paraId="7E668024" w14:textId="77777777" w:rsidTr="00CA603B">
        <w:trPr>
          <w:trHeight w:val="378"/>
        </w:trPr>
        <w:tc>
          <w:tcPr>
            <w:tcW w:w="2290" w:type="dxa"/>
          </w:tcPr>
          <w:p w14:paraId="21458908" w14:textId="77777777" w:rsidR="00547EA3" w:rsidRPr="007D25ED" w:rsidRDefault="007E1443" w:rsidP="00CA603B">
            <w:pPr>
              <w:jc w:val="center"/>
            </w:pPr>
            <w:r w:rsidRPr="007D25ED">
              <w:t>CLT</w:t>
            </w:r>
            <w:r w:rsidR="00547EA3" w:rsidRPr="007D25ED">
              <w:t>1</w:t>
            </w:r>
          </w:p>
        </w:tc>
        <w:tc>
          <w:tcPr>
            <w:tcW w:w="5378" w:type="dxa"/>
            <w:shd w:val="clear" w:color="auto" w:fill="auto"/>
          </w:tcPr>
          <w:p w14:paraId="4B3A2CFC" w14:textId="77777777" w:rsidR="00547EA3" w:rsidRPr="007D25ED" w:rsidRDefault="007E1443" w:rsidP="00CA603B">
            <w:pPr>
              <w:jc w:val="center"/>
              <w:rPr>
                <w:bCs/>
              </w:rPr>
            </w:pPr>
            <w:r w:rsidRPr="007D25ED">
              <w:t>Approve changes made in vector DB</w:t>
            </w:r>
          </w:p>
        </w:tc>
        <w:tc>
          <w:tcPr>
            <w:tcW w:w="1638" w:type="dxa"/>
            <w:shd w:val="clear" w:color="auto" w:fill="auto"/>
          </w:tcPr>
          <w:p w14:paraId="6A64BCBD" w14:textId="77777777" w:rsidR="00547EA3" w:rsidRPr="007D25ED" w:rsidRDefault="00547EA3" w:rsidP="00CA603B">
            <w:pPr>
              <w:jc w:val="center"/>
              <w:rPr>
                <w:b/>
              </w:rPr>
            </w:pPr>
            <w:r w:rsidRPr="007D25ED">
              <w:rPr>
                <w:b/>
              </w:rPr>
              <w:t>Critical</w:t>
            </w:r>
          </w:p>
        </w:tc>
      </w:tr>
      <w:tr w:rsidR="00547EA3" w:rsidRPr="007D25ED" w14:paraId="53D38522" w14:textId="77777777" w:rsidTr="00CA603B">
        <w:trPr>
          <w:trHeight w:val="378"/>
        </w:trPr>
        <w:tc>
          <w:tcPr>
            <w:tcW w:w="2290" w:type="dxa"/>
          </w:tcPr>
          <w:p w14:paraId="540FF84C" w14:textId="77777777" w:rsidR="00547EA3" w:rsidRPr="007D25ED" w:rsidRDefault="007E1443" w:rsidP="00CA603B">
            <w:pPr>
              <w:jc w:val="center"/>
            </w:pPr>
            <w:r w:rsidRPr="007D25ED">
              <w:t>CLT</w:t>
            </w:r>
            <w:r w:rsidR="00547EA3" w:rsidRPr="007D25ED">
              <w:t>2</w:t>
            </w:r>
          </w:p>
        </w:tc>
        <w:tc>
          <w:tcPr>
            <w:tcW w:w="5378" w:type="dxa"/>
            <w:shd w:val="clear" w:color="auto" w:fill="auto"/>
          </w:tcPr>
          <w:p w14:paraId="7A4ABF13" w14:textId="77777777" w:rsidR="00547EA3" w:rsidRPr="007D25ED" w:rsidRDefault="007E1443" w:rsidP="00CA603B">
            <w:pPr>
              <w:jc w:val="center"/>
              <w:rPr>
                <w:bCs/>
              </w:rPr>
            </w:pPr>
            <w:r w:rsidRPr="007D25ED">
              <w:t>Deny changes made in vector DB</w:t>
            </w:r>
          </w:p>
        </w:tc>
        <w:tc>
          <w:tcPr>
            <w:tcW w:w="1638" w:type="dxa"/>
            <w:shd w:val="clear" w:color="auto" w:fill="auto"/>
          </w:tcPr>
          <w:p w14:paraId="64FD0D10" w14:textId="77777777" w:rsidR="00547EA3" w:rsidRPr="007D25ED" w:rsidRDefault="00547EA3" w:rsidP="00CA603B">
            <w:pPr>
              <w:jc w:val="center"/>
              <w:rPr>
                <w:b/>
              </w:rPr>
            </w:pPr>
            <w:r w:rsidRPr="007D25ED">
              <w:rPr>
                <w:b/>
              </w:rPr>
              <w:t>Critical</w:t>
            </w:r>
          </w:p>
        </w:tc>
      </w:tr>
      <w:tr w:rsidR="00547EA3" w:rsidRPr="007D25ED" w14:paraId="04A7FEB3" w14:textId="77777777" w:rsidTr="00CA603B">
        <w:trPr>
          <w:trHeight w:val="378"/>
        </w:trPr>
        <w:tc>
          <w:tcPr>
            <w:tcW w:w="2290" w:type="dxa"/>
          </w:tcPr>
          <w:p w14:paraId="7304BEAC" w14:textId="77777777" w:rsidR="00547EA3" w:rsidRPr="007D25ED" w:rsidRDefault="007E1443" w:rsidP="00CA603B">
            <w:pPr>
              <w:jc w:val="center"/>
            </w:pPr>
            <w:r w:rsidRPr="007D25ED">
              <w:t>CLT</w:t>
            </w:r>
            <w:r w:rsidR="00547EA3" w:rsidRPr="007D25ED">
              <w:t>3</w:t>
            </w:r>
          </w:p>
        </w:tc>
        <w:tc>
          <w:tcPr>
            <w:tcW w:w="5378" w:type="dxa"/>
            <w:shd w:val="clear" w:color="auto" w:fill="auto"/>
          </w:tcPr>
          <w:p w14:paraId="6132B3FC" w14:textId="77777777" w:rsidR="00547EA3" w:rsidRPr="007D25ED" w:rsidRDefault="007E1443" w:rsidP="00CA603B">
            <w:pPr>
              <w:jc w:val="center"/>
              <w:rPr>
                <w:bCs/>
              </w:rPr>
            </w:pPr>
            <w:r w:rsidRPr="007D25ED">
              <w:t>Display commits made my analyst waiting to be approve/deny</w:t>
            </w:r>
          </w:p>
        </w:tc>
        <w:tc>
          <w:tcPr>
            <w:tcW w:w="1638" w:type="dxa"/>
            <w:shd w:val="clear" w:color="auto" w:fill="auto"/>
          </w:tcPr>
          <w:p w14:paraId="244F84F9" w14:textId="77777777" w:rsidR="00547EA3" w:rsidRPr="007D25ED" w:rsidRDefault="00547EA3" w:rsidP="00CA603B">
            <w:pPr>
              <w:jc w:val="center"/>
              <w:rPr>
                <w:b/>
              </w:rPr>
            </w:pPr>
            <w:r w:rsidRPr="007D25ED">
              <w:rPr>
                <w:b/>
              </w:rPr>
              <w:t xml:space="preserve">Critical </w:t>
            </w:r>
          </w:p>
        </w:tc>
      </w:tr>
    </w:tbl>
    <w:p w14:paraId="1DE638B6" w14:textId="1D351C66" w:rsidR="00941D93" w:rsidRPr="007D25ED" w:rsidRDefault="00941D93">
      <w:pPr>
        <w:pStyle w:val="Heading1"/>
      </w:pPr>
      <w:bookmarkStart w:id="31" w:name="_Toc22915479"/>
      <w:r w:rsidRPr="007D25ED">
        <w:lastRenderedPageBreak/>
        <w:t xml:space="preserve">Test </w:t>
      </w:r>
      <w:r w:rsidR="007D25ED">
        <w:t>Project Test Suite</w:t>
      </w:r>
      <w:r w:rsidR="007D25ED" w:rsidRPr="007D25ED">
        <w:t xml:space="preserve"> </w:t>
      </w:r>
      <w:bookmarkEnd w:id="31"/>
    </w:p>
    <w:p w14:paraId="6E6E24C9" w14:textId="77777777" w:rsidR="00941D93" w:rsidRPr="007D25ED" w:rsidRDefault="00941D93">
      <w:r w:rsidRPr="007D25ED">
        <w:t>The purpose of this section is to:</w:t>
      </w:r>
    </w:p>
    <w:p w14:paraId="74E5200D" w14:textId="77777777" w:rsidR="00941D93" w:rsidRPr="007D25ED" w:rsidRDefault="00B34944" w:rsidP="00B34944">
      <w:pPr>
        <w:pStyle w:val="Paragraph"/>
        <w:numPr>
          <w:ilvl w:val="0"/>
          <w:numId w:val="12"/>
        </w:numPr>
      </w:pPr>
      <w:r w:rsidRPr="007D25ED">
        <w:t>document test input, specific test procedures, and outcomes.</w:t>
      </w:r>
    </w:p>
    <w:p w14:paraId="424A5120" w14:textId="77777777" w:rsidR="00941D93" w:rsidRPr="007D25ED" w:rsidRDefault="00941D93">
      <w:pPr>
        <w:pStyle w:val="Paragraph"/>
        <w:numPr>
          <w:ilvl w:val="0"/>
          <w:numId w:val="12"/>
        </w:numPr>
      </w:pPr>
      <w:r w:rsidRPr="007D25ED">
        <w:t>establish test methods,</w:t>
      </w:r>
    </w:p>
    <w:p w14:paraId="3F519D60" w14:textId="77777777" w:rsidR="00B34944" w:rsidRPr="007D25ED" w:rsidRDefault="00941D93" w:rsidP="00912899">
      <w:pPr>
        <w:pStyle w:val="Paragraph"/>
        <w:numPr>
          <w:ilvl w:val="0"/>
          <w:numId w:val="12"/>
        </w:numPr>
      </w:pPr>
      <w:r w:rsidRPr="007D25ED">
        <w:t>explain the nature and extent of each test</w:t>
      </w:r>
      <w:r w:rsidR="00B34944" w:rsidRPr="007D25ED">
        <w:t xml:space="preserve"> </w:t>
      </w:r>
    </w:p>
    <w:p w14:paraId="296FEF7D" w14:textId="28C286E5" w:rsidR="00B34944" w:rsidRPr="007D25ED" w:rsidRDefault="00B34944" w:rsidP="009B2EE2">
      <w:pPr>
        <w:pStyle w:val="Heading2"/>
      </w:pPr>
      <w:bookmarkStart w:id="32" w:name="_Toc22915480"/>
      <w:r w:rsidRPr="007D25ED">
        <w:t xml:space="preserve">Test </w:t>
      </w:r>
      <w:bookmarkEnd w:id="32"/>
      <w:r w:rsidR="007D25ED" w:rsidRPr="007D25ED">
        <w:t>EC1</w:t>
      </w:r>
    </w:p>
    <w:p w14:paraId="3067417E" w14:textId="36FEB548" w:rsidR="00941D93" w:rsidRPr="007D25ED" w:rsidRDefault="00941D93">
      <w:r w:rsidRPr="007D25ED">
        <w:rPr>
          <w:b/>
          <w:bCs/>
        </w:rPr>
        <w:t>Objective:</w:t>
      </w:r>
      <w:r w:rsidR="007B2829" w:rsidRPr="007D25ED">
        <w:rPr>
          <w:b/>
          <w:bCs/>
        </w:rPr>
        <w:t xml:space="preserve"> </w:t>
      </w:r>
      <w:r w:rsidR="007B2829" w:rsidRPr="007D25ED">
        <w:t>Create an event configuration.</w:t>
      </w:r>
      <w:r w:rsidRPr="007D25ED">
        <w:t xml:space="preserve"> </w:t>
      </w:r>
    </w:p>
    <w:p w14:paraId="2A4E7551" w14:textId="3CB68F0B" w:rsidR="00941D93" w:rsidRPr="007D25ED" w:rsidRDefault="00941D93">
      <w:r w:rsidRPr="007D25ED">
        <w:rPr>
          <w:b/>
          <w:bCs/>
        </w:rPr>
        <w:t>Notes:</w:t>
      </w:r>
      <w:r w:rsidRPr="007D25ED">
        <w:t xml:space="preserve"> </w:t>
      </w:r>
      <w:r w:rsidR="009C4881" w:rsidRPr="007D25ED">
        <w:t>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3CB8405B" w14:textId="77777777" w:rsidTr="009E1E39">
        <w:trPr>
          <w:cantSplit/>
          <w:trHeight w:val="300"/>
        </w:trPr>
        <w:tc>
          <w:tcPr>
            <w:tcW w:w="4473" w:type="dxa"/>
            <w:gridSpan w:val="4"/>
          </w:tcPr>
          <w:p w14:paraId="3176E8D1" w14:textId="57798A4C" w:rsidR="00914413" w:rsidRPr="007D25ED" w:rsidRDefault="00914413" w:rsidP="009E1E39">
            <w:r w:rsidRPr="007D25ED">
              <w:t>Test No.:  EC1</w:t>
            </w:r>
          </w:p>
        </w:tc>
        <w:tc>
          <w:tcPr>
            <w:tcW w:w="4517" w:type="dxa"/>
            <w:gridSpan w:val="3"/>
          </w:tcPr>
          <w:p w14:paraId="39CE5C50" w14:textId="77777777" w:rsidR="00914413" w:rsidRPr="007D25ED" w:rsidRDefault="00914413" w:rsidP="009E1E39">
            <w:r w:rsidRPr="007D25ED">
              <w:t>Current Status: Pending</w:t>
            </w:r>
          </w:p>
        </w:tc>
      </w:tr>
      <w:tr w:rsidR="00914413" w:rsidRPr="007D25ED" w14:paraId="024D5B39" w14:textId="77777777" w:rsidTr="009E1E39">
        <w:trPr>
          <w:cantSplit/>
          <w:trHeight w:val="300"/>
        </w:trPr>
        <w:tc>
          <w:tcPr>
            <w:tcW w:w="8990" w:type="dxa"/>
            <w:gridSpan w:val="7"/>
          </w:tcPr>
          <w:p w14:paraId="0389ADFE" w14:textId="75A21231" w:rsidR="00914413" w:rsidRPr="007D25ED" w:rsidRDefault="00914413" w:rsidP="009E1E39">
            <w:r w:rsidRPr="007D25ED">
              <w:t xml:space="preserve">Test title:  </w:t>
            </w:r>
            <w:r w:rsidR="00E96759" w:rsidRPr="007D25ED">
              <w:t>Event Configuration</w:t>
            </w:r>
          </w:p>
          <w:p w14:paraId="53E48EF6" w14:textId="77777777" w:rsidR="00914413" w:rsidRPr="007D25ED" w:rsidRDefault="00914413" w:rsidP="009E1E39"/>
        </w:tc>
      </w:tr>
      <w:tr w:rsidR="00914413" w:rsidRPr="007D25ED" w14:paraId="4D6ED2A1" w14:textId="77777777" w:rsidTr="00E96759">
        <w:trPr>
          <w:cantSplit/>
          <w:trHeight w:val="575"/>
        </w:trPr>
        <w:tc>
          <w:tcPr>
            <w:tcW w:w="8990" w:type="dxa"/>
            <w:gridSpan w:val="7"/>
          </w:tcPr>
          <w:p w14:paraId="6CB143BD" w14:textId="79949DF1" w:rsidR="00E96759" w:rsidRPr="007D25ED" w:rsidRDefault="00914413" w:rsidP="00E96759">
            <w:r w:rsidRPr="007D25ED">
              <w:t>Testing approach:</w:t>
            </w:r>
            <w:r w:rsidR="00E96759" w:rsidRPr="007D25ED">
              <w:t xml:space="preserve"> </w:t>
            </w:r>
            <w:r w:rsidR="00E13C5C" w:rsidRPr="007D25ED">
              <w:t>Creating a new</w:t>
            </w:r>
            <w:r w:rsidR="00E96759" w:rsidRPr="007D25ED">
              <w:t xml:space="preserve"> </w:t>
            </w:r>
            <w:r w:rsidR="007B2829" w:rsidRPr="007D25ED">
              <w:t>e</w:t>
            </w:r>
            <w:r w:rsidR="00E96759" w:rsidRPr="007D25ED">
              <w:t xml:space="preserve">vent </w:t>
            </w:r>
            <w:r w:rsidR="007B2829" w:rsidRPr="007D25ED">
              <w:t>c</w:t>
            </w:r>
            <w:r w:rsidR="00E96759" w:rsidRPr="007D25ED">
              <w:t xml:space="preserve">onfiguration, </w:t>
            </w:r>
            <w:r w:rsidR="00E13C5C" w:rsidRPr="007D25ED">
              <w:t xml:space="preserve">using </w:t>
            </w:r>
            <w:r w:rsidR="00E96759" w:rsidRPr="007D25ED">
              <w:t xml:space="preserve">information </w:t>
            </w:r>
            <w:r w:rsidR="00E13C5C" w:rsidRPr="007D25ED">
              <w:t>such as</w:t>
            </w:r>
            <w:r w:rsidR="00E96759" w:rsidRPr="007D25ED">
              <w:t xml:space="preserve"> root path, event date,</w:t>
            </w:r>
            <w:r w:rsidR="00E13C5C" w:rsidRPr="007D25ED">
              <w:t xml:space="preserve"> event time and</w:t>
            </w:r>
            <w:r w:rsidR="00E96759" w:rsidRPr="007D25ED">
              <w:t xml:space="preserve"> vector</w:t>
            </w:r>
            <w:r w:rsidR="00CB6765" w:rsidRPr="007D25ED">
              <w:t>.</w:t>
            </w:r>
          </w:p>
          <w:p w14:paraId="6780A60B" w14:textId="0E8E8557" w:rsidR="00914413" w:rsidRPr="007D25ED" w:rsidRDefault="00914413" w:rsidP="009E1E39"/>
        </w:tc>
      </w:tr>
      <w:tr w:rsidR="00914413" w:rsidRPr="007D25ED" w14:paraId="28E31376" w14:textId="77777777" w:rsidTr="00673C98">
        <w:trPr>
          <w:cantSplit/>
          <w:trHeight w:val="3473"/>
        </w:trPr>
        <w:tc>
          <w:tcPr>
            <w:tcW w:w="915" w:type="dxa"/>
          </w:tcPr>
          <w:p w14:paraId="2F935423" w14:textId="77777777" w:rsidR="00914413" w:rsidRPr="004B58F4" w:rsidRDefault="00914413" w:rsidP="009E1E39">
            <w:pPr>
              <w:rPr>
                <w:b/>
                <w:bCs/>
              </w:rPr>
            </w:pPr>
            <w:r w:rsidRPr="004B58F4">
              <w:rPr>
                <w:b/>
                <w:bCs/>
              </w:rPr>
              <w:t>STEP</w:t>
            </w:r>
          </w:p>
          <w:p w14:paraId="420FA0E6" w14:textId="77777777" w:rsidR="00914413" w:rsidRPr="004B58F4" w:rsidRDefault="00914413" w:rsidP="009E1E39">
            <w:pPr>
              <w:rPr>
                <w:b/>
                <w:bCs/>
              </w:rPr>
            </w:pPr>
          </w:p>
          <w:p w14:paraId="6C9C7DC1" w14:textId="77777777" w:rsidR="00914413" w:rsidRPr="004B58F4" w:rsidRDefault="00914413" w:rsidP="009E1E39">
            <w:pPr>
              <w:rPr>
                <w:b/>
                <w:bCs/>
              </w:rPr>
            </w:pPr>
            <w:r w:rsidRPr="004B58F4">
              <w:rPr>
                <w:b/>
                <w:bCs/>
              </w:rPr>
              <w:t>&lt;&lt;N&gt;&gt;</w:t>
            </w:r>
          </w:p>
        </w:tc>
        <w:tc>
          <w:tcPr>
            <w:tcW w:w="2078" w:type="dxa"/>
          </w:tcPr>
          <w:p w14:paraId="4A914C06" w14:textId="77777777" w:rsidR="00914413" w:rsidRPr="004B58F4" w:rsidRDefault="00914413" w:rsidP="009E1E39">
            <w:pPr>
              <w:rPr>
                <w:b/>
                <w:bCs/>
              </w:rPr>
            </w:pPr>
            <w:r w:rsidRPr="004B58F4">
              <w:rPr>
                <w:b/>
                <w:bCs/>
              </w:rPr>
              <w:t>OPERATOR ACTION</w:t>
            </w:r>
          </w:p>
          <w:p w14:paraId="431E6636" w14:textId="77777777" w:rsidR="00914413" w:rsidRPr="004B58F4" w:rsidRDefault="00914413" w:rsidP="009E1E39">
            <w:pPr>
              <w:rPr>
                <w:b/>
                <w:bCs/>
              </w:rPr>
            </w:pPr>
          </w:p>
          <w:p w14:paraId="0043EBE7" w14:textId="77777777" w:rsidR="00914413" w:rsidRPr="004B58F4" w:rsidRDefault="00914413" w:rsidP="009E1E39">
            <w:pPr>
              <w:rPr>
                <w:b/>
                <w:bCs/>
              </w:rPr>
            </w:pPr>
            <w:r w:rsidRPr="004B58F4">
              <w:rPr>
                <w:b/>
                <w:bCs/>
              </w:rPr>
              <w:t>Describe the actions taken by the person executing the test procedure.  Include the test suite, or the name of the test file (in this case, the contents of the file should be given in the appendix).</w:t>
            </w:r>
          </w:p>
        </w:tc>
        <w:tc>
          <w:tcPr>
            <w:tcW w:w="2094" w:type="dxa"/>
            <w:gridSpan w:val="3"/>
          </w:tcPr>
          <w:p w14:paraId="48BDBEEE" w14:textId="77777777" w:rsidR="00914413" w:rsidRPr="004B58F4" w:rsidRDefault="00914413" w:rsidP="009E1E39">
            <w:pPr>
              <w:rPr>
                <w:b/>
                <w:bCs/>
              </w:rPr>
            </w:pPr>
            <w:r w:rsidRPr="004B58F4">
              <w:rPr>
                <w:b/>
                <w:bCs/>
              </w:rPr>
              <w:t>PURPOSE</w:t>
            </w:r>
          </w:p>
          <w:p w14:paraId="32528B47" w14:textId="77777777" w:rsidR="00914413" w:rsidRPr="004B58F4" w:rsidRDefault="00914413" w:rsidP="009E1E39">
            <w:pPr>
              <w:rPr>
                <w:b/>
                <w:bCs/>
              </w:rPr>
            </w:pPr>
          </w:p>
          <w:p w14:paraId="23B5EA5A" w14:textId="77777777" w:rsidR="00914413" w:rsidRPr="004B58F4" w:rsidRDefault="00914413" w:rsidP="009E1E39">
            <w:pPr>
              <w:rPr>
                <w:b/>
                <w:bCs/>
              </w:rPr>
            </w:pPr>
            <w:r w:rsidRPr="004B58F4">
              <w:rPr>
                <w:b/>
                <w:bCs/>
              </w:rPr>
              <w:t>Describe the reason for the step.</w:t>
            </w:r>
          </w:p>
        </w:tc>
        <w:tc>
          <w:tcPr>
            <w:tcW w:w="2201" w:type="dxa"/>
          </w:tcPr>
          <w:p w14:paraId="14EC4415" w14:textId="77777777" w:rsidR="00914413" w:rsidRPr="004B58F4" w:rsidRDefault="00914413" w:rsidP="009E1E39">
            <w:pPr>
              <w:rPr>
                <w:b/>
                <w:bCs/>
              </w:rPr>
            </w:pPr>
            <w:r w:rsidRPr="004B58F4">
              <w:rPr>
                <w:b/>
                <w:bCs/>
              </w:rPr>
              <w:t>EXEPCTED RESULTS</w:t>
            </w:r>
          </w:p>
          <w:p w14:paraId="46FC94BF" w14:textId="77777777" w:rsidR="00914413" w:rsidRPr="004B58F4" w:rsidRDefault="00914413" w:rsidP="009E1E39">
            <w:pPr>
              <w:rPr>
                <w:b/>
                <w:bCs/>
              </w:rPr>
            </w:pPr>
          </w:p>
          <w:p w14:paraId="62E3494A" w14:textId="77777777" w:rsidR="00914413" w:rsidRPr="004B58F4" w:rsidRDefault="00914413" w:rsidP="009E1E39">
            <w:pPr>
              <w:rPr>
                <w:b/>
                <w:bCs/>
              </w:rPr>
            </w:pPr>
            <w:r w:rsidRPr="004B58F4">
              <w:rPr>
                <w:b/>
                <w:bCs/>
              </w:rPr>
              <w:t>Describe the expected response of the system being tested to the action specified under OPERATOR ACTION. This should be derived from the SRS and SDD. Clearly indicate how we determine whether the step passes.</w:t>
            </w:r>
          </w:p>
        </w:tc>
        <w:tc>
          <w:tcPr>
            <w:tcW w:w="1702" w:type="dxa"/>
          </w:tcPr>
          <w:p w14:paraId="447F76EC" w14:textId="77777777" w:rsidR="00914413" w:rsidRPr="004B58F4" w:rsidRDefault="00914413" w:rsidP="009E1E39">
            <w:pPr>
              <w:rPr>
                <w:b/>
                <w:bCs/>
              </w:rPr>
            </w:pPr>
            <w:r w:rsidRPr="004B58F4">
              <w:rPr>
                <w:b/>
                <w:bCs/>
              </w:rPr>
              <w:t>COMMENTS</w:t>
            </w:r>
          </w:p>
          <w:p w14:paraId="690209CF" w14:textId="77777777" w:rsidR="00914413" w:rsidRPr="004B58F4" w:rsidRDefault="00914413" w:rsidP="009E1E39">
            <w:pPr>
              <w:rPr>
                <w:b/>
                <w:bCs/>
              </w:rPr>
            </w:pPr>
          </w:p>
          <w:p w14:paraId="0E3F2E62" w14:textId="77777777" w:rsidR="00914413" w:rsidRPr="004B58F4" w:rsidRDefault="00914413" w:rsidP="009E1E39">
            <w:pPr>
              <w:rPr>
                <w:b/>
                <w:bCs/>
              </w:rPr>
            </w:pPr>
          </w:p>
        </w:tc>
      </w:tr>
      <w:tr w:rsidR="00914413" w:rsidRPr="007D25ED" w14:paraId="7D429F6B" w14:textId="77777777" w:rsidTr="009E1E39">
        <w:trPr>
          <w:cantSplit/>
          <w:trHeight w:val="4130"/>
        </w:trPr>
        <w:tc>
          <w:tcPr>
            <w:tcW w:w="915" w:type="dxa"/>
          </w:tcPr>
          <w:p w14:paraId="2A6E4FA3" w14:textId="77777777" w:rsidR="00914413" w:rsidRPr="007D25ED" w:rsidRDefault="00914413" w:rsidP="009E1E39">
            <w:r w:rsidRPr="007D25ED">
              <w:t>STEP</w:t>
            </w:r>
          </w:p>
          <w:p w14:paraId="64F1FBC6" w14:textId="77777777" w:rsidR="00914413" w:rsidRPr="007D25ED" w:rsidRDefault="00914413" w:rsidP="009E1E39"/>
          <w:p w14:paraId="3254D9C9" w14:textId="77777777" w:rsidR="00914413" w:rsidRPr="007D25ED" w:rsidRDefault="00914413" w:rsidP="009E1E39">
            <w:r w:rsidRPr="007D25ED">
              <w:t>1</w:t>
            </w:r>
          </w:p>
        </w:tc>
        <w:tc>
          <w:tcPr>
            <w:tcW w:w="2078" w:type="dxa"/>
          </w:tcPr>
          <w:p w14:paraId="7C33BB59" w14:textId="77777777" w:rsidR="00914413" w:rsidRPr="007D25ED" w:rsidRDefault="00914413" w:rsidP="009E1E39">
            <w:r w:rsidRPr="007D25ED">
              <w:t>OPERATOR ACTION</w:t>
            </w:r>
          </w:p>
          <w:p w14:paraId="67A74289" w14:textId="77777777" w:rsidR="00914413" w:rsidRPr="007D25ED" w:rsidRDefault="00914413" w:rsidP="009E1E39"/>
          <w:p w14:paraId="16B06FB1" w14:textId="1C116872" w:rsidR="00914413" w:rsidRPr="007D25ED" w:rsidRDefault="00E13C5C" w:rsidP="009E1E39">
            <w:r w:rsidRPr="007D25ED">
              <w:t>In order start test o</w:t>
            </w:r>
            <w:r w:rsidR="00914413" w:rsidRPr="007D25ED">
              <w:t>perator click</w:t>
            </w:r>
            <w:r w:rsidRPr="007D25ED">
              <w:t>s</w:t>
            </w:r>
            <w:r w:rsidR="00914413" w:rsidRPr="007D25ED">
              <w:t xml:space="preserve"> on the “</w:t>
            </w:r>
            <w:r w:rsidRPr="007D25ED">
              <w:t>New Project</w:t>
            </w:r>
            <w:r w:rsidR="00914413" w:rsidRPr="007D25ED">
              <w:t>” button.</w:t>
            </w:r>
          </w:p>
        </w:tc>
        <w:tc>
          <w:tcPr>
            <w:tcW w:w="2094" w:type="dxa"/>
            <w:gridSpan w:val="3"/>
          </w:tcPr>
          <w:p w14:paraId="09B99EB0" w14:textId="77777777" w:rsidR="00914413" w:rsidRPr="007D25ED" w:rsidRDefault="00914413" w:rsidP="009E1E39">
            <w:r w:rsidRPr="007D25ED">
              <w:t>PURPOSE</w:t>
            </w:r>
          </w:p>
          <w:p w14:paraId="3109810F" w14:textId="77777777" w:rsidR="00914413" w:rsidRPr="007D25ED" w:rsidRDefault="00914413" w:rsidP="009E1E39"/>
          <w:p w14:paraId="70DAB8B4" w14:textId="0CD4F8B1" w:rsidR="00914413" w:rsidRPr="007D25ED" w:rsidRDefault="00E13C5C" w:rsidP="009E1E39">
            <w:r w:rsidRPr="007D25ED">
              <w:t xml:space="preserve">The purpose is to </w:t>
            </w:r>
            <w:r w:rsidR="00CB6765" w:rsidRPr="007D25ED">
              <w:t xml:space="preserve">fill-in </w:t>
            </w:r>
            <w:r w:rsidRPr="007D25ED">
              <w:t>the information</w:t>
            </w:r>
            <w:r w:rsidR="00CB6765" w:rsidRPr="007D25ED">
              <w:t xml:space="preserve"> such as root path, event date, event time and add a Vector.</w:t>
            </w:r>
          </w:p>
          <w:p w14:paraId="54A8DBFD" w14:textId="383C000D" w:rsidR="00CB6765" w:rsidRPr="007D25ED" w:rsidRDefault="00CB6765" w:rsidP="009E1E39"/>
        </w:tc>
        <w:tc>
          <w:tcPr>
            <w:tcW w:w="2201" w:type="dxa"/>
          </w:tcPr>
          <w:p w14:paraId="6D0C53F2" w14:textId="77777777" w:rsidR="00914413" w:rsidRPr="007D25ED" w:rsidRDefault="00914413" w:rsidP="009E1E39">
            <w:r w:rsidRPr="007D25ED">
              <w:t>EXEPCTED RESULTS</w:t>
            </w:r>
          </w:p>
          <w:p w14:paraId="0CFD5F5B" w14:textId="77777777" w:rsidR="00914413" w:rsidRPr="007D25ED" w:rsidRDefault="00914413" w:rsidP="009E1E39"/>
          <w:p w14:paraId="2EB5A2C2" w14:textId="16CABFD7" w:rsidR="00CB6765" w:rsidRPr="007D25ED" w:rsidRDefault="00CB6765" w:rsidP="009E1E39">
            <w:r w:rsidRPr="007D25ED">
              <w:t>Root path chosen.</w:t>
            </w:r>
          </w:p>
          <w:p w14:paraId="5258E837" w14:textId="77777777" w:rsidR="00CB6765" w:rsidRPr="007D25ED" w:rsidRDefault="00CB6765" w:rsidP="009E1E39"/>
          <w:p w14:paraId="3D131E93" w14:textId="77777777" w:rsidR="00CB6765" w:rsidRPr="007D25ED" w:rsidRDefault="00CB6765" w:rsidP="009E1E39">
            <w:r w:rsidRPr="007D25ED">
              <w:t>Dates information will be filled in.</w:t>
            </w:r>
          </w:p>
          <w:p w14:paraId="15A6FA57" w14:textId="77777777" w:rsidR="00CB6765" w:rsidRPr="007D25ED" w:rsidRDefault="00CB6765" w:rsidP="009E1E39"/>
          <w:p w14:paraId="6AF19FF6" w14:textId="77777777" w:rsidR="00CB6765" w:rsidRPr="007D25ED" w:rsidRDefault="00CB6765" w:rsidP="009E1E39">
            <w:r w:rsidRPr="007D25ED">
              <w:t>Time event information will be filled in.</w:t>
            </w:r>
          </w:p>
          <w:p w14:paraId="5D521C5B" w14:textId="77777777" w:rsidR="00CB6765" w:rsidRPr="007D25ED" w:rsidRDefault="00CB6765" w:rsidP="009E1E39"/>
          <w:p w14:paraId="011B9C57" w14:textId="7E0F5497" w:rsidR="00914413" w:rsidRPr="007D25ED" w:rsidRDefault="00CB6765" w:rsidP="009E1E39">
            <w:r w:rsidRPr="007D25ED">
              <w:t>Add vector will be added.</w:t>
            </w:r>
          </w:p>
          <w:p w14:paraId="439E4085" w14:textId="66FDCC60" w:rsidR="00914413" w:rsidRPr="007D25ED" w:rsidRDefault="00914413" w:rsidP="009E1E39"/>
        </w:tc>
        <w:tc>
          <w:tcPr>
            <w:tcW w:w="1702" w:type="dxa"/>
          </w:tcPr>
          <w:p w14:paraId="291DF5B0" w14:textId="77777777" w:rsidR="00914413" w:rsidRPr="007D25ED" w:rsidRDefault="00914413" w:rsidP="009E1E39">
            <w:r w:rsidRPr="007D25ED">
              <w:t>COMMENTS</w:t>
            </w:r>
          </w:p>
          <w:p w14:paraId="7D67281E" w14:textId="77777777" w:rsidR="00914413" w:rsidRPr="007D25ED" w:rsidRDefault="00914413" w:rsidP="009E1E39"/>
          <w:p w14:paraId="797AF62A" w14:textId="36EA89EE" w:rsidR="00914413" w:rsidRPr="007D25ED" w:rsidRDefault="00CB6765" w:rsidP="009E1E39">
            <w:r w:rsidRPr="007D25ED">
              <w:t>“Invalid Root Directory” error message will appear if the Root Directory is not valid.</w:t>
            </w:r>
          </w:p>
        </w:tc>
      </w:tr>
      <w:tr w:rsidR="00914413" w:rsidRPr="007D25ED" w14:paraId="75E90E73" w14:textId="77777777" w:rsidTr="009E1E39">
        <w:trPr>
          <w:cantSplit/>
          <w:trHeight w:val="1880"/>
        </w:trPr>
        <w:tc>
          <w:tcPr>
            <w:tcW w:w="915" w:type="dxa"/>
          </w:tcPr>
          <w:p w14:paraId="7FEAB6F1" w14:textId="77777777" w:rsidR="00914413" w:rsidRPr="007D25ED" w:rsidRDefault="00914413" w:rsidP="009E1E39">
            <w:r w:rsidRPr="007D25ED">
              <w:lastRenderedPageBreak/>
              <w:t>2</w:t>
            </w:r>
          </w:p>
        </w:tc>
        <w:tc>
          <w:tcPr>
            <w:tcW w:w="2078" w:type="dxa"/>
          </w:tcPr>
          <w:p w14:paraId="6A792B1E" w14:textId="47CD2FAF" w:rsidR="00914413" w:rsidRPr="007D25ED" w:rsidRDefault="00C37476" w:rsidP="009E1E39">
            <w:r w:rsidRPr="007D25ED">
              <w:t>Operator clicks on the “Accept” button.</w:t>
            </w:r>
          </w:p>
        </w:tc>
        <w:tc>
          <w:tcPr>
            <w:tcW w:w="2094" w:type="dxa"/>
            <w:gridSpan w:val="3"/>
          </w:tcPr>
          <w:p w14:paraId="78920A0C" w14:textId="1C21FBCD" w:rsidR="006A22AF" w:rsidRPr="007D25ED" w:rsidRDefault="000C3094" w:rsidP="009E1E39">
            <w:r w:rsidRPr="007D25ED">
              <w:t xml:space="preserve">The purpose is </w:t>
            </w:r>
            <w:r w:rsidR="006A22AF" w:rsidRPr="007D25ED">
              <w:t>having the options of:</w:t>
            </w:r>
          </w:p>
          <w:p w14:paraId="5EC5AE5A" w14:textId="77777777" w:rsidR="006A22AF" w:rsidRPr="007D25ED" w:rsidRDefault="006A22AF" w:rsidP="009E1E39"/>
          <w:p w14:paraId="0D2E9D4B" w14:textId="60BEAC74" w:rsidR="00914413" w:rsidRPr="007D25ED" w:rsidRDefault="006A22AF" w:rsidP="009E1E39">
            <w:r w:rsidRPr="007D25ED">
              <w:t>Making changes on log files.</w:t>
            </w:r>
          </w:p>
          <w:p w14:paraId="0DEABE5A" w14:textId="01953EDE" w:rsidR="006A22AF" w:rsidRPr="007D25ED" w:rsidRDefault="006A22AF" w:rsidP="009E1E39"/>
          <w:p w14:paraId="559978A7" w14:textId="544EFCD2" w:rsidR="006A22AF" w:rsidRPr="007D25ED" w:rsidRDefault="006A22AF" w:rsidP="009E1E39">
            <w:r w:rsidRPr="007D25ED">
              <w:t>Log entry and Vector data.</w:t>
            </w:r>
          </w:p>
          <w:p w14:paraId="7545EEFC" w14:textId="16EE2C91" w:rsidR="006A22AF" w:rsidRPr="007D25ED" w:rsidRDefault="006A22AF" w:rsidP="009E1E39"/>
          <w:p w14:paraId="4A306342" w14:textId="77777777" w:rsidR="006A22AF" w:rsidRPr="007D25ED" w:rsidRDefault="006A22AF" w:rsidP="009E1E39"/>
          <w:p w14:paraId="45780992" w14:textId="4DDC0813" w:rsidR="006A22AF" w:rsidRPr="007D25ED" w:rsidRDefault="006A22AF" w:rsidP="009E1E39"/>
        </w:tc>
        <w:tc>
          <w:tcPr>
            <w:tcW w:w="2201" w:type="dxa"/>
          </w:tcPr>
          <w:p w14:paraId="0F9F19C9" w14:textId="77777777" w:rsidR="006A22AF" w:rsidRPr="007D25ED" w:rsidRDefault="006A22AF" w:rsidP="006A22AF">
            <w:r w:rsidRPr="007D25ED">
              <w:t>Availability to make changes on log files.</w:t>
            </w:r>
          </w:p>
          <w:p w14:paraId="35AF9F82" w14:textId="77777777" w:rsidR="006A22AF" w:rsidRPr="007D25ED" w:rsidRDefault="006A22AF" w:rsidP="006A22AF"/>
          <w:p w14:paraId="08CA4A8E" w14:textId="2C3C19CE" w:rsidR="00914413" w:rsidRPr="007D25ED" w:rsidRDefault="006A22AF" w:rsidP="006A22AF">
            <w:r w:rsidRPr="007D25ED">
              <w:t xml:space="preserve">Availability to enter log entry and Vector data.  </w:t>
            </w:r>
          </w:p>
        </w:tc>
        <w:tc>
          <w:tcPr>
            <w:tcW w:w="1702" w:type="dxa"/>
          </w:tcPr>
          <w:p w14:paraId="539AD4F8" w14:textId="77777777" w:rsidR="00914413" w:rsidRPr="007D25ED" w:rsidRDefault="00914413" w:rsidP="009E1E39"/>
        </w:tc>
      </w:tr>
      <w:tr w:rsidR="00914413" w:rsidRPr="007D25ED" w14:paraId="38841BB1" w14:textId="77777777" w:rsidTr="007B2829">
        <w:trPr>
          <w:trHeight w:val="872"/>
        </w:trPr>
        <w:tc>
          <w:tcPr>
            <w:tcW w:w="8990" w:type="dxa"/>
            <w:gridSpan w:val="7"/>
            <w:tcBorders>
              <w:bottom w:val="single" w:sz="4" w:space="0" w:color="auto"/>
            </w:tcBorders>
          </w:tcPr>
          <w:p w14:paraId="7D44191B" w14:textId="77777777" w:rsidR="00914413" w:rsidRPr="007D25ED" w:rsidRDefault="00914413" w:rsidP="009E1E39">
            <w:r w:rsidRPr="007D25ED">
              <w:t>Concluding Remarks:</w:t>
            </w:r>
          </w:p>
        </w:tc>
      </w:tr>
      <w:tr w:rsidR="00914413" w:rsidRPr="007D25ED" w14:paraId="00BFBBF4" w14:textId="77777777" w:rsidTr="009E1E39">
        <w:trPr>
          <w:trHeight w:val="890"/>
        </w:trPr>
        <w:tc>
          <w:tcPr>
            <w:tcW w:w="4458" w:type="dxa"/>
            <w:gridSpan w:val="3"/>
          </w:tcPr>
          <w:p w14:paraId="3F272AF2" w14:textId="77777777" w:rsidR="00914413" w:rsidRPr="007D25ED" w:rsidRDefault="00914413" w:rsidP="009E1E39">
            <w:r w:rsidRPr="007D25ED">
              <w:t xml:space="preserve">Testing Team: </w:t>
            </w:r>
          </w:p>
          <w:p w14:paraId="5CA750FE" w14:textId="7F84AC69" w:rsidR="00914413" w:rsidRPr="007D25ED" w:rsidRDefault="00914413" w:rsidP="009E1E39">
            <w:r w:rsidRPr="007D25ED">
              <w:t xml:space="preserve">Team </w:t>
            </w:r>
            <w:r w:rsidR="007B2829" w:rsidRPr="007D25ED">
              <w:t>2</w:t>
            </w:r>
          </w:p>
        </w:tc>
        <w:tc>
          <w:tcPr>
            <w:tcW w:w="4532" w:type="dxa"/>
            <w:gridSpan w:val="4"/>
          </w:tcPr>
          <w:p w14:paraId="19DAFA44" w14:textId="77777777" w:rsidR="00914413" w:rsidRPr="007D25ED" w:rsidRDefault="00914413" w:rsidP="009E1E39">
            <w:r w:rsidRPr="007D25ED">
              <w:t>Date Completed:</w:t>
            </w:r>
          </w:p>
        </w:tc>
      </w:tr>
    </w:tbl>
    <w:p w14:paraId="05C9C53C" w14:textId="4E27B185" w:rsidR="007B2829" w:rsidRDefault="007B2829" w:rsidP="007B2829">
      <w:pPr>
        <w:rPr>
          <w:b/>
          <w:bCs/>
        </w:rPr>
      </w:pPr>
    </w:p>
    <w:p w14:paraId="4863CEAC" w14:textId="7D24135C" w:rsidR="007D25ED" w:rsidRPr="007D25ED" w:rsidRDefault="007D25ED" w:rsidP="007D25ED">
      <w:pPr>
        <w:pStyle w:val="Heading2"/>
      </w:pPr>
      <w:r w:rsidRPr="007D25ED">
        <w:t>Test LFI1</w:t>
      </w:r>
    </w:p>
    <w:p w14:paraId="2B0DF795" w14:textId="41175402" w:rsidR="007B2829" w:rsidRPr="007D25ED" w:rsidRDefault="007B2829" w:rsidP="007B2829">
      <w:r w:rsidRPr="007D25ED">
        <w:rPr>
          <w:b/>
          <w:bCs/>
        </w:rPr>
        <w:t xml:space="preserve">Objective: </w:t>
      </w:r>
      <w:r w:rsidRPr="007D25ED">
        <w:t>Validate log files.</w:t>
      </w:r>
      <w:r w:rsidRPr="007D25ED">
        <w:t xml:space="preserve"> </w:t>
      </w:r>
    </w:p>
    <w:p w14:paraId="51DFC6F3" w14:textId="77777777" w:rsidR="007B2829" w:rsidRPr="007D25ED" w:rsidRDefault="007B2829" w:rsidP="007B2829">
      <w:r w:rsidRPr="007D25ED">
        <w:rPr>
          <w:b/>
          <w:bCs/>
        </w:rPr>
        <w:t>Notes:</w:t>
      </w:r>
      <w:r w:rsidRPr="007D25ED">
        <w:t xml:space="preserve"> 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34CE7399" w14:textId="77777777" w:rsidTr="009E1E39">
        <w:trPr>
          <w:cantSplit/>
          <w:trHeight w:val="300"/>
        </w:trPr>
        <w:tc>
          <w:tcPr>
            <w:tcW w:w="4473" w:type="dxa"/>
            <w:gridSpan w:val="4"/>
          </w:tcPr>
          <w:p w14:paraId="775465DE" w14:textId="3BE815AD" w:rsidR="00914413" w:rsidRPr="007D25ED" w:rsidRDefault="00914413" w:rsidP="009E1E39">
            <w:r w:rsidRPr="007D25ED">
              <w:t>Test No.:  LFI1</w:t>
            </w:r>
          </w:p>
        </w:tc>
        <w:tc>
          <w:tcPr>
            <w:tcW w:w="4517" w:type="dxa"/>
            <w:gridSpan w:val="3"/>
          </w:tcPr>
          <w:p w14:paraId="7BD4FBD7" w14:textId="77777777" w:rsidR="00914413" w:rsidRPr="007D25ED" w:rsidRDefault="00914413" w:rsidP="009E1E39">
            <w:r w:rsidRPr="007D25ED">
              <w:t>Current Status: Pending</w:t>
            </w:r>
          </w:p>
        </w:tc>
      </w:tr>
      <w:tr w:rsidR="00914413" w:rsidRPr="007D25ED" w14:paraId="0431C371" w14:textId="77777777" w:rsidTr="009E1E39">
        <w:trPr>
          <w:cantSplit/>
          <w:trHeight w:val="300"/>
        </w:trPr>
        <w:tc>
          <w:tcPr>
            <w:tcW w:w="8990" w:type="dxa"/>
            <w:gridSpan w:val="7"/>
          </w:tcPr>
          <w:p w14:paraId="6F357E3C" w14:textId="77777777" w:rsidR="00914413" w:rsidRPr="007D25ED" w:rsidRDefault="00914413" w:rsidP="009E1E39">
            <w:r w:rsidRPr="007D25ED">
              <w:t>Test title:  Validation of log files</w:t>
            </w:r>
          </w:p>
          <w:p w14:paraId="7238B2D6" w14:textId="77777777" w:rsidR="00914413" w:rsidRPr="007D25ED" w:rsidRDefault="00914413" w:rsidP="009E1E39"/>
        </w:tc>
      </w:tr>
      <w:tr w:rsidR="00914413" w:rsidRPr="007D25ED" w14:paraId="3E86B57F" w14:textId="77777777" w:rsidTr="009E1E39">
        <w:trPr>
          <w:cantSplit/>
          <w:trHeight w:val="1070"/>
        </w:trPr>
        <w:tc>
          <w:tcPr>
            <w:tcW w:w="8990" w:type="dxa"/>
            <w:gridSpan w:val="7"/>
          </w:tcPr>
          <w:p w14:paraId="7F027413" w14:textId="70B2D649" w:rsidR="00661893" w:rsidRPr="007D25ED" w:rsidRDefault="00914413" w:rsidP="00661893">
            <w:r w:rsidRPr="007D25ED">
              <w:t xml:space="preserve">Testing approach: </w:t>
            </w:r>
            <w:r w:rsidR="00661893" w:rsidRPr="007D25ED">
              <w:t>Checking the validation of a log file contain timestamps that are bounded by the start data, end date, start time, and end time specified in the event configuration</w:t>
            </w:r>
            <w:r w:rsidR="00093F6D" w:rsidRPr="007D25ED">
              <w:t>. Timestamp should be in the correct range.</w:t>
            </w:r>
          </w:p>
          <w:p w14:paraId="17D396F9" w14:textId="75A3BE7F" w:rsidR="00093F6D" w:rsidRPr="007D25ED" w:rsidRDefault="00093F6D" w:rsidP="00661893">
            <w:r w:rsidRPr="007D25ED">
              <w:t>Lower limit of the range: (Average of the start and end timestamps in the CSV file) minus 23 hours and 59 mins.</w:t>
            </w:r>
          </w:p>
          <w:p w14:paraId="38BA7D40" w14:textId="3CE36E0C" w:rsidR="00093F6D" w:rsidRPr="007D25ED" w:rsidRDefault="00093F6D" w:rsidP="00093F6D">
            <w:r w:rsidRPr="007D25ED">
              <w:t>Upper limit of the range: (Average of the start and end timestamps in the CSV file) plus 23 hours and 59 mins.</w:t>
            </w:r>
          </w:p>
          <w:p w14:paraId="5FB504D1" w14:textId="138E4B7F" w:rsidR="00914413" w:rsidRPr="007D25ED" w:rsidRDefault="00914413" w:rsidP="009E1E39"/>
        </w:tc>
      </w:tr>
      <w:tr w:rsidR="00914413" w:rsidRPr="007D25ED" w14:paraId="50611D76" w14:textId="77777777" w:rsidTr="009E1E39">
        <w:trPr>
          <w:cantSplit/>
          <w:trHeight w:val="4130"/>
        </w:trPr>
        <w:tc>
          <w:tcPr>
            <w:tcW w:w="915" w:type="dxa"/>
          </w:tcPr>
          <w:p w14:paraId="50ED8E5F" w14:textId="77777777" w:rsidR="00914413" w:rsidRPr="007D25ED" w:rsidRDefault="00914413" w:rsidP="009E1E39">
            <w:r w:rsidRPr="007D25ED">
              <w:t>STEP</w:t>
            </w:r>
          </w:p>
          <w:p w14:paraId="447BA60F" w14:textId="77777777" w:rsidR="00914413" w:rsidRPr="007D25ED" w:rsidRDefault="00914413" w:rsidP="009E1E39"/>
          <w:p w14:paraId="569E553B" w14:textId="7C019AD9" w:rsidR="00914413" w:rsidRPr="007D25ED" w:rsidRDefault="00093F6D" w:rsidP="009E1E39">
            <w:r w:rsidRPr="007D25ED">
              <w:t>1</w:t>
            </w:r>
          </w:p>
        </w:tc>
        <w:tc>
          <w:tcPr>
            <w:tcW w:w="2078" w:type="dxa"/>
          </w:tcPr>
          <w:p w14:paraId="133892BA" w14:textId="77777777" w:rsidR="00914413" w:rsidRPr="007D25ED" w:rsidRDefault="00914413" w:rsidP="009E1E39">
            <w:r w:rsidRPr="007D25ED">
              <w:t>OPERATOR ACTION</w:t>
            </w:r>
          </w:p>
          <w:p w14:paraId="7C619852" w14:textId="77777777" w:rsidR="00914413" w:rsidRPr="007D25ED" w:rsidRDefault="00914413" w:rsidP="009E1E39"/>
          <w:p w14:paraId="200B7A4B" w14:textId="35DBB7C5" w:rsidR="00093F6D" w:rsidRPr="007D25ED" w:rsidRDefault="00093F6D" w:rsidP="009E1E39">
            <w:r w:rsidRPr="007D25ED">
              <w:t xml:space="preserve">After Log Files went through the cleansing process, the operator clicks on the “Import Logs” button </w:t>
            </w:r>
          </w:p>
          <w:p w14:paraId="471D8F2E" w14:textId="211E3CB4" w:rsidR="00914413" w:rsidRPr="007D25ED" w:rsidRDefault="00093F6D" w:rsidP="009E1E39">
            <w:r w:rsidRPr="007D25ED">
              <w:t xml:space="preserve">  </w:t>
            </w:r>
          </w:p>
        </w:tc>
        <w:tc>
          <w:tcPr>
            <w:tcW w:w="2094" w:type="dxa"/>
            <w:gridSpan w:val="3"/>
          </w:tcPr>
          <w:p w14:paraId="540AA842" w14:textId="77777777" w:rsidR="00914413" w:rsidRPr="007D25ED" w:rsidRDefault="00914413" w:rsidP="009E1E39">
            <w:r w:rsidRPr="007D25ED">
              <w:t>PURPOSE</w:t>
            </w:r>
          </w:p>
          <w:p w14:paraId="37E5CFEF" w14:textId="77777777" w:rsidR="00914413" w:rsidRPr="007D25ED" w:rsidRDefault="00914413" w:rsidP="009E1E39"/>
          <w:p w14:paraId="3A2A4528" w14:textId="0FB2512A" w:rsidR="00914413" w:rsidRPr="007D25ED" w:rsidRDefault="00093F6D" w:rsidP="009E1E39">
            <w:r w:rsidRPr="007D25ED">
              <w:t>The purpose is to valid Log File looking for specific attributes such as the start data, end date, start time, and end time that are specified in the event configuration.</w:t>
            </w:r>
          </w:p>
          <w:p w14:paraId="46E0642A" w14:textId="77777777" w:rsidR="004326C4" w:rsidRPr="007D25ED" w:rsidRDefault="004326C4" w:rsidP="009E1E39"/>
          <w:p w14:paraId="0666C324" w14:textId="51260836" w:rsidR="00C37476" w:rsidRPr="007D25ED" w:rsidRDefault="00C37476" w:rsidP="009E1E39">
            <w:r w:rsidRPr="007D25ED">
              <w:t>It will also check if the timestamp is in the correct range.</w:t>
            </w:r>
          </w:p>
        </w:tc>
        <w:tc>
          <w:tcPr>
            <w:tcW w:w="2201" w:type="dxa"/>
          </w:tcPr>
          <w:p w14:paraId="2F590236" w14:textId="77777777" w:rsidR="00914413" w:rsidRPr="007D25ED" w:rsidRDefault="00914413" w:rsidP="009E1E39">
            <w:r w:rsidRPr="007D25ED">
              <w:t>EXEPCTED RESULTS</w:t>
            </w:r>
          </w:p>
          <w:p w14:paraId="04B6AC0F" w14:textId="77777777" w:rsidR="00914413" w:rsidRPr="007D25ED" w:rsidRDefault="00914413" w:rsidP="009E1E39"/>
          <w:p w14:paraId="6EF37823" w14:textId="328B97D9" w:rsidR="00914413" w:rsidRPr="007D25ED" w:rsidRDefault="00C37476" w:rsidP="009E1E39">
            <w:r w:rsidRPr="007D25ED">
              <w:t>The validation status of the Log File shall display “PASS”</w:t>
            </w:r>
          </w:p>
        </w:tc>
        <w:tc>
          <w:tcPr>
            <w:tcW w:w="1702" w:type="dxa"/>
          </w:tcPr>
          <w:p w14:paraId="0D54DBDE" w14:textId="77777777" w:rsidR="00914413" w:rsidRPr="007D25ED" w:rsidRDefault="00914413" w:rsidP="009E1E39">
            <w:r w:rsidRPr="007D25ED">
              <w:t>COMMENTS</w:t>
            </w:r>
          </w:p>
          <w:p w14:paraId="0B837E96" w14:textId="77777777" w:rsidR="00914413" w:rsidRPr="007D25ED" w:rsidRDefault="00914413" w:rsidP="009E1E39"/>
          <w:p w14:paraId="4E9BF70A" w14:textId="02AFBA03" w:rsidR="00914413" w:rsidRPr="007D25ED" w:rsidRDefault="00C37476" w:rsidP="009E1E39">
            <w:r w:rsidRPr="007D25ED">
              <w:t xml:space="preserve">If the data validation operation is incomplete, the system shall generate an enforcement action report and set the validation status of the Log Entry to “FAIL” </w:t>
            </w:r>
          </w:p>
        </w:tc>
      </w:tr>
      <w:tr w:rsidR="00914413" w:rsidRPr="007D25ED" w14:paraId="7409C7B7" w14:textId="77777777" w:rsidTr="004326C4">
        <w:trPr>
          <w:cantSplit/>
          <w:trHeight w:val="1700"/>
        </w:trPr>
        <w:tc>
          <w:tcPr>
            <w:tcW w:w="915" w:type="dxa"/>
          </w:tcPr>
          <w:p w14:paraId="5791C24B" w14:textId="020ED663" w:rsidR="00914413" w:rsidRPr="007D25ED" w:rsidRDefault="00C37476" w:rsidP="009E1E39">
            <w:r w:rsidRPr="007D25ED">
              <w:lastRenderedPageBreak/>
              <w:t>2</w:t>
            </w:r>
          </w:p>
        </w:tc>
        <w:tc>
          <w:tcPr>
            <w:tcW w:w="2078" w:type="dxa"/>
          </w:tcPr>
          <w:p w14:paraId="26876A99" w14:textId="4196C99B" w:rsidR="00914413" w:rsidRPr="007D25ED" w:rsidRDefault="004326C4" w:rsidP="009E1E39">
            <w:r w:rsidRPr="007D25ED">
              <w:t>Operator clicks on “Next File” button until he decides how many Log Files he needs/wants to validate.</w:t>
            </w:r>
          </w:p>
        </w:tc>
        <w:tc>
          <w:tcPr>
            <w:tcW w:w="2094" w:type="dxa"/>
            <w:gridSpan w:val="3"/>
          </w:tcPr>
          <w:p w14:paraId="3411411B" w14:textId="29202DD8" w:rsidR="00914413" w:rsidRPr="007D25ED" w:rsidRDefault="004326C4" w:rsidP="009E1E39">
            <w:r w:rsidRPr="007D25ED">
              <w:t xml:space="preserve">The purpose is to have validated all the Log Files the operator needs/wants so he can do the ingestion process. </w:t>
            </w:r>
          </w:p>
          <w:p w14:paraId="14FB7444" w14:textId="77777777" w:rsidR="00914413" w:rsidRPr="007D25ED" w:rsidRDefault="00914413" w:rsidP="009E1E39"/>
          <w:p w14:paraId="0DA804CF" w14:textId="4ADA48D8" w:rsidR="00914413" w:rsidRPr="007D25ED" w:rsidRDefault="00914413" w:rsidP="009E1E39"/>
        </w:tc>
        <w:tc>
          <w:tcPr>
            <w:tcW w:w="2201" w:type="dxa"/>
          </w:tcPr>
          <w:p w14:paraId="64F9057B" w14:textId="7B04F882" w:rsidR="00914413" w:rsidRPr="007D25ED" w:rsidRDefault="004326C4" w:rsidP="004326C4">
            <w:r w:rsidRPr="007D25ED">
              <w:t>All Log Files will display the “PASS” status and the “Ingestion” button should be available for the operator.</w:t>
            </w:r>
          </w:p>
        </w:tc>
        <w:tc>
          <w:tcPr>
            <w:tcW w:w="1702" w:type="dxa"/>
          </w:tcPr>
          <w:p w14:paraId="40542FDA" w14:textId="08BE82F3" w:rsidR="00914413" w:rsidRPr="007D25ED" w:rsidRDefault="00914413" w:rsidP="009E1E39"/>
          <w:p w14:paraId="78BC94CF" w14:textId="77777777" w:rsidR="00914413" w:rsidRPr="007D25ED" w:rsidRDefault="00914413" w:rsidP="009E1E39"/>
          <w:p w14:paraId="75A5C880" w14:textId="77777777" w:rsidR="00914413" w:rsidRPr="007D25ED" w:rsidRDefault="00914413" w:rsidP="009E1E39"/>
        </w:tc>
      </w:tr>
      <w:tr w:rsidR="00914413" w:rsidRPr="007D25ED" w14:paraId="38C6F1EA" w14:textId="77777777" w:rsidTr="009E1E39">
        <w:trPr>
          <w:trHeight w:val="1250"/>
        </w:trPr>
        <w:tc>
          <w:tcPr>
            <w:tcW w:w="8990" w:type="dxa"/>
            <w:gridSpan w:val="7"/>
            <w:tcBorders>
              <w:bottom w:val="single" w:sz="4" w:space="0" w:color="auto"/>
            </w:tcBorders>
          </w:tcPr>
          <w:p w14:paraId="379A62A4" w14:textId="77777777" w:rsidR="00914413" w:rsidRPr="007D25ED" w:rsidRDefault="00914413" w:rsidP="009E1E39">
            <w:r w:rsidRPr="007D25ED">
              <w:t>Concluding Remarks:</w:t>
            </w:r>
          </w:p>
        </w:tc>
      </w:tr>
      <w:tr w:rsidR="00914413" w:rsidRPr="007D25ED" w14:paraId="4B5BF727" w14:textId="77777777" w:rsidTr="009E1E39">
        <w:trPr>
          <w:trHeight w:val="890"/>
        </w:trPr>
        <w:tc>
          <w:tcPr>
            <w:tcW w:w="4458" w:type="dxa"/>
            <w:gridSpan w:val="3"/>
          </w:tcPr>
          <w:p w14:paraId="433B6AA9" w14:textId="77777777" w:rsidR="00914413" w:rsidRPr="007D25ED" w:rsidRDefault="00914413" w:rsidP="009E1E39">
            <w:r w:rsidRPr="007D25ED">
              <w:t xml:space="preserve">Testing Team: </w:t>
            </w:r>
          </w:p>
          <w:p w14:paraId="5977A844" w14:textId="1F15B0C5" w:rsidR="00914413" w:rsidRPr="007D25ED" w:rsidRDefault="00914413" w:rsidP="009E1E39">
            <w:r w:rsidRPr="007D25ED">
              <w:t xml:space="preserve">Team </w:t>
            </w:r>
            <w:r w:rsidR="007B2829" w:rsidRPr="007D25ED">
              <w:t>2</w:t>
            </w:r>
          </w:p>
        </w:tc>
        <w:tc>
          <w:tcPr>
            <w:tcW w:w="4532" w:type="dxa"/>
            <w:gridSpan w:val="4"/>
          </w:tcPr>
          <w:p w14:paraId="5E7F0E7F" w14:textId="77777777" w:rsidR="00914413" w:rsidRPr="007D25ED" w:rsidRDefault="00914413" w:rsidP="009E1E39">
            <w:r w:rsidRPr="007D25ED">
              <w:t>Date Completed:</w:t>
            </w:r>
          </w:p>
        </w:tc>
      </w:tr>
    </w:tbl>
    <w:p w14:paraId="6F06EA38" w14:textId="37FC7307" w:rsidR="00914413" w:rsidRDefault="00914413"/>
    <w:p w14:paraId="213B87DB" w14:textId="3B4F21F4" w:rsidR="007D25ED" w:rsidRPr="007D25ED" w:rsidRDefault="007D25ED" w:rsidP="007D25ED">
      <w:pPr>
        <w:pStyle w:val="Heading2"/>
      </w:pPr>
      <w:r w:rsidRPr="007D25ED">
        <w:t>Test LFI2</w:t>
      </w:r>
    </w:p>
    <w:p w14:paraId="28A04C64" w14:textId="492F4582" w:rsidR="007B2829" w:rsidRPr="007D25ED" w:rsidRDefault="007B2829" w:rsidP="007B2829">
      <w:r w:rsidRPr="007D25ED">
        <w:rPr>
          <w:b/>
          <w:bCs/>
        </w:rPr>
        <w:t>Objective:</w:t>
      </w:r>
      <w:r w:rsidRPr="007D25ED">
        <w:rPr>
          <w:b/>
          <w:bCs/>
        </w:rPr>
        <w:t xml:space="preserve"> </w:t>
      </w:r>
      <w:r w:rsidRPr="007D25ED">
        <w:t>Clean log files</w:t>
      </w:r>
      <w:r w:rsidR="007D25ED" w:rsidRPr="007D25ED">
        <w:t>.</w:t>
      </w:r>
      <w:r w:rsidRPr="007D25ED">
        <w:t xml:space="preserve"> </w:t>
      </w:r>
    </w:p>
    <w:p w14:paraId="289F57A5" w14:textId="77777777" w:rsidR="007B2829" w:rsidRPr="007D25ED" w:rsidRDefault="007B2829" w:rsidP="007B2829">
      <w:r w:rsidRPr="007D25ED">
        <w:rPr>
          <w:b/>
          <w:bCs/>
        </w:rPr>
        <w:t>Notes:</w:t>
      </w:r>
      <w:r w:rsidRPr="007D25ED">
        <w:t xml:space="preserve"> 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54D7651E" w14:textId="77777777" w:rsidTr="009E1E39">
        <w:trPr>
          <w:cantSplit/>
          <w:trHeight w:val="300"/>
        </w:trPr>
        <w:tc>
          <w:tcPr>
            <w:tcW w:w="4473" w:type="dxa"/>
            <w:gridSpan w:val="4"/>
          </w:tcPr>
          <w:p w14:paraId="4D6DD14B" w14:textId="46CD6BED" w:rsidR="00914413" w:rsidRPr="007D25ED" w:rsidRDefault="00914413" w:rsidP="009E1E39">
            <w:r w:rsidRPr="007D25ED">
              <w:t>Test No.:  LFI2</w:t>
            </w:r>
          </w:p>
        </w:tc>
        <w:tc>
          <w:tcPr>
            <w:tcW w:w="4517" w:type="dxa"/>
            <w:gridSpan w:val="3"/>
          </w:tcPr>
          <w:p w14:paraId="09030B5B" w14:textId="77777777" w:rsidR="00914413" w:rsidRPr="007D25ED" w:rsidRDefault="00914413" w:rsidP="009E1E39">
            <w:r w:rsidRPr="007D25ED">
              <w:t>Current Status: Pending</w:t>
            </w:r>
          </w:p>
        </w:tc>
      </w:tr>
      <w:tr w:rsidR="00914413" w:rsidRPr="007D25ED" w14:paraId="53211973" w14:textId="77777777" w:rsidTr="009E1E39">
        <w:trPr>
          <w:cantSplit/>
          <w:trHeight w:val="300"/>
        </w:trPr>
        <w:tc>
          <w:tcPr>
            <w:tcW w:w="8990" w:type="dxa"/>
            <w:gridSpan w:val="7"/>
          </w:tcPr>
          <w:p w14:paraId="664F1F8A" w14:textId="3CE18A26" w:rsidR="00914413" w:rsidRPr="007D25ED" w:rsidRDefault="00914413" w:rsidP="009E1E39">
            <w:r w:rsidRPr="007D25ED">
              <w:t>Test title:</w:t>
            </w:r>
            <w:r w:rsidR="004326C4" w:rsidRPr="007D25ED">
              <w:t xml:space="preserve"> Cleansing </w:t>
            </w:r>
            <w:r w:rsidRPr="007D25ED">
              <w:t>of log files</w:t>
            </w:r>
          </w:p>
          <w:p w14:paraId="0479E3B4" w14:textId="77777777" w:rsidR="00914413" w:rsidRPr="007D25ED" w:rsidRDefault="00914413" w:rsidP="009E1E39"/>
        </w:tc>
      </w:tr>
      <w:tr w:rsidR="00914413" w:rsidRPr="007D25ED" w14:paraId="0762D2C1" w14:textId="77777777" w:rsidTr="000C19A2">
        <w:trPr>
          <w:cantSplit/>
          <w:trHeight w:val="584"/>
        </w:trPr>
        <w:tc>
          <w:tcPr>
            <w:tcW w:w="8990" w:type="dxa"/>
            <w:gridSpan w:val="7"/>
          </w:tcPr>
          <w:p w14:paraId="37DA3F4C" w14:textId="4F72B8B2" w:rsidR="004326C4" w:rsidRPr="007D25ED" w:rsidRDefault="00914413" w:rsidP="004326C4">
            <w:r w:rsidRPr="007D25ED">
              <w:t>Testing approach:</w:t>
            </w:r>
            <w:r w:rsidR="004326C4" w:rsidRPr="007D25ED">
              <w:t xml:space="preserve"> Checking </w:t>
            </w:r>
            <w:r w:rsidR="000C19A2" w:rsidRPr="007D25ED">
              <w:t>that log files are cleansed by not having unwanted characters and/or spaces.</w:t>
            </w:r>
            <w:r w:rsidR="004326C4" w:rsidRPr="007D25ED">
              <w:t xml:space="preserve"> </w:t>
            </w:r>
          </w:p>
          <w:p w14:paraId="4ABB1D60" w14:textId="337DB6F0" w:rsidR="00914413" w:rsidRPr="007D25ED" w:rsidRDefault="00914413" w:rsidP="009E1E39"/>
        </w:tc>
      </w:tr>
      <w:tr w:rsidR="00914413" w:rsidRPr="007D25ED" w14:paraId="091F6267" w14:textId="77777777" w:rsidTr="00673C98">
        <w:trPr>
          <w:cantSplit/>
          <w:trHeight w:val="2501"/>
        </w:trPr>
        <w:tc>
          <w:tcPr>
            <w:tcW w:w="915" w:type="dxa"/>
          </w:tcPr>
          <w:p w14:paraId="753BF8A6" w14:textId="77777777" w:rsidR="00914413" w:rsidRPr="007D25ED" w:rsidRDefault="00914413" w:rsidP="009E1E39">
            <w:r w:rsidRPr="007D25ED">
              <w:t>STEP</w:t>
            </w:r>
          </w:p>
          <w:p w14:paraId="18BEDD89" w14:textId="77777777" w:rsidR="00914413" w:rsidRPr="007D25ED" w:rsidRDefault="00914413" w:rsidP="009E1E39"/>
          <w:p w14:paraId="6D459387" w14:textId="3C7C6DD1" w:rsidR="00914413" w:rsidRPr="007D25ED" w:rsidRDefault="000C19A2" w:rsidP="009E1E39">
            <w:r w:rsidRPr="007D25ED">
              <w:t>1</w:t>
            </w:r>
          </w:p>
        </w:tc>
        <w:tc>
          <w:tcPr>
            <w:tcW w:w="2078" w:type="dxa"/>
          </w:tcPr>
          <w:p w14:paraId="21399C2E" w14:textId="77777777" w:rsidR="00914413" w:rsidRPr="007D25ED" w:rsidRDefault="00914413" w:rsidP="009E1E39">
            <w:r w:rsidRPr="007D25ED">
              <w:t>OPERATOR ACTION</w:t>
            </w:r>
          </w:p>
          <w:p w14:paraId="3A29472F" w14:textId="77777777" w:rsidR="00914413" w:rsidRPr="007D25ED" w:rsidRDefault="00914413" w:rsidP="009E1E39"/>
          <w:p w14:paraId="5C9CB1EF" w14:textId="27E8A36C" w:rsidR="00914413" w:rsidRPr="007D25ED" w:rsidRDefault="00C6184D" w:rsidP="009E1E39">
            <w:r w:rsidRPr="007D25ED">
              <w:t>Operator selects all types of l</w:t>
            </w:r>
            <w:r w:rsidR="00205BC9" w:rsidRPr="007D25ED">
              <w:t xml:space="preserve">og files </w:t>
            </w:r>
            <w:r w:rsidRPr="007D25ED">
              <w:t xml:space="preserve">that </w:t>
            </w:r>
            <w:r w:rsidR="00205BC9" w:rsidRPr="007D25ED">
              <w:t>are ready to be cleansed.</w:t>
            </w:r>
          </w:p>
        </w:tc>
        <w:tc>
          <w:tcPr>
            <w:tcW w:w="2094" w:type="dxa"/>
            <w:gridSpan w:val="3"/>
          </w:tcPr>
          <w:p w14:paraId="02631231" w14:textId="77777777" w:rsidR="00914413" w:rsidRPr="007D25ED" w:rsidRDefault="00914413" w:rsidP="009E1E39">
            <w:r w:rsidRPr="007D25ED">
              <w:t>PURPOSE</w:t>
            </w:r>
          </w:p>
          <w:p w14:paraId="2DBD98A6" w14:textId="77777777" w:rsidR="00914413" w:rsidRPr="007D25ED" w:rsidRDefault="00914413" w:rsidP="009E1E39"/>
          <w:p w14:paraId="5D95F0A5" w14:textId="35E01F67" w:rsidR="000C19A2" w:rsidRPr="007D25ED" w:rsidRDefault="00C6184D" w:rsidP="009E1E39">
            <w:r w:rsidRPr="007D25ED">
              <w:t>The purpose is to put this log files in the directory.</w:t>
            </w:r>
          </w:p>
        </w:tc>
        <w:tc>
          <w:tcPr>
            <w:tcW w:w="2201" w:type="dxa"/>
          </w:tcPr>
          <w:p w14:paraId="5C3DE0B4" w14:textId="77777777" w:rsidR="00914413" w:rsidRPr="007D25ED" w:rsidRDefault="00914413" w:rsidP="009E1E39">
            <w:r w:rsidRPr="007D25ED">
              <w:t>EXEPCTED RESULTS</w:t>
            </w:r>
          </w:p>
          <w:p w14:paraId="4CE22F68" w14:textId="77777777" w:rsidR="00914413" w:rsidRPr="007D25ED" w:rsidRDefault="00914413" w:rsidP="009E1E39"/>
          <w:p w14:paraId="010E1F9A" w14:textId="7B98EA5E" w:rsidR="00205BC9" w:rsidRPr="007D25ED" w:rsidRDefault="000C19A2" w:rsidP="00205BC9">
            <w:r w:rsidRPr="007D25ED">
              <w:t xml:space="preserve">Log files </w:t>
            </w:r>
            <w:r w:rsidR="00205BC9" w:rsidRPr="007D25ED">
              <w:t xml:space="preserve">will gain unwanted characters </w:t>
            </w:r>
            <w:r w:rsidR="00C6184D" w:rsidRPr="007D25ED">
              <w:t>or unwanted blank spaces.</w:t>
            </w:r>
          </w:p>
          <w:p w14:paraId="1C4196B4" w14:textId="39DCE824" w:rsidR="00914413" w:rsidRPr="007D25ED" w:rsidRDefault="000C19A2" w:rsidP="009E1E39">
            <w:r w:rsidRPr="007D25ED">
              <w:t xml:space="preserve"> </w:t>
            </w:r>
          </w:p>
        </w:tc>
        <w:tc>
          <w:tcPr>
            <w:tcW w:w="1702" w:type="dxa"/>
          </w:tcPr>
          <w:p w14:paraId="1B3F3CC7" w14:textId="77777777" w:rsidR="00914413" w:rsidRPr="007D25ED" w:rsidRDefault="00914413" w:rsidP="009E1E39">
            <w:r w:rsidRPr="007D25ED">
              <w:t>COMMENTS</w:t>
            </w:r>
          </w:p>
          <w:p w14:paraId="640B5969" w14:textId="77777777" w:rsidR="00914413" w:rsidRPr="007D25ED" w:rsidRDefault="00914413" w:rsidP="009E1E39"/>
          <w:p w14:paraId="2271F70D" w14:textId="77777777" w:rsidR="00914413" w:rsidRPr="007D25ED" w:rsidRDefault="00914413" w:rsidP="009E1E39"/>
        </w:tc>
      </w:tr>
      <w:tr w:rsidR="00914413" w:rsidRPr="007D25ED" w14:paraId="402C4588" w14:textId="77777777" w:rsidTr="00673C98">
        <w:trPr>
          <w:cantSplit/>
          <w:trHeight w:val="2780"/>
        </w:trPr>
        <w:tc>
          <w:tcPr>
            <w:tcW w:w="915" w:type="dxa"/>
          </w:tcPr>
          <w:p w14:paraId="12AE232C" w14:textId="77777777" w:rsidR="00914413" w:rsidRPr="007D25ED" w:rsidRDefault="00914413" w:rsidP="009E1E39"/>
          <w:p w14:paraId="3D87FCD7" w14:textId="20A50ECB" w:rsidR="00914413" w:rsidRPr="007D25ED" w:rsidRDefault="004B58F4" w:rsidP="009E1E39">
            <w:r>
              <w:t>2</w:t>
            </w:r>
          </w:p>
        </w:tc>
        <w:tc>
          <w:tcPr>
            <w:tcW w:w="2078" w:type="dxa"/>
          </w:tcPr>
          <w:p w14:paraId="64D893B8" w14:textId="77777777" w:rsidR="00914413" w:rsidRPr="007D25ED" w:rsidRDefault="00914413" w:rsidP="009E1E39"/>
          <w:p w14:paraId="63A7F8B2" w14:textId="008E4EF5" w:rsidR="00914413" w:rsidRPr="007D25ED" w:rsidRDefault="00914413" w:rsidP="009E1E39">
            <w:r w:rsidRPr="007D25ED">
              <w:t xml:space="preserve">Operator </w:t>
            </w:r>
            <w:r w:rsidR="00C6184D" w:rsidRPr="007D25ED">
              <w:t>starts cleansing process.</w:t>
            </w:r>
          </w:p>
        </w:tc>
        <w:tc>
          <w:tcPr>
            <w:tcW w:w="2094" w:type="dxa"/>
            <w:gridSpan w:val="3"/>
          </w:tcPr>
          <w:p w14:paraId="3E508384" w14:textId="77777777" w:rsidR="00205BC9" w:rsidRPr="007D25ED" w:rsidRDefault="00205BC9" w:rsidP="00205BC9">
            <w:r w:rsidRPr="007D25ED">
              <w:t>The purpose is to remove blank lines, unwanted characters.</w:t>
            </w:r>
          </w:p>
          <w:p w14:paraId="31D22862" w14:textId="77777777" w:rsidR="00205BC9" w:rsidRPr="007D25ED" w:rsidRDefault="00205BC9" w:rsidP="00205BC9"/>
          <w:p w14:paraId="7054DA2F" w14:textId="666411BD" w:rsidR="00914413" w:rsidRPr="007D25ED" w:rsidRDefault="00205BC9" w:rsidP="00205BC9">
            <w:r w:rsidRPr="007D25ED">
              <w:t>Remove blank rows and/or columns that CSV and Excel files might have.</w:t>
            </w:r>
          </w:p>
        </w:tc>
        <w:tc>
          <w:tcPr>
            <w:tcW w:w="2201" w:type="dxa"/>
          </w:tcPr>
          <w:p w14:paraId="52FF358E" w14:textId="77777777" w:rsidR="00205BC9" w:rsidRPr="007D25ED" w:rsidRDefault="00205BC9" w:rsidP="00205BC9">
            <w:r w:rsidRPr="007D25ED">
              <w:t>Log files should contain no blank lines or unwanted characters.</w:t>
            </w:r>
          </w:p>
          <w:p w14:paraId="23B67AA1" w14:textId="77777777" w:rsidR="00205BC9" w:rsidRPr="007D25ED" w:rsidRDefault="00205BC9" w:rsidP="00205BC9"/>
          <w:p w14:paraId="04C94CA8" w14:textId="2A8B3780" w:rsidR="00914413" w:rsidRPr="007D25ED" w:rsidRDefault="00205BC9" w:rsidP="00205BC9">
            <w:r w:rsidRPr="007D25ED">
              <w:t>The cleansing status of the log file should display “CLEANSED”</w:t>
            </w:r>
          </w:p>
        </w:tc>
        <w:tc>
          <w:tcPr>
            <w:tcW w:w="1702" w:type="dxa"/>
          </w:tcPr>
          <w:p w14:paraId="398E8C8B" w14:textId="77777777" w:rsidR="00914413" w:rsidRPr="007D25ED" w:rsidRDefault="00914413" w:rsidP="009E1E39">
            <w:r w:rsidRPr="007D25ED">
              <w:t>COMMENTS</w:t>
            </w:r>
          </w:p>
          <w:p w14:paraId="2CB27D39" w14:textId="77777777" w:rsidR="00914413" w:rsidRPr="007D25ED" w:rsidRDefault="00914413" w:rsidP="009E1E39"/>
          <w:p w14:paraId="567ACD8C" w14:textId="77777777" w:rsidR="00914413" w:rsidRPr="007D25ED" w:rsidRDefault="00914413" w:rsidP="009E1E39"/>
        </w:tc>
      </w:tr>
      <w:tr w:rsidR="00914413" w:rsidRPr="007D25ED" w14:paraId="448A43CD" w14:textId="77777777" w:rsidTr="00673C98">
        <w:trPr>
          <w:trHeight w:val="890"/>
        </w:trPr>
        <w:tc>
          <w:tcPr>
            <w:tcW w:w="8990" w:type="dxa"/>
            <w:gridSpan w:val="7"/>
            <w:tcBorders>
              <w:bottom w:val="single" w:sz="4" w:space="0" w:color="auto"/>
            </w:tcBorders>
          </w:tcPr>
          <w:p w14:paraId="37D369B0" w14:textId="77777777" w:rsidR="00914413" w:rsidRPr="007D25ED" w:rsidRDefault="00914413" w:rsidP="009E1E39">
            <w:r w:rsidRPr="007D25ED">
              <w:t>Concluding Remarks:</w:t>
            </w:r>
          </w:p>
        </w:tc>
      </w:tr>
      <w:tr w:rsidR="00914413" w:rsidRPr="007D25ED" w14:paraId="539EE353" w14:textId="77777777" w:rsidTr="009E1E39">
        <w:trPr>
          <w:trHeight w:val="890"/>
        </w:trPr>
        <w:tc>
          <w:tcPr>
            <w:tcW w:w="4458" w:type="dxa"/>
            <w:gridSpan w:val="3"/>
          </w:tcPr>
          <w:p w14:paraId="0757F887" w14:textId="77777777" w:rsidR="00914413" w:rsidRPr="007D25ED" w:rsidRDefault="00914413" w:rsidP="009E1E39">
            <w:r w:rsidRPr="007D25ED">
              <w:lastRenderedPageBreak/>
              <w:t xml:space="preserve">Testing Team: </w:t>
            </w:r>
          </w:p>
          <w:p w14:paraId="54E5F97B" w14:textId="15FB5CC8" w:rsidR="00914413" w:rsidRPr="007D25ED" w:rsidRDefault="00914413" w:rsidP="009E1E39">
            <w:r w:rsidRPr="007D25ED">
              <w:t xml:space="preserve">Team </w:t>
            </w:r>
            <w:r w:rsidR="007B2829" w:rsidRPr="007D25ED">
              <w:t>2</w:t>
            </w:r>
          </w:p>
        </w:tc>
        <w:tc>
          <w:tcPr>
            <w:tcW w:w="4532" w:type="dxa"/>
            <w:gridSpan w:val="4"/>
          </w:tcPr>
          <w:p w14:paraId="15A0C47E" w14:textId="77777777" w:rsidR="00914413" w:rsidRPr="007D25ED" w:rsidRDefault="00914413" w:rsidP="009E1E39">
            <w:r w:rsidRPr="007D25ED">
              <w:t>Date Completed:</w:t>
            </w:r>
          </w:p>
        </w:tc>
      </w:tr>
    </w:tbl>
    <w:p w14:paraId="511FD651" w14:textId="03D79A61" w:rsidR="00914413" w:rsidRDefault="00914413"/>
    <w:p w14:paraId="15175DDB" w14:textId="245563DC" w:rsidR="007D25ED" w:rsidRPr="007D25ED" w:rsidRDefault="007D25ED" w:rsidP="007D25ED">
      <w:pPr>
        <w:pStyle w:val="Heading2"/>
      </w:pPr>
      <w:r w:rsidRPr="007D25ED">
        <w:t>Test LFI3</w:t>
      </w:r>
    </w:p>
    <w:p w14:paraId="03F21B14" w14:textId="05AC5BFB" w:rsidR="007B2829" w:rsidRPr="007D25ED" w:rsidRDefault="007B2829" w:rsidP="007B2829">
      <w:r w:rsidRPr="007D25ED">
        <w:rPr>
          <w:b/>
          <w:bCs/>
        </w:rPr>
        <w:t>Objective:</w:t>
      </w:r>
      <w:r w:rsidR="007D25ED" w:rsidRPr="007D25ED">
        <w:rPr>
          <w:b/>
          <w:bCs/>
        </w:rPr>
        <w:t xml:space="preserve"> </w:t>
      </w:r>
      <w:r w:rsidR="007D25ED" w:rsidRPr="007D25ED">
        <w:t>Ingest log files.</w:t>
      </w:r>
      <w:r w:rsidRPr="007D25ED">
        <w:t xml:space="preserve"> </w:t>
      </w:r>
    </w:p>
    <w:p w14:paraId="7A058256" w14:textId="77777777" w:rsidR="007B2829" w:rsidRPr="007D25ED" w:rsidRDefault="007B2829" w:rsidP="007B2829">
      <w:r w:rsidRPr="007D25ED">
        <w:rPr>
          <w:b/>
          <w:bCs/>
        </w:rPr>
        <w:t>Notes:</w:t>
      </w:r>
      <w:r w:rsidRPr="007D25ED">
        <w:t xml:space="preserve"> 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7A6D4B4C" w14:textId="77777777" w:rsidTr="009E1E39">
        <w:trPr>
          <w:cantSplit/>
          <w:trHeight w:val="300"/>
        </w:trPr>
        <w:tc>
          <w:tcPr>
            <w:tcW w:w="4473" w:type="dxa"/>
            <w:gridSpan w:val="4"/>
          </w:tcPr>
          <w:p w14:paraId="1542555C" w14:textId="3E992C32" w:rsidR="00914413" w:rsidRPr="007D25ED" w:rsidRDefault="00914413" w:rsidP="009E1E39">
            <w:r w:rsidRPr="007D25ED">
              <w:t>Test No.:  LFI3</w:t>
            </w:r>
          </w:p>
        </w:tc>
        <w:tc>
          <w:tcPr>
            <w:tcW w:w="4517" w:type="dxa"/>
            <w:gridSpan w:val="3"/>
          </w:tcPr>
          <w:p w14:paraId="2CD17474" w14:textId="77777777" w:rsidR="00914413" w:rsidRPr="007D25ED" w:rsidRDefault="00914413" w:rsidP="009E1E39">
            <w:r w:rsidRPr="007D25ED">
              <w:t>Current Status: Pending</w:t>
            </w:r>
          </w:p>
        </w:tc>
      </w:tr>
      <w:tr w:rsidR="00914413" w:rsidRPr="007D25ED" w14:paraId="7EEC7B47" w14:textId="77777777" w:rsidTr="009E1E39">
        <w:trPr>
          <w:cantSplit/>
          <w:trHeight w:val="300"/>
        </w:trPr>
        <w:tc>
          <w:tcPr>
            <w:tcW w:w="8990" w:type="dxa"/>
            <w:gridSpan w:val="7"/>
          </w:tcPr>
          <w:p w14:paraId="4DEE958D" w14:textId="63A3965D" w:rsidR="00914413" w:rsidRPr="007D25ED" w:rsidRDefault="00914413" w:rsidP="009E1E39">
            <w:r w:rsidRPr="007D25ED">
              <w:t xml:space="preserve">Test title:  </w:t>
            </w:r>
            <w:r w:rsidR="00C6184D" w:rsidRPr="007D25ED">
              <w:t>Ingestion of log ingestion.</w:t>
            </w:r>
          </w:p>
          <w:p w14:paraId="54EC0E46" w14:textId="77777777" w:rsidR="00914413" w:rsidRPr="007D25ED" w:rsidRDefault="00914413" w:rsidP="009E1E39"/>
        </w:tc>
      </w:tr>
      <w:tr w:rsidR="00914413" w:rsidRPr="007D25ED" w14:paraId="3AC9BBBD" w14:textId="77777777" w:rsidTr="00673C98">
        <w:trPr>
          <w:cantSplit/>
          <w:trHeight w:val="809"/>
        </w:trPr>
        <w:tc>
          <w:tcPr>
            <w:tcW w:w="8990" w:type="dxa"/>
            <w:gridSpan w:val="7"/>
          </w:tcPr>
          <w:p w14:paraId="5142498E" w14:textId="03781E50" w:rsidR="007A52E9" w:rsidRPr="007D25ED" w:rsidRDefault="00914413" w:rsidP="007A52E9">
            <w:r w:rsidRPr="007D25ED">
              <w:t xml:space="preserve">Testing approach: </w:t>
            </w:r>
            <w:r w:rsidR="007A52E9" w:rsidRPr="007D25ED">
              <w:t>This test is to check the ingestion process is good by following the structural check completion.</w:t>
            </w:r>
          </w:p>
          <w:p w14:paraId="770CA2AD" w14:textId="0B3CB75F" w:rsidR="00914413" w:rsidRPr="007D25ED" w:rsidRDefault="00914413" w:rsidP="009E1E39"/>
        </w:tc>
      </w:tr>
      <w:tr w:rsidR="00914413" w:rsidRPr="007D25ED" w14:paraId="406F3BA4" w14:textId="77777777" w:rsidTr="009E1E39">
        <w:trPr>
          <w:cantSplit/>
          <w:trHeight w:val="4130"/>
        </w:trPr>
        <w:tc>
          <w:tcPr>
            <w:tcW w:w="915" w:type="dxa"/>
          </w:tcPr>
          <w:p w14:paraId="683402EC" w14:textId="77777777" w:rsidR="00914413" w:rsidRPr="007D25ED" w:rsidRDefault="00914413" w:rsidP="009E1E39">
            <w:r w:rsidRPr="007D25ED">
              <w:t>STEP</w:t>
            </w:r>
          </w:p>
          <w:p w14:paraId="2E60F998" w14:textId="77777777" w:rsidR="00914413" w:rsidRPr="007D25ED" w:rsidRDefault="00914413" w:rsidP="009E1E39"/>
          <w:p w14:paraId="5953F83C" w14:textId="11829BF3" w:rsidR="00914413" w:rsidRPr="007D25ED" w:rsidRDefault="007A52E9" w:rsidP="009E1E39">
            <w:r w:rsidRPr="007D25ED">
              <w:t>1</w:t>
            </w:r>
          </w:p>
        </w:tc>
        <w:tc>
          <w:tcPr>
            <w:tcW w:w="2078" w:type="dxa"/>
          </w:tcPr>
          <w:p w14:paraId="05670299" w14:textId="77777777" w:rsidR="00914413" w:rsidRPr="007D25ED" w:rsidRDefault="00914413" w:rsidP="009E1E39">
            <w:r w:rsidRPr="007D25ED">
              <w:t>OPERATOR ACTION</w:t>
            </w:r>
          </w:p>
          <w:p w14:paraId="5BDB512A" w14:textId="77777777" w:rsidR="00914413" w:rsidRPr="007D25ED" w:rsidRDefault="00914413" w:rsidP="009E1E39"/>
          <w:p w14:paraId="07C5B132" w14:textId="42EC1D1D" w:rsidR="00914413" w:rsidRPr="007D25ED" w:rsidRDefault="007A52E9" w:rsidP="009E1E39">
            <w:r w:rsidRPr="007D25ED">
              <w:t>When the validation operation is completed, the ingestion process can begin.</w:t>
            </w:r>
          </w:p>
        </w:tc>
        <w:tc>
          <w:tcPr>
            <w:tcW w:w="2094" w:type="dxa"/>
            <w:gridSpan w:val="3"/>
          </w:tcPr>
          <w:p w14:paraId="462B8515" w14:textId="77777777" w:rsidR="00914413" w:rsidRPr="007D25ED" w:rsidRDefault="00914413" w:rsidP="009E1E39">
            <w:r w:rsidRPr="007D25ED">
              <w:t>PURPOSE</w:t>
            </w:r>
          </w:p>
          <w:p w14:paraId="0E9D6022" w14:textId="77777777" w:rsidR="00914413" w:rsidRPr="007D25ED" w:rsidRDefault="00914413" w:rsidP="009E1E39"/>
          <w:p w14:paraId="467DA23D" w14:textId="0570025C" w:rsidR="00914413" w:rsidRPr="007D25ED" w:rsidRDefault="007A52E9" w:rsidP="009E1E39">
            <w:r w:rsidRPr="007D25ED">
              <w:t xml:space="preserve">The </w:t>
            </w:r>
            <w:r w:rsidR="003B6E97" w:rsidRPr="007D25ED">
              <w:t xml:space="preserve">purpose </w:t>
            </w:r>
            <w:r w:rsidR="005E1EB8" w:rsidRPr="007D25ED">
              <w:t>is to check if the ingestion process can be performed.</w:t>
            </w:r>
          </w:p>
        </w:tc>
        <w:tc>
          <w:tcPr>
            <w:tcW w:w="2201" w:type="dxa"/>
          </w:tcPr>
          <w:p w14:paraId="5CC5C63D" w14:textId="77777777" w:rsidR="00914413" w:rsidRPr="007D25ED" w:rsidRDefault="00914413" w:rsidP="009E1E39">
            <w:r w:rsidRPr="007D25ED">
              <w:t>EXEPCTED RESULTS</w:t>
            </w:r>
          </w:p>
          <w:p w14:paraId="2A530853" w14:textId="77777777" w:rsidR="00914413" w:rsidRPr="007D25ED" w:rsidRDefault="00914413" w:rsidP="009E1E39"/>
          <w:p w14:paraId="4E731CC9" w14:textId="7B0D8260" w:rsidR="00914413" w:rsidRPr="007D25ED" w:rsidRDefault="003B6E97" w:rsidP="009E1E39">
            <w:r w:rsidRPr="007D25ED">
              <w:t>The ingestion process and operator should be able to see the “Ingest” button.</w:t>
            </w:r>
          </w:p>
        </w:tc>
        <w:tc>
          <w:tcPr>
            <w:tcW w:w="1702" w:type="dxa"/>
          </w:tcPr>
          <w:p w14:paraId="3124338C" w14:textId="77777777" w:rsidR="00914413" w:rsidRPr="007D25ED" w:rsidRDefault="00914413" w:rsidP="009E1E39">
            <w:r w:rsidRPr="007D25ED">
              <w:t>COMMENTS</w:t>
            </w:r>
          </w:p>
          <w:p w14:paraId="54DA443F" w14:textId="77777777" w:rsidR="00914413" w:rsidRPr="007D25ED" w:rsidRDefault="00914413" w:rsidP="009E1E39"/>
          <w:p w14:paraId="5478FC2D" w14:textId="77777777" w:rsidR="00914413" w:rsidRPr="007D25ED" w:rsidRDefault="00914413" w:rsidP="009E1E39"/>
        </w:tc>
      </w:tr>
      <w:tr w:rsidR="00914413" w:rsidRPr="007D25ED" w14:paraId="7D585DB2" w14:textId="77777777" w:rsidTr="00673C98">
        <w:trPr>
          <w:cantSplit/>
          <w:trHeight w:val="1880"/>
        </w:trPr>
        <w:tc>
          <w:tcPr>
            <w:tcW w:w="915" w:type="dxa"/>
          </w:tcPr>
          <w:p w14:paraId="087C8002" w14:textId="1B8730DA" w:rsidR="00914413" w:rsidRPr="007D25ED" w:rsidRDefault="003B6E97" w:rsidP="009E1E39">
            <w:r w:rsidRPr="007D25ED">
              <w:t>2</w:t>
            </w:r>
          </w:p>
        </w:tc>
        <w:tc>
          <w:tcPr>
            <w:tcW w:w="2078" w:type="dxa"/>
          </w:tcPr>
          <w:p w14:paraId="4D638147" w14:textId="6A62985A" w:rsidR="00914413" w:rsidRPr="007D25ED" w:rsidRDefault="003B6E97" w:rsidP="009E1E39">
            <w:r w:rsidRPr="007D25ED">
              <w:t>Operator will begin the ingestion process by clicking the “Ingestion” button.</w:t>
            </w:r>
          </w:p>
        </w:tc>
        <w:tc>
          <w:tcPr>
            <w:tcW w:w="2094" w:type="dxa"/>
            <w:gridSpan w:val="3"/>
          </w:tcPr>
          <w:p w14:paraId="7E5F8B0A" w14:textId="07D72A78" w:rsidR="00914413" w:rsidRPr="007D25ED" w:rsidRDefault="003B6E97" w:rsidP="009E1E39">
            <w:r w:rsidRPr="007D25ED">
              <w:t xml:space="preserve">The purpose is to do </w:t>
            </w:r>
            <w:r w:rsidR="005E1EB8" w:rsidRPr="007D25ED">
              <w:t>start the ingestion process.</w:t>
            </w:r>
          </w:p>
          <w:p w14:paraId="383954D9" w14:textId="73BFA3A4" w:rsidR="003B6E97" w:rsidRPr="007D25ED" w:rsidRDefault="003B6E97" w:rsidP="009E1E39"/>
        </w:tc>
        <w:tc>
          <w:tcPr>
            <w:tcW w:w="2201" w:type="dxa"/>
          </w:tcPr>
          <w:p w14:paraId="6CBABCF2" w14:textId="5D0835C1" w:rsidR="00914413" w:rsidRPr="007D25ED" w:rsidRDefault="005E1EB8" w:rsidP="009E1E39">
            <w:r w:rsidRPr="007D25ED">
              <w:t>The ingestion status should display the word “PASS”</w:t>
            </w:r>
          </w:p>
        </w:tc>
        <w:tc>
          <w:tcPr>
            <w:tcW w:w="1702" w:type="dxa"/>
          </w:tcPr>
          <w:p w14:paraId="213EB2A6" w14:textId="2388ACC7" w:rsidR="00914413" w:rsidRPr="007D25ED" w:rsidRDefault="005E1EB8" w:rsidP="009E1E39">
            <w:r w:rsidRPr="007D25ED">
              <w:t>Not ingested refers to the process of ingestion has not begun.</w:t>
            </w:r>
          </w:p>
        </w:tc>
      </w:tr>
      <w:tr w:rsidR="00914413" w:rsidRPr="007D25ED" w14:paraId="5CB71D49" w14:textId="77777777" w:rsidTr="00673C98">
        <w:trPr>
          <w:trHeight w:val="800"/>
        </w:trPr>
        <w:tc>
          <w:tcPr>
            <w:tcW w:w="8990" w:type="dxa"/>
            <w:gridSpan w:val="7"/>
            <w:tcBorders>
              <w:bottom w:val="single" w:sz="4" w:space="0" w:color="auto"/>
            </w:tcBorders>
          </w:tcPr>
          <w:p w14:paraId="33FBC4BC" w14:textId="77777777" w:rsidR="00914413" w:rsidRPr="007D25ED" w:rsidRDefault="00914413" w:rsidP="009E1E39">
            <w:r w:rsidRPr="007D25ED">
              <w:t>Concluding Remarks:</w:t>
            </w:r>
          </w:p>
        </w:tc>
      </w:tr>
      <w:tr w:rsidR="00914413" w:rsidRPr="007D25ED" w14:paraId="304AF536" w14:textId="77777777" w:rsidTr="009E1E39">
        <w:trPr>
          <w:trHeight w:val="890"/>
        </w:trPr>
        <w:tc>
          <w:tcPr>
            <w:tcW w:w="4458" w:type="dxa"/>
            <w:gridSpan w:val="3"/>
          </w:tcPr>
          <w:p w14:paraId="77EB742D" w14:textId="77777777" w:rsidR="00914413" w:rsidRPr="007D25ED" w:rsidRDefault="00914413" w:rsidP="009E1E39">
            <w:r w:rsidRPr="007D25ED">
              <w:t xml:space="preserve">Testing Team: </w:t>
            </w:r>
          </w:p>
          <w:p w14:paraId="1ED4C974" w14:textId="0FD2B49D" w:rsidR="00914413" w:rsidRPr="007D25ED" w:rsidRDefault="00914413" w:rsidP="009E1E39">
            <w:r w:rsidRPr="007D25ED">
              <w:t xml:space="preserve">Team </w:t>
            </w:r>
            <w:r w:rsidR="007B2829" w:rsidRPr="007D25ED">
              <w:t>2</w:t>
            </w:r>
          </w:p>
        </w:tc>
        <w:tc>
          <w:tcPr>
            <w:tcW w:w="4532" w:type="dxa"/>
            <w:gridSpan w:val="4"/>
          </w:tcPr>
          <w:p w14:paraId="64411837" w14:textId="77777777" w:rsidR="00914413" w:rsidRPr="007D25ED" w:rsidRDefault="00914413" w:rsidP="009E1E39">
            <w:r w:rsidRPr="007D25ED">
              <w:t>Date Completed:</w:t>
            </w:r>
          </w:p>
        </w:tc>
      </w:tr>
    </w:tbl>
    <w:p w14:paraId="4D000811" w14:textId="3C784FC2" w:rsidR="00914413" w:rsidRDefault="00914413"/>
    <w:p w14:paraId="71AA369C" w14:textId="64F6C9D9" w:rsidR="007D25ED" w:rsidRPr="007D25ED" w:rsidRDefault="007D25ED" w:rsidP="007D25ED">
      <w:pPr>
        <w:pStyle w:val="Heading2"/>
      </w:pPr>
      <w:r w:rsidRPr="007D25ED">
        <w:t>Test LE1</w:t>
      </w:r>
    </w:p>
    <w:p w14:paraId="406626A9" w14:textId="513ED25D" w:rsidR="007B2829" w:rsidRPr="007D25ED" w:rsidRDefault="007B2829" w:rsidP="007B2829">
      <w:r w:rsidRPr="007D25ED">
        <w:rPr>
          <w:b/>
          <w:bCs/>
        </w:rPr>
        <w:t>Objective:</w:t>
      </w:r>
      <w:r w:rsidR="007D25ED" w:rsidRPr="007D25ED">
        <w:rPr>
          <w:b/>
          <w:bCs/>
        </w:rPr>
        <w:t xml:space="preserve"> </w:t>
      </w:r>
      <w:r w:rsidR="007D25ED" w:rsidRPr="007D25ED">
        <w:t>Edit a log entry.</w:t>
      </w:r>
      <w:r w:rsidRPr="007D25ED">
        <w:t xml:space="preserve"> </w:t>
      </w:r>
    </w:p>
    <w:p w14:paraId="29E60055" w14:textId="77777777" w:rsidR="007B2829" w:rsidRPr="007D25ED" w:rsidRDefault="007B2829" w:rsidP="007B2829">
      <w:r w:rsidRPr="007D25ED">
        <w:rPr>
          <w:b/>
          <w:bCs/>
        </w:rPr>
        <w:t>Notes:</w:t>
      </w:r>
      <w:r w:rsidRPr="007D25ED">
        <w:t xml:space="preserve"> 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0ED123C7" w14:textId="77777777" w:rsidTr="009E1E39">
        <w:trPr>
          <w:cantSplit/>
          <w:trHeight w:val="300"/>
        </w:trPr>
        <w:tc>
          <w:tcPr>
            <w:tcW w:w="4473" w:type="dxa"/>
            <w:gridSpan w:val="4"/>
          </w:tcPr>
          <w:p w14:paraId="1393D924" w14:textId="3298AA0F" w:rsidR="00914413" w:rsidRPr="007D25ED" w:rsidRDefault="00914413" w:rsidP="009E1E39">
            <w:r w:rsidRPr="007D25ED">
              <w:lastRenderedPageBreak/>
              <w:t xml:space="preserve">Test No.:  </w:t>
            </w:r>
            <w:r w:rsidR="005D3050" w:rsidRPr="007D25ED">
              <w:t>LE1</w:t>
            </w:r>
          </w:p>
        </w:tc>
        <w:tc>
          <w:tcPr>
            <w:tcW w:w="4517" w:type="dxa"/>
            <w:gridSpan w:val="3"/>
          </w:tcPr>
          <w:p w14:paraId="29FDF5F3" w14:textId="77777777" w:rsidR="00914413" w:rsidRPr="007D25ED" w:rsidRDefault="00914413" w:rsidP="009E1E39">
            <w:r w:rsidRPr="007D25ED">
              <w:t>Current Status: Pending</w:t>
            </w:r>
          </w:p>
        </w:tc>
      </w:tr>
      <w:tr w:rsidR="00914413" w:rsidRPr="007D25ED" w14:paraId="42559AF5" w14:textId="77777777" w:rsidTr="009E1E39">
        <w:trPr>
          <w:cantSplit/>
          <w:trHeight w:val="300"/>
        </w:trPr>
        <w:tc>
          <w:tcPr>
            <w:tcW w:w="8990" w:type="dxa"/>
            <w:gridSpan w:val="7"/>
          </w:tcPr>
          <w:p w14:paraId="08563B20" w14:textId="690623C9" w:rsidR="00914413" w:rsidRPr="007D25ED" w:rsidRDefault="00914413" w:rsidP="009E1E39">
            <w:r w:rsidRPr="007D25ED">
              <w:t xml:space="preserve">Test title:  </w:t>
            </w:r>
            <w:r w:rsidR="005D3050" w:rsidRPr="007D25ED">
              <w:t>Editing a log entry.</w:t>
            </w:r>
          </w:p>
          <w:p w14:paraId="6F26E615" w14:textId="77777777" w:rsidR="00914413" w:rsidRPr="007D25ED" w:rsidRDefault="00914413" w:rsidP="009E1E39"/>
        </w:tc>
      </w:tr>
      <w:tr w:rsidR="00914413" w:rsidRPr="007D25ED" w14:paraId="72358D54" w14:textId="77777777" w:rsidTr="00673C98">
        <w:trPr>
          <w:cantSplit/>
          <w:trHeight w:val="629"/>
        </w:trPr>
        <w:tc>
          <w:tcPr>
            <w:tcW w:w="8990" w:type="dxa"/>
            <w:gridSpan w:val="7"/>
          </w:tcPr>
          <w:p w14:paraId="4B5BE7A6" w14:textId="59E9AB8D" w:rsidR="00AF6E13" w:rsidRPr="007D25ED" w:rsidRDefault="00914413" w:rsidP="00AF6E13">
            <w:r w:rsidRPr="007D25ED">
              <w:t>Testing approach:</w:t>
            </w:r>
            <w:r w:rsidR="00AF6E13" w:rsidRPr="007D25ED">
              <w:t xml:space="preserve"> This test is to check if a log entry can be edited.</w:t>
            </w:r>
          </w:p>
          <w:p w14:paraId="69266F0F" w14:textId="52D26F13" w:rsidR="00AF6E13" w:rsidRPr="007D25ED" w:rsidRDefault="00AF6E13" w:rsidP="00AF6E13"/>
          <w:p w14:paraId="027F8C49" w14:textId="7F211D47" w:rsidR="00914413" w:rsidRPr="007D25ED" w:rsidRDefault="00914413" w:rsidP="009E1E39"/>
        </w:tc>
      </w:tr>
      <w:tr w:rsidR="00914413" w:rsidRPr="007D25ED" w14:paraId="68636D0E" w14:textId="77777777" w:rsidTr="009E1E39">
        <w:trPr>
          <w:cantSplit/>
          <w:trHeight w:val="4130"/>
        </w:trPr>
        <w:tc>
          <w:tcPr>
            <w:tcW w:w="915" w:type="dxa"/>
          </w:tcPr>
          <w:p w14:paraId="0B7BD44B" w14:textId="77777777" w:rsidR="00914413" w:rsidRPr="007D25ED" w:rsidRDefault="00914413" w:rsidP="009E1E39">
            <w:r w:rsidRPr="007D25ED">
              <w:t>STEP</w:t>
            </w:r>
          </w:p>
          <w:p w14:paraId="288C06B5" w14:textId="77777777" w:rsidR="00914413" w:rsidRPr="007D25ED" w:rsidRDefault="00914413" w:rsidP="009E1E39"/>
          <w:p w14:paraId="1EEA0FD8" w14:textId="550AD740" w:rsidR="00914413" w:rsidRPr="007D25ED" w:rsidRDefault="005D3050" w:rsidP="009E1E39">
            <w:r w:rsidRPr="007D25ED">
              <w:t>1</w:t>
            </w:r>
          </w:p>
        </w:tc>
        <w:tc>
          <w:tcPr>
            <w:tcW w:w="2078" w:type="dxa"/>
          </w:tcPr>
          <w:p w14:paraId="146E8CE4" w14:textId="77777777" w:rsidR="00914413" w:rsidRPr="007D25ED" w:rsidRDefault="00914413" w:rsidP="009E1E39">
            <w:r w:rsidRPr="007D25ED">
              <w:t>OPERATOR ACTION</w:t>
            </w:r>
          </w:p>
          <w:p w14:paraId="701FBBE0" w14:textId="77777777" w:rsidR="00914413" w:rsidRPr="007D25ED" w:rsidRDefault="00914413" w:rsidP="009E1E39"/>
          <w:p w14:paraId="0C77714C" w14:textId="08F56258" w:rsidR="00914413" w:rsidRPr="007D25ED" w:rsidRDefault="005D3050" w:rsidP="009E1E39">
            <w:r w:rsidRPr="007D25ED">
              <w:t>The operator clicks on the “Search” blank box.</w:t>
            </w:r>
          </w:p>
        </w:tc>
        <w:tc>
          <w:tcPr>
            <w:tcW w:w="2094" w:type="dxa"/>
            <w:gridSpan w:val="3"/>
          </w:tcPr>
          <w:p w14:paraId="5D4219E5" w14:textId="77777777" w:rsidR="00914413" w:rsidRPr="007D25ED" w:rsidRDefault="00914413" w:rsidP="009E1E39">
            <w:r w:rsidRPr="007D25ED">
              <w:t>PURPOSE</w:t>
            </w:r>
          </w:p>
          <w:p w14:paraId="4BE84340" w14:textId="77777777" w:rsidR="00914413" w:rsidRPr="007D25ED" w:rsidRDefault="00914413" w:rsidP="009E1E39"/>
          <w:p w14:paraId="2868DF05" w14:textId="4ADD2580" w:rsidR="00914413" w:rsidRPr="007D25ED" w:rsidRDefault="005D3050" w:rsidP="009E1E39">
            <w:r w:rsidRPr="007D25ED">
              <w:t>The purpose is for the operator to be able to use the keyboard and search for a specific log entry.</w:t>
            </w:r>
          </w:p>
        </w:tc>
        <w:tc>
          <w:tcPr>
            <w:tcW w:w="2201" w:type="dxa"/>
          </w:tcPr>
          <w:p w14:paraId="5A408474" w14:textId="77777777" w:rsidR="00914413" w:rsidRPr="007D25ED" w:rsidRDefault="00914413" w:rsidP="009E1E39">
            <w:r w:rsidRPr="007D25ED">
              <w:t>EXEPCTED RESULTS</w:t>
            </w:r>
          </w:p>
          <w:p w14:paraId="78263479" w14:textId="77777777" w:rsidR="00914413" w:rsidRPr="007D25ED" w:rsidRDefault="00914413" w:rsidP="009E1E39"/>
          <w:p w14:paraId="6CB7FA18" w14:textId="1B1CF5D8" w:rsidR="00914413" w:rsidRPr="007D25ED" w:rsidRDefault="005D3050" w:rsidP="009E1E39">
            <w:r w:rsidRPr="007D25ED">
              <w:t>The “Searching” text box should record ever</w:t>
            </w:r>
            <w:r w:rsidR="00715D58" w:rsidRPr="007D25ED">
              <w:t>y</w:t>
            </w:r>
            <w:r w:rsidRPr="007D25ED">
              <w:t>thing that the operator typed.</w:t>
            </w:r>
          </w:p>
        </w:tc>
        <w:tc>
          <w:tcPr>
            <w:tcW w:w="1702" w:type="dxa"/>
          </w:tcPr>
          <w:p w14:paraId="69025989" w14:textId="77777777" w:rsidR="00914413" w:rsidRPr="007D25ED" w:rsidRDefault="00914413" w:rsidP="009E1E39">
            <w:r w:rsidRPr="007D25ED">
              <w:t>COMMENTS</w:t>
            </w:r>
          </w:p>
          <w:p w14:paraId="1A31CF7D" w14:textId="77777777" w:rsidR="00914413" w:rsidRPr="007D25ED" w:rsidRDefault="00914413" w:rsidP="009E1E39"/>
          <w:p w14:paraId="03F1A569" w14:textId="77777777" w:rsidR="00914413" w:rsidRPr="007D25ED" w:rsidRDefault="00914413" w:rsidP="009E1E39"/>
        </w:tc>
      </w:tr>
      <w:tr w:rsidR="00914413" w:rsidRPr="007D25ED" w14:paraId="7DBDBA34" w14:textId="77777777" w:rsidTr="00673C98">
        <w:trPr>
          <w:cantSplit/>
          <w:trHeight w:val="2690"/>
        </w:trPr>
        <w:tc>
          <w:tcPr>
            <w:tcW w:w="915" w:type="dxa"/>
          </w:tcPr>
          <w:p w14:paraId="3E23585E" w14:textId="22854AA3" w:rsidR="00914413" w:rsidRPr="007D25ED" w:rsidRDefault="00715D58" w:rsidP="009E1E39">
            <w:r w:rsidRPr="007D25ED">
              <w:t>2</w:t>
            </w:r>
          </w:p>
        </w:tc>
        <w:tc>
          <w:tcPr>
            <w:tcW w:w="2078" w:type="dxa"/>
          </w:tcPr>
          <w:p w14:paraId="52184169" w14:textId="35E9C961" w:rsidR="00914413" w:rsidRPr="007D25ED" w:rsidRDefault="00715D58" w:rsidP="009E1E39">
            <w:r w:rsidRPr="007D25ED">
              <w:t>Operator clicks on “Search” button.</w:t>
            </w:r>
          </w:p>
        </w:tc>
        <w:tc>
          <w:tcPr>
            <w:tcW w:w="2094" w:type="dxa"/>
            <w:gridSpan w:val="3"/>
          </w:tcPr>
          <w:p w14:paraId="5BE4EB1F" w14:textId="3714134C" w:rsidR="00914413" w:rsidRPr="007D25ED" w:rsidRDefault="00715D58" w:rsidP="009E1E39">
            <w:r w:rsidRPr="007D25ED">
              <w:t>The purpose is to have al</w:t>
            </w:r>
            <w:r w:rsidR="00AF6E13" w:rsidRPr="007D25ED">
              <w:t>l</w:t>
            </w:r>
            <w:r w:rsidRPr="007D25ED">
              <w:t xml:space="preserve"> the log entries displayed.</w:t>
            </w:r>
          </w:p>
        </w:tc>
        <w:tc>
          <w:tcPr>
            <w:tcW w:w="2201" w:type="dxa"/>
          </w:tcPr>
          <w:p w14:paraId="0FA2F649" w14:textId="77777777" w:rsidR="00715D58" w:rsidRPr="007D25ED" w:rsidRDefault="00715D58" w:rsidP="009E1E39">
            <w:r w:rsidRPr="007D25ED">
              <w:t>The log entries should appear.</w:t>
            </w:r>
          </w:p>
          <w:p w14:paraId="5BD2F655" w14:textId="77777777" w:rsidR="00715D58" w:rsidRPr="007D25ED" w:rsidRDefault="00715D58" w:rsidP="009E1E39"/>
          <w:p w14:paraId="1F96DFBC" w14:textId="73FE5573" w:rsidR="00914413" w:rsidRPr="007D25ED" w:rsidRDefault="00715D58" w:rsidP="009E1E39">
            <w:r w:rsidRPr="007D25ED">
              <w:t xml:space="preserve">A scroll bar with a up &amp; down buttons should also be displayed to </w:t>
            </w:r>
            <w:r w:rsidR="00AF6E13" w:rsidRPr="007D25ED">
              <w:t>facilitate</w:t>
            </w:r>
            <w:r w:rsidRPr="007D25ED">
              <w:t xml:space="preserve"> the operator’s navigation through the different log entries.</w:t>
            </w:r>
          </w:p>
        </w:tc>
        <w:tc>
          <w:tcPr>
            <w:tcW w:w="1702" w:type="dxa"/>
          </w:tcPr>
          <w:p w14:paraId="7A11F4D4" w14:textId="4E23710C" w:rsidR="00914413" w:rsidRPr="007D25ED" w:rsidRDefault="00715D58" w:rsidP="009E1E39">
            <w:r w:rsidRPr="007D25ED">
              <w:t xml:space="preserve">A scroll bar will only appear if not all log entries fit on the log entries window. </w:t>
            </w:r>
          </w:p>
          <w:p w14:paraId="1DEA5870" w14:textId="77777777" w:rsidR="00914413" w:rsidRPr="007D25ED" w:rsidRDefault="00914413" w:rsidP="009E1E39"/>
          <w:p w14:paraId="424F780F" w14:textId="77777777" w:rsidR="00914413" w:rsidRPr="007D25ED" w:rsidRDefault="00914413" w:rsidP="009E1E39"/>
        </w:tc>
      </w:tr>
      <w:tr w:rsidR="00914413" w:rsidRPr="007D25ED" w14:paraId="3F5748B5" w14:textId="77777777" w:rsidTr="009E1E39">
        <w:trPr>
          <w:cantSplit/>
          <w:trHeight w:val="1880"/>
        </w:trPr>
        <w:tc>
          <w:tcPr>
            <w:tcW w:w="915" w:type="dxa"/>
          </w:tcPr>
          <w:p w14:paraId="729D462A" w14:textId="70AD0D4A" w:rsidR="00914413" w:rsidRPr="007D25ED" w:rsidRDefault="00715D58" w:rsidP="009E1E39">
            <w:r w:rsidRPr="007D25ED">
              <w:t>3</w:t>
            </w:r>
          </w:p>
        </w:tc>
        <w:tc>
          <w:tcPr>
            <w:tcW w:w="2078" w:type="dxa"/>
          </w:tcPr>
          <w:p w14:paraId="16999B0B" w14:textId="4A19EE28" w:rsidR="00914413" w:rsidRPr="007D25ED" w:rsidRDefault="00715D58" w:rsidP="009E1E39">
            <w:r w:rsidRPr="007D25ED">
              <w:t>Operator clicks on the “Edit” button that is next to the log entry.</w:t>
            </w:r>
          </w:p>
        </w:tc>
        <w:tc>
          <w:tcPr>
            <w:tcW w:w="2094" w:type="dxa"/>
            <w:gridSpan w:val="3"/>
          </w:tcPr>
          <w:p w14:paraId="1DDDAA1F" w14:textId="16F9ABF2" w:rsidR="00914413" w:rsidRPr="007D25ED" w:rsidRDefault="00715D58" w:rsidP="009E1E39">
            <w:r w:rsidRPr="007D25ED">
              <w:t xml:space="preserve">The purpose is to edit the log entry content, host, source, </w:t>
            </w:r>
            <w:proofErr w:type="spellStart"/>
            <w:r w:rsidRPr="007D25ED">
              <w:t>sourcetype</w:t>
            </w:r>
            <w:proofErr w:type="spellEnd"/>
            <w:r w:rsidR="00AF6E13" w:rsidRPr="007D25ED">
              <w:t>, timestamp</w:t>
            </w:r>
            <w:r w:rsidRPr="007D25ED">
              <w:t xml:space="preserve">. </w:t>
            </w:r>
          </w:p>
        </w:tc>
        <w:tc>
          <w:tcPr>
            <w:tcW w:w="2201" w:type="dxa"/>
          </w:tcPr>
          <w:p w14:paraId="6769F26C" w14:textId="57851A63" w:rsidR="00914413" w:rsidRPr="007D25ED" w:rsidRDefault="00715D58" w:rsidP="009E1E39">
            <w:r w:rsidRPr="007D25ED">
              <w:t xml:space="preserve">Changes should be </w:t>
            </w:r>
            <w:r w:rsidR="00AF6E13" w:rsidRPr="007D25ED">
              <w:t>visible</w:t>
            </w:r>
            <w:r w:rsidRPr="007D25ED">
              <w:t xml:space="preserve"> below the </w:t>
            </w:r>
            <w:r w:rsidR="00AF6E13" w:rsidRPr="007D25ED">
              <w:t>column header edited (e.g. timestamp label).</w:t>
            </w:r>
          </w:p>
        </w:tc>
        <w:tc>
          <w:tcPr>
            <w:tcW w:w="1702" w:type="dxa"/>
          </w:tcPr>
          <w:p w14:paraId="66860AC0" w14:textId="77777777" w:rsidR="00914413" w:rsidRPr="007D25ED" w:rsidRDefault="00914413" w:rsidP="009E1E39"/>
        </w:tc>
      </w:tr>
      <w:tr w:rsidR="00914413" w:rsidRPr="007D25ED" w14:paraId="4F3F696A" w14:textId="77777777" w:rsidTr="00673C98">
        <w:trPr>
          <w:trHeight w:val="710"/>
        </w:trPr>
        <w:tc>
          <w:tcPr>
            <w:tcW w:w="8990" w:type="dxa"/>
            <w:gridSpan w:val="7"/>
            <w:tcBorders>
              <w:bottom w:val="single" w:sz="4" w:space="0" w:color="auto"/>
            </w:tcBorders>
          </w:tcPr>
          <w:p w14:paraId="466C993C" w14:textId="77777777" w:rsidR="00914413" w:rsidRPr="007D25ED" w:rsidRDefault="00914413" w:rsidP="009E1E39">
            <w:r w:rsidRPr="007D25ED">
              <w:t>Concluding Remarks:</w:t>
            </w:r>
          </w:p>
        </w:tc>
      </w:tr>
      <w:tr w:rsidR="00914413" w:rsidRPr="007D25ED" w14:paraId="68AD67E7" w14:textId="77777777" w:rsidTr="009E1E39">
        <w:trPr>
          <w:trHeight w:val="890"/>
        </w:trPr>
        <w:tc>
          <w:tcPr>
            <w:tcW w:w="4458" w:type="dxa"/>
            <w:gridSpan w:val="3"/>
          </w:tcPr>
          <w:p w14:paraId="4EBBE072" w14:textId="77777777" w:rsidR="00914413" w:rsidRPr="007D25ED" w:rsidRDefault="00914413" w:rsidP="009E1E39">
            <w:r w:rsidRPr="007D25ED">
              <w:t xml:space="preserve">Testing Team: </w:t>
            </w:r>
          </w:p>
          <w:p w14:paraId="189E668F" w14:textId="0A2F4558" w:rsidR="00914413" w:rsidRPr="007D25ED" w:rsidRDefault="00914413" w:rsidP="009E1E39">
            <w:r w:rsidRPr="007D25ED">
              <w:t xml:space="preserve">Team </w:t>
            </w:r>
            <w:r w:rsidR="007B2829" w:rsidRPr="007D25ED">
              <w:t>2</w:t>
            </w:r>
          </w:p>
        </w:tc>
        <w:tc>
          <w:tcPr>
            <w:tcW w:w="4532" w:type="dxa"/>
            <w:gridSpan w:val="4"/>
          </w:tcPr>
          <w:p w14:paraId="0FD13A11" w14:textId="77777777" w:rsidR="00914413" w:rsidRPr="007D25ED" w:rsidRDefault="00914413" w:rsidP="009E1E39">
            <w:r w:rsidRPr="007D25ED">
              <w:t>Date Completed:</w:t>
            </w:r>
          </w:p>
        </w:tc>
      </w:tr>
    </w:tbl>
    <w:p w14:paraId="4497EE0A" w14:textId="29FDEC98" w:rsidR="00914413" w:rsidRDefault="00914413"/>
    <w:p w14:paraId="4172FD4C" w14:textId="66167C93" w:rsidR="007D25ED" w:rsidRPr="007D25ED" w:rsidRDefault="007D25ED" w:rsidP="007D25ED">
      <w:pPr>
        <w:pStyle w:val="Heading2"/>
      </w:pPr>
      <w:r w:rsidRPr="007D25ED">
        <w:t>Test G5</w:t>
      </w:r>
    </w:p>
    <w:p w14:paraId="77A775AC" w14:textId="7CE97D19" w:rsidR="007B2829" w:rsidRPr="007D25ED" w:rsidRDefault="007B2829" w:rsidP="007B2829">
      <w:r w:rsidRPr="007D25ED">
        <w:rPr>
          <w:b/>
          <w:bCs/>
        </w:rPr>
        <w:t>Objective:</w:t>
      </w:r>
      <w:r w:rsidR="007D25ED" w:rsidRPr="007D25ED">
        <w:rPr>
          <w:b/>
          <w:bCs/>
        </w:rPr>
        <w:t xml:space="preserve"> </w:t>
      </w:r>
      <w:r w:rsidR="007D25ED" w:rsidRPr="007D25ED">
        <w:t>Export graph.</w:t>
      </w:r>
      <w:r w:rsidRPr="007D25ED">
        <w:t xml:space="preserve"> </w:t>
      </w:r>
    </w:p>
    <w:p w14:paraId="6E5A3B8C" w14:textId="77777777" w:rsidR="007B2829" w:rsidRPr="007D25ED" w:rsidRDefault="007B2829" w:rsidP="007B2829">
      <w:r w:rsidRPr="007D25ED">
        <w:rPr>
          <w:b/>
          <w:bCs/>
        </w:rPr>
        <w:lastRenderedPageBreak/>
        <w:t>Notes:</w:t>
      </w:r>
      <w:r w:rsidRPr="007D25ED">
        <w:t xml:space="preserve"> PICK System running is needed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2078"/>
        <w:gridCol w:w="1465"/>
        <w:gridCol w:w="15"/>
        <w:gridCol w:w="614"/>
        <w:gridCol w:w="2201"/>
        <w:gridCol w:w="1702"/>
      </w:tblGrid>
      <w:tr w:rsidR="00914413" w:rsidRPr="007D25ED" w14:paraId="692D07E4" w14:textId="77777777" w:rsidTr="009E1E39">
        <w:trPr>
          <w:cantSplit/>
          <w:trHeight w:val="300"/>
        </w:trPr>
        <w:tc>
          <w:tcPr>
            <w:tcW w:w="4473" w:type="dxa"/>
            <w:gridSpan w:val="4"/>
          </w:tcPr>
          <w:p w14:paraId="24590AD8" w14:textId="20C44E73" w:rsidR="00914413" w:rsidRPr="007D25ED" w:rsidRDefault="00914413" w:rsidP="009E1E39">
            <w:r w:rsidRPr="007D25ED">
              <w:t xml:space="preserve">Test No.:  </w:t>
            </w:r>
            <w:r w:rsidR="0050421D" w:rsidRPr="007D25ED">
              <w:t>G5</w:t>
            </w:r>
          </w:p>
        </w:tc>
        <w:tc>
          <w:tcPr>
            <w:tcW w:w="4517" w:type="dxa"/>
            <w:gridSpan w:val="3"/>
          </w:tcPr>
          <w:p w14:paraId="0701BFF0" w14:textId="77777777" w:rsidR="00914413" w:rsidRPr="007D25ED" w:rsidRDefault="00914413" w:rsidP="009E1E39">
            <w:r w:rsidRPr="007D25ED">
              <w:t>Current Status: Pending</w:t>
            </w:r>
          </w:p>
        </w:tc>
      </w:tr>
      <w:tr w:rsidR="00914413" w:rsidRPr="007D25ED" w14:paraId="53E5304E" w14:textId="77777777" w:rsidTr="009E1E39">
        <w:trPr>
          <w:cantSplit/>
          <w:trHeight w:val="300"/>
        </w:trPr>
        <w:tc>
          <w:tcPr>
            <w:tcW w:w="8990" w:type="dxa"/>
            <w:gridSpan w:val="7"/>
          </w:tcPr>
          <w:p w14:paraId="7F94AE62" w14:textId="6EEB340F" w:rsidR="00914413" w:rsidRPr="007D25ED" w:rsidRDefault="00914413" w:rsidP="009E1E39">
            <w:r w:rsidRPr="007D25ED">
              <w:t xml:space="preserve">Test title:  </w:t>
            </w:r>
            <w:r w:rsidR="009E1E39" w:rsidRPr="007D25ED">
              <w:t>Export g</w:t>
            </w:r>
            <w:r w:rsidR="0050421D" w:rsidRPr="007D25ED">
              <w:t>raph</w:t>
            </w:r>
            <w:r w:rsidR="009E1E39" w:rsidRPr="007D25ED">
              <w:t>.</w:t>
            </w:r>
          </w:p>
          <w:p w14:paraId="05F2EFC6" w14:textId="77777777" w:rsidR="00914413" w:rsidRPr="007D25ED" w:rsidRDefault="00914413" w:rsidP="009E1E39"/>
        </w:tc>
      </w:tr>
      <w:tr w:rsidR="00914413" w:rsidRPr="007D25ED" w14:paraId="1867B1F5" w14:textId="77777777" w:rsidTr="009E1E39">
        <w:trPr>
          <w:cantSplit/>
          <w:trHeight w:val="1070"/>
        </w:trPr>
        <w:tc>
          <w:tcPr>
            <w:tcW w:w="8990" w:type="dxa"/>
            <w:gridSpan w:val="7"/>
          </w:tcPr>
          <w:p w14:paraId="7EE45397" w14:textId="1EDF5500" w:rsidR="00914413" w:rsidRPr="007D25ED" w:rsidRDefault="00914413" w:rsidP="009E1E39">
            <w:r w:rsidRPr="007D25ED">
              <w:t xml:space="preserve">Testing approach: </w:t>
            </w:r>
            <w:r w:rsidR="009E1E39" w:rsidRPr="007D25ED">
              <w:t xml:space="preserve">This test is to check if </w:t>
            </w:r>
            <w:proofErr w:type="gramStart"/>
            <w:r w:rsidR="009E1E39" w:rsidRPr="007D25ED">
              <w:t>a the</w:t>
            </w:r>
            <w:proofErr w:type="gramEnd"/>
            <w:r w:rsidR="009E1E39" w:rsidRPr="007D25ED">
              <w:t xml:space="preserve"> graph can be exported.</w:t>
            </w:r>
            <w:r w:rsidR="009E1E39" w:rsidRPr="007D25ED">
              <w:rPr>
                <w:rStyle w:val="CommentReference"/>
              </w:rPr>
              <w:t xml:space="preserve"> </w:t>
            </w:r>
          </w:p>
        </w:tc>
      </w:tr>
      <w:tr w:rsidR="00914413" w:rsidRPr="007D25ED" w14:paraId="6037EA55" w14:textId="77777777" w:rsidTr="009E1E39">
        <w:trPr>
          <w:cantSplit/>
          <w:trHeight w:val="4130"/>
        </w:trPr>
        <w:tc>
          <w:tcPr>
            <w:tcW w:w="915" w:type="dxa"/>
          </w:tcPr>
          <w:p w14:paraId="5D22BF45" w14:textId="77777777" w:rsidR="00914413" w:rsidRPr="007D25ED" w:rsidRDefault="00914413" w:rsidP="009E1E39">
            <w:r w:rsidRPr="007D25ED">
              <w:t>STEP</w:t>
            </w:r>
          </w:p>
          <w:p w14:paraId="1910ADE9" w14:textId="77777777" w:rsidR="00914413" w:rsidRPr="007D25ED" w:rsidRDefault="00914413" w:rsidP="009E1E39"/>
          <w:p w14:paraId="2FEC7014" w14:textId="2ED05FF0" w:rsidR="00914413" w:rsidRPr="007D25ED" w:rsidRDefault="009E1E39" w:rsidP="009E1E39">
            <w:r w:rsidRPr="007D25ED">
              <w:t>1</w:t>
            </w:r>
          </w:p>
        </w:tc>
        <w:tc>
          <w:tcPr>
            <w:tcW w:w="2078" w:type="dxa"/>
          </w:tcPr>
          <w:p w14:paraId="1C947E18" w14:textId="77777777" w:rsidR="00914413" w:rsidRPr="007D25ED" w:rsidRDefault="00914413" w:rsidP="009E1E39">
            <w:r w:rsidRPr="007D25ED">
              <w:t>OPERATOR ACTION</w:t>
            </w:r>
          </w:p>
          <w:p w14:paraId="07B6157F" w14:textId="77777777" w:rsidR="00914413" w:rsidRPr="007D25ED" w:rsidRDefault="00914413" w:rsidP="009E1E39"/>
          <w:p w14:paraId="6F635425" w14:textId="75F0301B" w:rsidR="00914413" w:rsidRPr="007D25ED" w:rsidRDefault="009E1E39" w:rsidP="009E1E39">
            <w:r w:rsidRPr="007D25ED">
              <w:t>Operator clicks on “Graph” button</w:t>
            </w:r>
          </w:p>
        </w:tc>
        <w:tc>
          <w:tcPr>
            <w:tcW w:w="2094" w:type="dxa"/>
            <w:gridSpan w:val="3"/>
          </w:tcPr>
          <w:p w14:paraId="509FF352" w14:textId="77777777" w:rsidR="00914413" w:rsidRPr="007D25ED" w:rsidRDefault="00914413" w:rsidP="009E1E39">
            <w:r w:rsidRPr="007D25ED">
              <w:t>PURPOSE</w:t>
            </w:r>
          </w:p>
          <w:p w14:paraId="23466F93" w14:textId="77777777" w:rsidR="00914413" w:rsidRPr="007D25ED" w:rsidRDefault="00914413" w:rsidP="009E1E39"/>
          <w:p w14:paraId="60332B9F" w14:textId="086C3ACC" w:rsidR="00914413" w:rsidRPr="007D25ED" w:rsidRDefault="009E1E39" w:rsidP="009E1E39">
            <w:r w:rsidRPr="007D25ED">
              <w:t xml:space="preserve">The purpose is to open the graphing section to create a graph with nodes and connectors. </w:t>
            </w:r>
          </w:p>
        </w:tc>
        <w:tc>
          <w:tcPr>
            <w:tcW w:w="2201" w:type="dxa"/>
          </w:tcPr>
          <w:p w14:paraId="261D6F12" w14:textId="77777777" w:rsidR="00914413" w:rsidRPr="007D25ED" w:rsidRDefault="00914413" w:rsidP="009E1E39">
            <w:r w:rsidRPr="007D25ED">
              <w:t>EXEPCTED RESULTS</w:t>
            </w:r>
          </w:p>
          <w:p w14:paraId="523AC620" w14:textId="77777777" w:rsidR="00914413" w:rsidRPr="007D25ED" w:rsidRDefault="00914413" w:rsidP="009E1E39"/>
          <w:p w14:paraId="5F22ECBF" w14:textId="77777777" w:rsidR="00914413" w:rsidRPr="007D25ED" w:rsidRDefault="009E1E39" w:rsidP="009E1E39">
            <w:r w:rsidRPr="007D25ED">
              <w:t xml:space="preserve">A graph section will be displayed with </w:t>
            </w:r>
            <w:r w:rsidR="00B63F1F" w:rsidRPr="007D25ED">
              <w:t>the following buttons:</w:t>
            </w:r>
          </w:p>
          <w:p w14:paraId="306D5C1D" w14:textId="77777777" w:rsidR="00B63F1F" w:rsidRPr="007D25ED" w:rsidRDefault="00B63F1F" w:rsidP="009E1E39"/>
          <w:p w14:paraId="73BC2506" w14:textId="645C4C61" w:rsidR="00B63F1F" w:rsidRPr="007D25ED" w:rsidRDefault="00B63F1F" w:rsidP="009E1E39">
            <w:r w:rsidRPr="007D25ED">
              <w:t>“Add node”</w:t>
            </w:r>
          </w:p>
          <w:p w14:paraId="2EACAC71" w14:textId="41A2B610" w:rsidR="00B63F1F" w:rsidRPr="007D25ED" w:rsidRDefault="00B63F1F" w:rsidP="009E1E39">
            <w:r w:rsidRPr="007D25ED">
              <w:t>“Add connector”</w:t>
            </w:r>
          </w:p>
          <w:p w14:paraId="2615BAC5" w14:textId="5096CAAC" w:rsidR="00B63F1F" w:rsidRPr="007D25ED" w:rsidRDefault="00B63F1F" w:rsidP="009E1E39">
            <w:r w:rsidRPr="007D25ED">
              <w:t>“Delete node”</w:t>
            </w:r>
          </w:p>
          <w:p w14:paraId="4F8D35FF" w14:textId="77777777" w:rsidR="00B63F1F" w:rsidRPr="007D25ED" w:rsidRDefault="00B63F1F" w:rsidP="009E1E39">
            <w:r w:rsidRPr="007D25ED">
              <w:t>“Delete connector”</w:t>
            </w:r>
          </w:p>
          <w:p w14:paraId="6FDC2EA7" w14:textId="77777777" w:rsidR="00B63F1F" w:rsidRPr="007D25ED" w:rsidRDefault="00B63F1F" w:rsidP="009E1E39">
            <w:r w:rsidRPr="007D25ED">
              <w:t>“Edit node”</w:t>
            </w:r>
          </w:p>
          <w:p w14:paraId="33CFA97E" w14:textId="123D2623" w:rsidR="00B63F1F" w:rsidRPr="007D25ED" w:rsidRDefault="00B63F1F" w:rsidP="009E1E39">
            <w:r w:rsidRPr="007D25ED">
              <w:t>“Edit Connector”</w:t>
            </w:r>
          </w:p>
        </w:tc>
        <w:tc>
          <w:tcPr>
            <w:tcW w:w="1702" w:type="dxa"/>
          </w:tcPr>
          <w:p w14:paraId="40A627E1" w14:textId="77777777" w:rsidR="00914413" w:rsidRPr="007D25ED" w:rsidRDefault="00914413" w:rsidP="009E1E39">
            <w:r w:rsidRPr="007D25ED">
              <w:t>COMMENTS</w:t>
            </w:r>
          </w:p>
          <w:p w14:paraId="4154CC2A" w14:textId="77777777" w:rsidR="00914413" w:rsidRPr="007D25ED" w:rsidRDefault="00914413" w:rsidP="009E1E39"/>
          <w:p w14:paraId="6D293089" w14:textId="77777777" w:rsidR="00914413" w:rsidRPr="007D25ED" w:rsidRDefault="00914413" w:rsidP="009E1E39"/>
        </w:tc>
      </w:tr>
      <w:tr w:rsidR="00914413" w:rsidRPr="007D25ED" w14:paraId="6B6BF703" w14:textId="77777777" w:rsidTr="007B2829">
        <w:trPr>
          <w:cantSplit/>
          <w:trHeight w:val="3140"/>
        </w:trPr>
        <w:tc>
          <w:tcPr>
            <w:tcW w:w="915" w:type="dxa"/>
          </w:tcPr>
          <w:p w14:paraId="15400074" w14:textId="6E4D8A2C" w:rsidR="00914413" w:rsidRPr="007D25ED" w:rsidRDefault="00B63F1F" w:rsidP="009E1E39">
            <w:r w:rsidRPr="007D25ED">
              <w:t>2</w:t>
            </w:r>
          </w:p>
        </w:tc>
        <w:tc>
          <w:tcPr>
            <w:tcW w:w="2078" w:type="dxa"/>
          </w:tcPr>
          <w:p w14:paraId="39358D92" w14:textId="79A2601A" w:rsidR="00914413" w:rsidRPr="007D25ED" w:rsidRDefault="00914413" w:rsidP="009E1E39">
            <w:r w:rsidRPr="007D25ED">
              <w:t xml:space="preserve">Operator </w:t>
            </w:r>
            <w:r w:rsidR="00B63F1F" w:rsidRPr="007D25ED">
              <w:t>uses the following buttons:</w:t>
            </w:r>
            <w:r w:rsidRPr="007D25ED">
              <w:t xml:space="preserve"> </w:t>
            </w:r>
          </w:p>
          <w:p w14:paraId="1304FB71" w14:textId="77777777" w:rsidR="00B63F1F" w:rsidRPr="007D25ED" w:rsidRDefault="00B63F1F" w:rsidP="009E1E39"/>
          <w:p w14:paraId="5684DCCD" w14:textId="77777777" w:rsidR="00B63F1F" w:rsidRPr="007D25ED" w:rsidRDefault="00B63F1F" w:rsidP="00B63F1F">
            <w:r w:rsidRPr="007D25ED">
              <w:t>“Add node”</w:t>
            </w:r>
          </w:p>
          <w:p w14:paraId="4217783E" w14:textId="77777777" w:rsidR="00B63F1F" w:rsidRPr="007D25ED" w:rsidRDefault="00B63F1F" w:rsidP="00B63F1F">
            <w:r w:rsidRPr="007D25ED">
              <w:t>“Add connector”</w:t>
            </w:r>
          </w:p>
          <w:p w14:paraId="196CBF36" w14:textId="77777777" w:rsidR="00B63F1F" w:rsidRPr="007D25ED" w:rsidRDefault="00B63F1F" w:rsidP="00B63F1F">
            <w:r w:rsidRPr="007D25ED">
              <w:t>“Delete node”</w:t>
            </w:r>
          </w:p>
          <w:p w14:paraId="7BF0488A" w14:textId="77777777" w:rsidR="00B63F1F" w:rsidRPr="007D25ED" w:rsidRDefault="00B63F1F" w:rsidP="00B63F1F">
            <w:r w:rsidRPr="007D25ED">
              <w:t>“Delete connector”</w:t>
            </w:r>
          </w:p>
          <w:p w14:paraId="4C1BD2BD" w14:textId="77777777" w:rsidR="00B63F1F" w:rsidRPr="007D25ED" w:rsidRDefault="00B63F1F" w:rsidP="00B63F1F">
            <w:r w:rsidRPr="007D25ED">
              <w:t>“Edit node”</w:t>
            </w:r>
          </w:p>
          <w:p w14:paraId="12C7365C" w14:textId="62707932" w:rsidR="00B63F1F" w:rsidRPr="007D25ED" w:rsidRDefault="00B63F1F" w:rsidP="00B63F1F">
            <w:r w:rsidRPr="007D25ED">
              <w:t>“Edit Connector”</w:t>
            </w:r>
          </w:p>
        </w:tc>
        <w:tc>
          <w:tcPr>
            <w:tcW w:w="2094" w:type="dxa"/>
            <w:gridSpan w:val="3"/>
          </w:tcPr>
          <w:p w14:paraId="123AC8AF" w14:textId="41C2A2AA" w:rsidR="00914413" w:rsidRPr="007D25ED" w:rsidRDefault="00B63F1F" w:rsidP="009E1E39">
            <w:r w:rsidRPr="007D25ED">
              <w:t>The purpose is to create a graph.</w:t>
            </w:r>
          </w:p>
        </w:tc>
        <w:tc>
          <w:tcPr>
            <w:tcW w:w="2201" w:type="dxa"/>
          </w:tcPr>
          <w:p w14:paraId="52B0B403" w14:textId="28D68C65" w:rsidR="00914413" w:rsidRPr="007D25ED" w:rsidRDefault="00B63F1F" w:rsidP="009E1E39">
            <w:r w:rsidRPr="007D25ED">
              <w:t>Graph will be created with the help of nodes and connectors.</w:t>
            </w:r>
          </w:p>
        </w:tc>
        <w:tc>
          <w:tcPr>
            <w:tcW w:w="1702" w:type="dxa"/>
          </w:tcPr>
          <w:p w14:paraId="19D99F00" w14:textId="77777777" w:rsidR="00914413" w:rsidRPr="007D25ED" w:rsidRDefault="00914413" w:rsidP="009E1E39"/>
          <w:p w14:paraId="4CB58995" w14:textId="77777777" w:rsidR="00914413" w:rsidRPr="007D25ED" w:rsidRDefault="00914413" w:rsidP="009E1E39"/>
        </w:tc>
      </w:tr>
      <w:tr w:rsidR="00914413" w:rsidRPr="007D25ED" w14:paraId="35C32B59" w14:textId="77777777" w:rsidTr="009E1E39">
        <w:trPr>
          <w:cantSplit/>
          <w:trHeight w:val="1880"/>
        </w:trPr>
        <w:tc>
          <w:tcPr>
            <w:tcW w:w="915" w:type="dxa"/>
          </w:tcPr>
          <w:p w14:paraId="27F01EC9" w14:textId="02A3CC31" w:rsidR="00914413" w:rsidRPr="007D25ED" w:rsidRDefault="00B63F1F" w:rsidP="009E1E39">
            <w:r w:rsidRPr="007D25ED">
              <w:t>3</w:t>
            </w:r>
          </w:p>
        </w:tc>
        <w:tc>
          <w:tcPr>
            <w:tcW w:w="2078" w:type="dxa"/>
          </w:tcPr>
          <w:p w14:paraId="41D9BFB0" w14:textId="7604CE06" w:rsidR="00B63F1F" w:rsidRPr="007D25ED" w:rsidRDefault="00914413" w:rsidP="00C60D93">
            <w:r w:rsidRPr="007D25ED">
              <w:t xml:space="preserve">Operator </w:t>
            </w:r>
            <w:r w:rsidR="00C60D93" w:rsidRPr="007D25ED">
              <w:t>clicks on “</w:t>
            </w:r>
            <w:r w:rsidR="00B63F1F" w:rsidRPr="007D25ED">
              <w:t>E</w:t>
            </w:r>
            <w:r w:rsidR="00C60D93" w:rsidRPr="007D25ED">
              <w:t>x</w:t>
            </w:r>
            <w:r w:rsidR="00B63F1F" w:rsidRPr="007D25ED">
              <w:t>port graph</w:t>
            </w:r>
            <w:r w:rsidR="00C60D93" w:rsidRPr="007D25ED">
              <w:t>”.</w:t>
            </w:r>
          </w:p>
        </w:tc>
        <w:tc>
          <w:tcPr>
            <w:tcW w:w="2094" w:type="dxa"/>
            <w:gridSpan w:val="3"/>
          </w:tcPr>
          <w:p w14:paraId="599BA564" w14:textId="2038FC59" w:rsidR="00914413" w:rsidRPr="007D25ED" w:rsidRDefault="00C60D93" w:rsidP="009E1E39">
            <w:r w:rsidRPr="007D25ED">
              <w:t>The purpose is to have the option of exporting the graph as a JPG or as a PNG file.</w:t>
            </w:r>
          </w:p>
        </w:tc>
        <w:tc>
          <w:tcPr>
            <w:tcW w:w="2201" w:type="dxa"/>
          </w:tcPr>
          <w:p w14:paraId="24AE77EE" w14:textId="77777777" w:rsidR="00914413" w:rsidRPr="007D25ED" w:rsidRDefault="00C60D93" w:rsidP="009E1E39">
            <w:r w:rsidRPr="007D25ED">
              <w:t>A small window pop-out with the following buttons:</w:t>
            </w:r>
          </w:p>
          <w:p w14:paraId="0EEB0F67" w14:textId="77777777" w:rsidR="00C60D93" w:rsidRPr="007D25ED" w:rsidRDefault="00C60D93" w:rsidP="009E1E39"/>
          <w:p w14:paraId="07B680D5" w14:textId="77777777" w:rsidR="00C60D93" w:rsidRPr="007D25ED" w:rsidRDefault="00C60D93" w:rsidP="009E1E39">
            <w:r w:rsidRPr="007D25ED">
              <w:t>“Export graph as JPG”</w:t>
            </w:r>
          </w:p>
          <w:p w14:paraId="2FFFCACE" w14:textId="0028E703" w:rsidR="00C60D93" w:rsidRPr="007D25ED" w:rsidRDefault="00C60D93" w:rsidP="009E1E39">
            <w:r w:rsidRPr="007D25ED">
              <w:t>“Export graph as</w:t>
            </w:r>
            <w:r w:rsidRPr="007D25ED">
              <w:t xml:space="preserve"> PNG”</w:t>
            </w:r>
          </w:p>
        </w:tc>
        <w:tc>
          <w:tcPr>
            <w:tcW w:w="1702" w:type="dxa"/>
          </w:tcPr>
          <w:p w14:paraId="03141DAD" w14:textId="77777777" w:rsidR="00914413" w:rsidRPr="007D25ED" w:rsidRDefault="00914413" w:rsidP="009E1E39"/>
        </w:tc>
      </w:tr>
      <w:tr w:rsidR="00914413" w:rsidRPr="007D25ED" w14:paraId="3D9BCF5A" w14:textId="77777777" w:rsidTr="00673C98">
        <w:trPr>
          <w:cantSplit/>
          <w:trHeight w:val="2060"/>
        </w:trPr>
        <w:tc>
          <w:tcPr>
            <w:tcW w:w="915" w:type="dxa"/>
          </w:tcPr>
          <w:p w14:paraId="1B62C356" w14:textId="69108083" w:rsidR="00914413" w:rsidRPr="007D25ED" w:rsidRDefault="00C60D93" w:rsidP="009E1E39">
            <w:r w:rsidRPr="007D25ED">
              <w:lastRenderedPageBreak/>
              <w:t>4</w:t>
            </w:r>
          </w:p>
        </w:tc>
        <w:tc>
          <w:tcPr>
            <w:tcW w:w="2078" w:type="dxa"/>
          </w:tcPr>
          <w:p w14:paraId="1686476C" w14:textId="520A0935" w:rsidR="00C60D93" w:rsidRPr="007D25ED" w:rsidRDefault="00C60D93" w:rsidP="00C60D93">
            <w:r w:rsidRPr="007D25ED">
              <w:t>Operator uses the following buttons:</w:t>
            </w:r>
          </w:p>
          <w:p w14:paraId="523D0A43" w14:textId="77777777" w:rsidR="00C60D93" w:rsidRPr="007D25ED" w:rsidRDefault="00C60D93" w:rsidP="00C60D93"/>
          <w:p w14:paraId="7505181A" w14:textId="7F4F0BD8" w:rsidR="00C60D93" w:rsidRPr="007D25ED" w:rsidRDefault="00C60D93" w:rsidP="00C60D93">
            <w:r w:rsidRPr="007D25ED">
              <w:t>“Export graph as JPG”</w:t>
            </w:r>
          </w:p>
          <w:p w14:paraId="36EC8818" w14:textId="152E8D63" w:rsidR="00914413" w:rsidRPr="007D25ED" w:rsidRDefault="00C60D93" w:rsidP="00C60D93">
            <w:r w:rsidRPr="007D25ED">
              <w:t xml:space="preserve">“Export graph as </w:t>
            </w:r>
            <w:r w:rsidRPr="007D25ED">
              <w:t>P</w:t>
            </w:r>
            <w:r w:rsidRPr="007D25ED">
              <w:t>NG”</w:t>
            </w:r>
          </w:p>
        </w:tc>
        <w:tc>
          <w:tcPr>
            <w:tcW w:w="2094" w:type="dxa"/>
            <w:gridSpan w:val="3"/>
          </w:tcPr>
          <w:p w14:paraId="2B2DCFFF" w14:textId="6F7613CC" w:rsidR="00914413" w:rsidRPr="007D25ED" w:rsidRDefault="00C60D93" w:rsidP="009E1E39">
            <w:pPr>
              <w:pStyle w:val="ListParagraph"/>
              <w:overflowPunct w:val="0"/>
              <w:autoSpaceDE w:val="0"/>
              <w:autoSpaceDN w:val="0"/>
              <w:adjustRightInd w:val="0"/>
              <w:spacing w:after="0" w:line="240" w:lineRule="auto"/>
              <w:ind w:left="0"/>
              <w:jc w:val="both"/>
              <w:rPr>
                <w:rFonts w:ascii="Times New Roman" w:hAnsi="Times New Roman"/>
                <w:sz w:val="20"/>
                <w:szCs w:val="20"/>
              </w:rPr>
            </w:pPr>
            <w:r w:rsidRPr="007D25ED">
              <w:rPr>
                <w:rFonts w:ascii="Times New Roman" w:hAnsi="Times New Roman"/>
                <w:sz w:val="20"/>
                <w:szCs w:val="20"/>
              </w:rPr>
              <w:t>The purpose is to export to export the graph.</w:t>
            </w:r>
          </w:p>
          <w:p w14:paraId="179123DC" w14:textId="77777777" w:rsidR="00914413" w:rsidRPr="007D25ED" w:rsidRDefault="00914413" w:rsidP="009E1E39">
            <w:pPr>
              <w:pStyle w:val="ListParagraph"/>
              <w:rPr>
                <w:rFonts w:ascii="Times New Roman" w:hAnsi="Times New Roman"/>
              </w:rPr>
            </w:pPr>
          </w:p>
          <w:p w14:paraId="36196792" w14:textId="77777777" w:rsidR="00914413" w:rsidRPr="007D25ED" w:rsidRDefault="00914413" w:rsidP="009E1E39"/>
        </w:tc>
        <w:tc>
          <w:tcPr>
            <w:tcW w:w="2201" w:type="dxa"/>
          </w:tcPr>
          <w:p w14:paraId="12100D49" w14:textId="04BCE82F" w:rsidR="00914413" w:rsidRPr="007D25ED" w:rsidRDefault="00C60D93" w:rsidP="009E1E39">
            <w:r w:rsidRPr="007D25ED">
              <w:t>The graph will be exported as a PNG or JPG format.</w:t>
            </w:r>
          </w:p>
          <w:p w14:paraId="0CDA762D" w14:textId="77777777" w:rsidR="00914413" w:rsidRPr="007D25ED" w:rsidRDefault="00914413" w:rsidP="009E1E39"/>
        </w:tc>
        <w:tc>
          <w:tcPr>
            <w:tcW w:w="1702" w:type="dxa"/>
          </w:tcPr>
          <w:p w14:paraId="33F448DB" w14:textId="77777777" w:rsidR="00914413" w:rsidRPr="007D25ED" w:rsidRDefault="00914413" w:rsidP="009E1E39"/>
        </w:tc>
      </w:tr>
      <w:tr w:rsidR="00914413" w:rsidRPr="007D25ED" w14:paraId="347F7FDD" w14:textId="77777777" w:rsidTr="009E1E39">
        <w:trPr>
          <w:trHeight w:val="1250"/>
        </w:trPr>
        <w:tc>
          <w:tcPr>
            <w:tcW w:w="8990" w:type="dxa"/>
            <w:gridSpan w:val="7"/>
            <w:tcBorders>
              <w:bottom w:val="single" w:sz="4" w:space="0" w:color="auto"/>
            </w:tcBorders>
          </w:tcPr>
          <w:p w14:paraId="1D6E88B6" w14:textId="77777777" w:rsidR="00914413" w:rsidRPr="007D25ED" w:rsidRDefault="00914413" w:rsidP="009E1E39">
            <w:r w:rsidRPr="007D25ED">
              <w:t>Concluding Remarks:</w:t>
            </w:r>
          </w:p>
        </w:tc>
      </w:tr>
      <w:tr w:rsidR="00914413" w:rsidRPr="007D25ED" w14:paraId="716B04DD" w14:textId="77777777" w:rsidTr="009E1E39">
        <w:trPr>
          <w:trHeight w:val="890"/>
        </w:trPr>
        <w:tc>
          <w:tcPr>
            <w:tcW w:w="4458" w:type="dxa"/>
            <w:gridSpan w:val="3"/>
          </w:tcPr>
          <w:p w14:paraId="1A5921A5" w14:textId="77777777" w:rsidR="00914413" w:rsidRPr="007D25ED" w:rsidRDefault="00914413" w:rsidP="009E1E39">
            <w:r w:rsidRPr="007D25ED">
              <w:t xml:space="preserve">Testing Team: </w:t>
            </w:r>
          </w:p>
          <w:p w14:paraId="686C810B" w14:textId="0738473F" w:rsidR="00914413" w:rsidRPr="007D25ED" w:rsidRDefault="00914413" w:rsidP="009E1E39">
            <w:r w:rsidRPr="007D25ED">
              <w:t xml:space="preserve">Team </w:t>
            </w:r>
            <w:r w:rsidR="007B2829" w:rsidRPr="007D25ED">
              <w:t>2</w:t>
            </w:r>
          </w:p>
        </w:tc>
        <w:tc>
          <w:tcPr>
            <w:tcW w:w="4532" w:type="dxa"/>
            <w:gridSpan w:val="4"/>
          </w:tcPr>
          <w:p w14:paraId="259F757D" w14:textId="77777777" w:rsidR="00914413" w:rsidRPr="007D25ED" w:rsidRDefault="00914413" w:rsidP="009E1E39">
            <w:r w:rsidRPr="007D25ED">
              <w:t>Date Completed:</w:t>
            </w:r>
          </w:p>
        </w:tc>
      </w:tr>
    </w:tbl>
    <w:p w14:paraId="7B8B26B6" w14:textId="27DF4D42" w:rsidR="00914413" w:rsidRPr="007D25ED" w:rsidRDefault="00914413"/>
    <w:p w14:paraId="3CA3B1F2" w14:textId="6EEE6A00" w:rsidR="00914413" w:rsidRPr="007D25ED" w:rsidRDefault="00914413"/>
    <w:p w14:paraId="769D0D3C" w14:textId="77777777" w:rsidR="00941D93" w:rsidRPr="007D25ED" w:rsidRDefault="00941D93">
      <w:pPr>
        <w:pStyle w:val="Paragraph"/>
        <w:sectPr w:rsidR="00941D93" w:rsidRPr="007D25ED">
          <w:headerReference w:type="default" r:id="rId11"/>
          <w:footerReference w:type="default" r:id="rId12"/>
          <w:type w:val="continuous"/>
          <w:pgSz w:w="12240" w:h="15840" w:code="1"/>
          <w:pgMar w:top="1440" w:right="1440" w:bottom="1440" w:left="1800" w:header="720" w:footer="720" w:gutter="0"/>
          <w:cols w:space="720"/>
        </w:sectPr>
      </w:pPr>
    </w:p>
    <w:p w14:paraId="54CD245A" w14:textId="77777777" w:rsidR="00941D93" w:rsidRPr="007D25ED" w:rsidRDefault="00941D93"/>
    <w:p w14:paraId="4911B3BC" w14:textId="77777777" w:rsidR="00E47986" w:rsidRPr="007D25ED" w:rsidRDefault="00E47986" w:rsidP="00E47986">
      <w:pPr>
        <w:pStyle w:val="Heading1"/>
        <w:pageBreakBefore w:val="0"/>
      </w:pPr>
      <w:bookmarkStart w:id="33" w:name="_Toc21505006"/>
      <w:bookmarkStart w:id="34" w:name="_Toc227033594"/>
      <w:bookmarkStart w:id="35" w:name="_Toc22915481"/>
      <w:r w:rsidRPr="007D25ED">
        <w:t>User Interface Testing</w:t>
      </w:r>
      <w:bookmarkEnd w:id="33"/>
      <w:bookmarkEnd w:id="34"/>
      <w:bookmarkEnd w:id="35"/>
    </w:p>
    <w:p w14:paraId="675E05EE" w14:textId="77777777" w:rsidR="00E47986" w:rsidRPr="007D25ED" w:rsidRDefault="00E47986" w:rsidP="00E47986"/>
    <w:p w14:paraId="1887B4D3" w14:textId="77777777" w:rsidR="00E47986" w:rsidRPr="007D25ED" w:rsidRDefault="00E47986" w:rsidP="00E47986">
      <w:r w:rsidRPr="007D25ED">
        <w:t xml:space="preserve">&lt;&lt;This section focuses on the </w:t>
      </w:r>
      <w:r w:rsidR="006C1533" w:rsidRPr="007D25ED">
        <w:t xml:space="preserve">interaction between the user and the system. </w:t>
      </w:r>
      <w:r w:rsidRPr="007D25ED">
        <w:t>For testing the user interface, consider the following traits:</w:t>
      </w:r>
    </w:p>
    <w:p w14:paraId="5DF14596" w14:textId="77777777" w:rsidR="00E47986" w:rsidRPr="007D25ED" w:rsidRDefault="00E47986" w:rsidP="00E47986">
      <w:pPr>
        <w:numPr>
          <w:ilvl w:val="0"/>
          <w:numId w:val="15"/>
        </w:numPr>
      </w:pPr>
      <w:r w:rsidRPr="007D25ED">
        <w:t>Consistent terminology, shortcut keys, menu selections, and presentation</w:t>
      </w:r>
    </w:p>
    <w:p w14:paraId="7CE624BC" w14:textId="77777777" w:rsidR="00E47986" w:rsidRPr="007D25ED" w:rsidRDefault="00E47986" w:rsidP="00E47986">
      <w:pPr>
        <w:numPr>
          <w:ilvl w:val="0"/>
          <w:numId w:val="15"/>
        </w:numPr>
      </w:pPr>
      <w:r w:rsidRPr="007D25ED">
        <w:t>Correct language, spelling, and grammar.</w:t>
      </w:r>
    </w:p>
    <w:p w14:paraId="39109193" w14:textId="77777777" w:rsidR="00E47986" w:rsidRPr="007D25ED" w:rsidRDefault="00E47986" w:rsidP="00E47986">
      <w:pPr>
        <w:numPr>
          <w:ilvl w:val="0"/>
          <w:numId w:val="15"/>
        </w:numPr>
      </w:pPr>
      <w:r w:rsidRPr="007D25ED">
        <w:t>Flexibility in navigation between windows and interface elements.</w:t>
      </w:r>
    </w:p>
    <w:p w14:paraId="2CC64AAE" w14:textId="77777777" w:rsidR="00E47986" w:rsidRPr="007D25ED" w:rsidRDefault="00E47986" w:rsidP="00E47986">
      <w:pPr>
        <w:numPr>
          <w:ilvl w:val="0"/>
          <w:numId w:val="15"/>
        </w:numPr>
      </w:pPr>
      <w:r w:rsidRPr="007D25ED">
        <w:t>Error handling that will inform user of critical operations.</w:t>
      </w:r>
    </w:p>
    <w:p w14:paraId="5E7DA146" w14:textId="77777777" w:rsidR="00E47986" w:rsidRPr="007D25ED" w:rsidRDefault="00E47986" w:rsidP="00E47986">
      <w:pPr>
        <w:numPr>
          <w:ilvl w:val="0"/>
          <w:numId w:val="15"/>
        </w:numPr>
      </w:pPr>
      <w:r w:rsidRPr="007D25ED">
        <w:t>Follows standards and guidelines such as placement of scroll bars, windows, and menu items.</w:t>
      </w:r>
    </w:p>
    <w:p w14:paraId="3B6947D3" w14:textId="77777777" w:rsidR="006C1533" w:rsidRPr="007D25ED" w:rsidRDefault="006C1533" w:rsidP="006C1533">
      <w:r w:rsidRPr="007D25ED">
        <w:t>This section could be integrated into Section 4.</w:t>
      </w:r>
    </w:p>
    <w:p w14:paraId="767E4543" w14:textId="77777777" w:rsidR="00E47986" w:rsidRPr="007D25ED" w:rsidRDefault="00E47986" w:rsidP="00E47986">
      <w:r w:rsidRPr="007D25ED">
        <w:t>&gt;&gt;</w:t>
      </w:r>
    </w:p>
    <w:p w14:paraId="112576B4" w14:textId="77777777" w:rsidR="00013402" w:rsidRPr="007D25ED" w:rsidRDefault="00013402" w:rsidP="00013402">
      <w:pPr>
        <w:pStyle w:val="Heading1"/>
      </w:pPr>
      <w:bookmarkStart w:id="36" w:name="_Toc22915482"/>
      <w:r w:rsidRPr="007D25ED">
        <w:lastRenderedPageBreak/>
        <w:t>Test Schedule</w:t>
      </w:r>
      <w:bookmarkEnd w:id="36"/>
    </w:p>
    <w:p w14:paraId="5EBC833F" w14:textId="77777777" w:rsidR="00013402" w:rsidRPr="007D25ED" w:rsidRDefault="00013402" w:rsidP="00013402">
      <w:r w:rsidRPr="007D25ED">
        <w:t>&lt;&lt; Specify the schedule for testing activities.</w:t>
      </w:r>
      <w:r w:rsidR="004706B7" w:rsidRPr="007D25ED">
        <w:t xml:space="preserve"> A table with the order and completion dates of the tests is useful.</w:t>
      </w:r>
      <w:r w:rsidR="006C1533" w:rsidRPr="007D25ED">
        <w:t xml:space="preserve"> The table below might be useful.</w:t>
      </w:r>
      <w:r w:rsidRPr="007D25ED">
        <w:t>&gt;&gt;</w:t>
      </w:r>
    </w:p>
    <w:p w14:paraId="2FC17F8B" w14:textId="77777777" w:rsidR="004706B7" w:rsidRPr="007D25ED" w:rsidRDefault="004706B7" w:rsidP="00013402"/>
    <w:p w14:paraId="0A4F7224" w14:textId="77777777" w:rsidR="00E47986" w:rsidRPr="007D25ED"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7D25ED" w14:paraId="5A65349F" w14:textId="77777777" w:rsidTr="003D58CD">
        <w:tc>
          <w:tcPr>
            <w:tcW w:w="1548" w:type="dxa"/>
          </w:tcPr>
          <w:p w14:paraId="1AFEC6FE" w14:textId="77777777" w:rsidR="00E47986" w:rsidRPr="007D25ED" w:rsidRDefault="00E47986" w:rsidP="003D58CD">
            <w:pPr>
              <w:spacing w:line="360" w:lineRule="auto"/>
              <w:rPr>
                <w:b/>
              </w:rPr>
            </w:pPr>
            <w:r w:rsidRPr="007D25ED">
              <w:rPr>
                <w:b/>
              </w:rPr>
              <w:t>Task and date</w:t>
            </w:r>
          </w:p>
        </w:tc>
        <w:tc>
          <w:tcPr>
            <w:tcW w:w="2700" w:type="dxa"/>
          </w:tcPr>
          <w:p w14:paraId="09F54B5C" w14:textId="77777777" w:rsidR="00E47986" w:rsidRPr="007D25ED" w:rsidRDefault="00E47986" w:rsidP="003D58CD">
            <w:pPr>
              <w:spacing w:line="360" w:lineRule="auto"/>
              <w:rPr>
                <w:b/>
              </w:rPr>
            </w:pPr>
            <w:r w:rsidRPr="007D25ED">
              <w:rPr>
                <w:b/>
              </w:rPr>
              <w:t>People</w:t>
            </w:r>
          </w:p>
        </w:tc>
        <w:tc>
          <w:tcPr>
            <w:tcW w:w="4608" w:type="dxa"/>
          </w:tcPr>
          <w:p w14:paraId="513D93E2" w14:textId="77777777" w:rsidR="00E47986" w:rsidRPr="007D25ED" w:rsidRDefault="00E47986" w:rsidP="003D58CD">
            <w:pPr>
              <w:spacing w:line="360" w:lineRule="auto"/>
              <w:rPr>
                <w:b/>
              </w:rPr>
            </w:pPr>
            <w:r w:rsidRPr="007D25ED">
              <w:rPr>
                <w:b/>
              </w:rPr>
              <w:t>Description</w:t>
            </w:r>
          </w:p>
        </w:tc>
      </w:tr>
      <w:tr w:rsidR="00E47986" w:rsidRPr="007D25ED" w14:paraId="5AE48A43" w14:textId="77777777" w:rsidTr="003D58CD">
        <w:tc>
          <w:tcPr>
            <w:tcW w:w="1548" w:type="dxa"/>
          </w:tcPr>
          <w:p w14:paraId="50F40DEB" w14:textId="77777777" w:rsidR="00E47986" w:rsidRPr="007D25ED" w:rsidRDefault="00E47986" w:rsidP="003D58CD">
            <w:pPr>
              <w:spacing w:line="360" w:lineRule="auto"/>
            </w:pPr>
          </w:p>
        </w:tc>
        <w:tc>
          <w:tcPr>
            <w:tcW w:w="2700" w:type="dxa"/>
          </w:tcPr>
          <w:p w14:paraId="77A52294" w14:textId="77777777" w:rsidR="00E47986" w:rsidRPr="007D25ED" w:rsidRDefault="00E47986" w:rsidP="003D58CD">
            <w:pPr>
              <w:spacing w:line="360" w:lineRule="auto"/>
            </w:pPr>
          </w:p>
        </w:tc>
        <w:tc>
          <w:tcPr>
            <w:tcW w:w="4608" w:type="dxa"/>
          </w:tcPr>
          <w:p w14:paraId="007DCDA8" w14:textId="77777777" w:rsidR="00E47986" w:rsidRPr="007D25ED" w:rsidRDefault="00E47986" w:rsidP="003D58CD">
            <w:pPr>
              <w:spacing w:line="360" w:lineRule="auto"/>
            </w:pPr>
          </w:p>
        </w:tc>
      </w:tr>
      <w:tr w:rsidR="00E47986" w:rsidRPr="007D25ED" w14:paraId="450EA2D7" w14:textId="77777777" w:rsidTr="003D58CD">
        <w:tc>
          <w:tcPr>
            <w:tcW w:w="1548" w:type="dxa"/>
          </w:tcPr>
          <w:p w14:paraId="3DD355C9" w14:textId="77777777" w:rsidR="00E47986" w:rsidRPr="007D25ED" w:rsidRDefault="00E47986" w:rsidP="003D58CD">
            <w:pPr>
              <w:spacing w:line="360" w:lineRule="auto"/>
            </w:pPr>
          </w:p>
        </w:tc>
        <w:tc>
          <w:tcPr>
            <w:tcW w:w="2700" w:type="dxa"/>
          </w:tcPr>
          <w:p w14:paraId="1A81F0B1" w14:textId="77777777" w:rsidR="00E47986" w:rsidRPr="007D25ED" w:rsidRDefault="00E47986" w:rsidP="003D58CD">
            <w:pPr>
              <w:spacing w:line="360" w:lineRule="auto"/>
            </w:pPr>
          </w:p>
        </w:tc>
        <w:tc>
          <w:tcPr>
            <w:tcW w:w="4608" w:type="dxa"/>
          </w:tcPr>
          <w:p w14:paraId="717AAFBA" w14:textId="77777777" w:rsidR="00E47986" w:rsidRPr="007D25ED" w:rsidRDefault="00E47986" w:rsidP="003D58CD">
            <w:pPr>
              <w:spacing w:line="360" w:lineRule="auto"/>
            </w:pPr>
          </w:p>
        </w:tc>
      </w:tr>
      <w:tr w:rsidR="00E47986" w:rsidRPr="007D25ED" w14:paraId="56EE48EE" w14:textId="77777777" w:rsidTr="003D58CD">
        <w:tc>
          <w:tcPr>
            <w:tcW w:w="1548" w:type="dxa"/>
          </w:tcPr>
          <w:p w14:paraId="2908EB2C" w14:textId="77777777" w:rsidR="00E47986" w:rsidRPr="007D25ED" w:rsidRDefault="00E47986" w:rsidP="003D58CD">
            <w:pPr>
              <w:spacing w:line="360" w:lineRule="auto"/>
            </w:pPr>
          </w:p>
        </w:tc>
        <w:tc>
          <w:tcPr>
            <w:tcW w:w="2700" w:type="dxa"/>
          </w:tcPr>
          <w:p w14:paraId="121FD38A" w14:textId="77777777" w:rsidR="00E47986" w:rsidRPr="007D25ED" w:rsidRDefault="00E47986" w:rsidP="003D58CD">
            <w:pPr>
              <w:spacing w:line="360" w:lineRule="auto"/>
            </w:pPr>
          </w:p>
        </w:tc>
        <w:tc>
          <w:tcPr>
            <w:tcW w:w="4608" w:type="dxa"/>
          </w:tcPr>
          <w:p w14:paraId="1FE2DD96" w14:textId="77777777" w:rsidR="00E47986" w:rsidRPr="007D25ED" w:rsidRDefault="00E47986" w:rsidP="003D58CD">
            <w:pPr>
              <w:spacing w:line="360" w:lineRule="auto"/>
            </w:pPr>
          </w:p>
        </w:tc>
      </w:tr>
      <w:tr w:rsidR="00E47986" w:rsidRPr="007D25ED" w14:paraId="27357532" w14:textId="77777777" w:rsidTr="003D58CD">
        <w:tc>
          <w:tcPr>
            <w:tcW w:w="1548" w:type="dxa"/>
          </w:tcPr>
          <w:p w14:paraId="07F023C8" w14:textId="77777777" w:rsidR="00E47986" w:rsidRPr="007D25ED" w:rsidRDefault="00E47986" w:rsidP="003D58CD">
            <w:pPr>
              <w:spacing w:line="360" w:lineRule="auto"/>
            </w:pPr>
          </w:p>
        </w:tc>
        <w:tc>
          <w:tcPr>
            <w:tcW w:w="2700" w:type="dxa"/>
          </w:tcPr>
          <w:p w14:paraId="4BDB5498" w14:textId="77777777" w:rsidR="00E47986" w:rsidRPr="007D25ED" w:rsidRDefault="00E47986" w:rsidP="003D58CD">
            <w:pPr>
              <w:spacing w:line="360" w:lineRule="auto"/>
            </w:pPr>
          </w:p>
        </w:tc>
        <w:tc>
          <w:tcPr>
            <w:tcW w:w="4608" w:type="dxa"/>
          </w:tcPr>
          <w:p w14:paraId="2916C19D" w14:textId="77777777" w:rsidR="00E47986" w:rsidRPr="007D25ED" w:rsidRDefault="00E47986" w:rsidP="003D58CD">
            <w:pPr>
              <w:spacing w:line="360" w:lineRule="auto"/>
            </w:pPr>
          </w:p>
        </w:tc>
      </w:tr>
      <w:tr w:rsidR="00E47986" w:rsidRPr="007D25ED" w14:paraId="74869460" w14:textId="77777777" w:rsidTr="003D58CD">
        <w:tc>
          <w:tcPr>
            <w:tcW w:w="1548" w:type="dxa"/>
          </w:tcPr>
          <w:p w14:paraId="187F57B8" w14:textId="77777777" w:rsidR="00E47986" w:rsidRPr="007D25ED" w:rsidRDefault="00E47986" w:rsidP="003D58CD">
            <w:pPr>
              <w:spacing w:line="360" w:lineRule="auto"/>
            </w:pPr>
          </w:p>
        </w:tc>
        <w:tc>
          <w:tcPr>
            <w:tcW w:w="2700" w:type="dxa"/>
          </w:tcPr>
          <w:p w14:paraId="54738AF4" w14:textId="77777777" w:rsidR="00E47986" w:rsidRPr="007D25ED" w:rsidRDefault="00E47986" w:rsidP="003D58CD">
            <w:pPr>
              <w:spacing w:line="360" w:lineRule="auto"/>
            </w:pPr>
          </w:p>
        </w:tc>
        <w:tc>
          <w:tcPr>
            <w:tcW w:w="4608" w:type="dxa"/>
          </w:tcPr>
          <w:p w14:paraId="46ABBD8F" w14:textId="77777777" w:rsidR="00E47986" w:rsidRPr="007D25ED" w:rsidRDefault="00E47986" w:rsidP="003D58CD">
            <w:pPr>
              <w:spacing w:line="360" w:lineRule="auto"/>
            </w:pPr>
          </w:p>
        </w:tc>
      </w:tr>
      <w:tr w:rsidR="00E47986" w:rsidRPr="007D25ED" w14:paraId="06BBA33E" w14:textId="77777777" w:rsidTr="003D58CD">
        <w:tc>
          <w:tcPr>
            <w:tcW w:w="1548" w:type="dxa"/>
          </w:tcPr>
          <w:p w14:paraId="464FCBC1" w14:textId="77777777" w:rsidR="00E47986" w:rsidRPr="007D25ED" w:rsidRDefault="00E47986" w:rsidP="003D58CD">
            <w:pPr>
              <w:spacing w:line="360" w:lineRule="auto"/>
            </w:pPr>
          </w:p>
        </w:tc>
        <w:tc>
          <w:tcPr>
            <w:tcW w:w="2700" w:type="dxa"/>
          </w:tcPr>
          <w:p w14:paraId="5C8C6B09" w14:textId="77777777" w:rsidR="00E47986" w:rsidRPr="007D25ED" w:rsidRDefault="00E47986" w:rsidP="003D58CD">
            <w:pPr>
              <w:spacing w:line="360" w:lineRule="auto"/>
            </w:pPr>
          </w:p>
        </w:tc>
        <w:tc>
          <w:tcPr>
            <w:tcW w:w="4608" w:type="dxa"/>
          </w:tcPr>
          <w:p w14:paraId="3382A365" w14:textId="77777777" w:rsidR="00E47986" w:rsidRPr="007D25ED" w:rsidRDefault="00E47986" w:rsidP="003D58CD">
            <w:pPr>
              <w:spacing w:line="360" w:lineRule="auto"/>
            </w:pPr>
          </w:p>
        </w:tc>
      </w:tr>
      <w:tr w:rsidR="00E47986" w:rsidRPr="007D25ED" w14:paraId="5C71F136" w14:textId="77777777" w:rsidTr="003D58CD">
        <w:tc>
          <w:tcPr>
            <w:tcW w:w="1548" w:type="dxa"/>
          </w:tcPr>
          <w:p w14:paraId="62199465" w14:textId="77777777" w:rsidR="00E47986" w:rsidRPr="007D25ED" w:rsidRDefault="00E47986" w:rsidP="003D58CD">
            <w:pPr>
              <w:spacing w:line="360" w:lineRule="auto"/>
            </w:pPr>
          </w:p>
        </w:tc>
        <w:tc>
          <w:tcPr>
            <w:tcW w:w="2700" w:type="dxa"/>
          </w:tcPr>
          <w:p w14:paraId="0DA123B1" w14:textId="77777777" w:rsidR="00E47986" w:rsidRPr="007D25ED" w:rsidRDefault="00E47986" w:rsidP="003D58CD">
            <w:pPr>
              <w:spacing w:line="360" w:lineRule="auto"/>
            </w:pPr>
          </w:p>
        </w:tc>
        <w:tc>
          <w:tcPr>
            <w:tcW w:w="4608" w:type="dxa"/>
          </w:tcPr>
          <w:p w14:paraId="4C4CEA3D" w14:textId="77777777" w:rsidR="00E47986" w:rsidRPr="007D25ED" w:rsidRDefault="00E47986" w:rsidP="003D58CD">
            <w:pPr>
              <w:spacing w:line="360" w:lineRule="auto"/>
            </w:pPr>
          </w:p>
        </w:tc>
      </w:tr>
      <w:tr w:rsidR="00E47986" w:rsidRPr="007D25ED" w14:paraId="50895670" w14:textId="77777777" w:rsidTr="003D58CD">
        <w:tc>
          <w:tcPr>
            <w:tcW w:w="1548" w:type="dxa"/>
          </w:tcPr>
          <w:p w14:paraId="38C1F859" w14:textId="77777777" w:rsidR="00E47986" w:rsidRPr="007D25ED" w:rsidRDefault="00E47986" w:rsidP="003D58CD">
            <w:pPr>
              <w:spacing w:line="360" w:lineRule="auto"/>
            </w:pPr>
          </w:p>
        </w:tc>
        <w:tc>
          <w:tcPr>
            <w:tcW w:w="2700" w:type="dxa"/>
          </w:tcPr>
          <w:p w14:paraId="0C8FE7CE" w14:textId="77777777" w:rsidR="00E47986" w:rsidRPr="007D25ED" w:rsidRDefault="00E47986" w:rsidP="003D58CD">
            <w:pPr>
              <w:spacing w:line="360" w:lineRule="auto"/>
            </w:pPr>
          </w:p>
        </w:tc>
        <w:tc>
          <w:tcPr>
            <w:tcW w:w="4608" w:type="dxa"/>
          </w:tcPr>
          <w:p w14:paraId="41004F19" w14:textId="77777777" w:rsidR="00E47986" w:rsidRPr="007D25ED" w:rsidRDefault="00E47986" w:rsidP="003D58CD">
            <w:pPr>
              <w:spacing w:line="360" w:lineRule="auto"/>
            </w:pPr>
          </w:p>
        </w:tc>
      </w:tr>
      <w:tr w:rsidR="00E47986" w:rsidRPr="007D25ED" w14:paraId="67C0C651" w14:textId="77777777" w:rsidTr="003D58CD">
        <w:tc>
          <w:tcPr>
            <w:tcW w:w="1548" w:type="dxa"/>
          </w:tcPr>
          <w:p w14:paraId="308D56CC" w14:textId="77777777" w:rsidR="00E47986" w:rsidRPr="007D25ED" w:rsidRDefault="00E47986" w:rsidP="003D58CD">
            <w:pPr>
              <w:spacing w:line="360" w:lineRule="auto"/>
            </w:pPr>
          </w:p>
        </w:tc>
        <w:tc>
          <w:tcPr>
            <w:tcW w:w="2700" w:type="dxa"/>
          </w:tcPr>
          <w:p w14:paraId="797E50C6" w14:textId="77777777" w:rsidR="00E47986" w:rsidRPr="007D25ED" w:rsidRDefault="00E47986" w:rsidP="003D58CD">
            <w:pPr>
              <w:spacing w:line="360" w:lineRule="auto"/>
            </w:pPr>
          </w:p>
        </w:tc>
        <w:tc>
          <w:tcPr>
            <w:tcW w:w="4608" w:type="dxa"/>
          </w:tcPr>
          <w:p w14:paraId="7B04FA47" w14:textId="77777777" w:rsidR="00E47986" w:rsidRPr="007D25ED" w:rsidRDefault="00E47986" w:rsidP="003D58CD">
            <w:pPr>
              <w:spacing w:line="360" w:lineRule="auto"/>
            </w:pPr>
          </w:p>
        </w:tc>
      </w:tr>
    </w:tbl>
    <w:p w14:paraId="568C698B" w14:textId="77777777" w:rsidR="00E47986" w:rsidRPr="007D25ED" w:rsidRDefault="00E47986" w:rsidP="00E47986"/>
    <w:p w14:paraId="1A939487" w14:textId="77777777" w:rsidR="00E47986" w:rsidRPr="007D25ED" w:rsidRDefault="00E47986" w:rsidP="00E47986"/>
    <w:p w14:paraId="6AA258D8" w14:textId="77777777" w:rsidR="004706B7" w:rsidRPr="007D25ED" w:rsidRDefault="004706B7" w:rsidP="00013402"/>
    <w:p w14:paraId="04509E1D" w14:textId="77777777" w:rsidR="004706B7" w:rsidRPr="007D25ED" w:rsidRDefault="004706B7" w:rsidP="004706B7">
      <w:pPr>
        <w:pStyle w:val="Heading1"/>
      </w:pPr>
      <w:bookmarkStart w:id="37" w:name="_Toc22915483"/>
      <w:r w:rsidRPr="007D25ED">
        <w:lastRenderedPageBreak/>
        <w:t>Other Sections</w:t>
      </w:r>
      <w:bookmarkEnd w:id="37"/>
    </w:p>
    <w:p w14:paraId="4E7A7B6B" w14:textId="77777777" w:rsidR="004706B7" w:rsidRPr="007D25ED" w:rsidRDefault="004706B7" w:rsidP="004706B7">
      <w:r w:rsidRPr="007D25ED">
        <w:t>&lt;&lt; Other sections that may appear in a test plan (but not required for this course) are:</w:t>
      </w:r>
    </w:p>
    <w:p w14:paraId="6FFBD3EC" w14:textId="77777777" w:rsidR="004706B7" w:rsidRPr="007D25ED" w:rsidRDefault="004706B7" w:rsidP="004706B7"/>
    <w:p w14:paraId="24F48E3B" w14:textId="77777777" w:rsidR="004706B7" w:rsidRPr="007D25ED" w:rsidRDefault="004706B7" w:rsidP="004706B7">
      <w:pPr>
        <w:pStyle w:val="ListBullet"/>
      </w:pPr>
      <w:r w:rsidRPr="007D25ED">
        <w:t>Test Management Requirements: how testing is to be managed; a delineation of responsibilities of each project organization involved with testing</w:t>
      </w:r>
    </w:p>
    <w:p w14:paraId="649E5EDF" w14:textId="77777777" w:rsidR="004706B7" w:rsidRPr="007D25ED" w:rsidRDefault="004706B7" w:rsidP="004706B7">
      <w:pPr>
        <w:pStyle w:val="ListBullet"/>
      </w:pPr>
      <w:r w:rsidRPr="007D25ED">
        <w:t>Staffing and training needs: delineate the responsibilities of those individuals who are to perform the testing, level of skill required, and training to be provided</w:t>
      </w:r>
    </w:p>
    <w:p w14:paraId="6996430B" w14:textId="77777777" w:rsidR="004706B7" w:rsidRPr="007D25ED" w:rsidRDefault="004706B7" w:rsidP="004706B7">
      <w:pPr>
        <w:pStyle w:val="ListBullet"/>
      </w:pPr>
      <w:r w:rsidRPr="007D25ED">
        <w:t>Environmental Requirements: describe the hardware (including communication and network equipment) needed to support testing; describe configuration of hardware components on which software and database to be tested are to operate.</w:t>
      </w:r>
    </w:p>
    <w:p w14:paraId="45671632" w14:textId="77777777" w:rsidR="004706B7" w:rsidRPr="007D25ED" w:rsidRDefault="004706B7" w:rsidP="004706B7">
      <w:pPr>
        <w:pStyle w:val="ListBullet"/>
      </w:pPr>
      <w:r w:rsidRPr="007D25ED">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60A84C29" w14:textId="77777777" w:rsidR="004706B7" w:rsidRPr="007D25ED" w:rsidRDefault="004706B7" w:rsidP="004706B7">
      <w:pPr>
        <w:pStyle w:val="ListBullet"/>
      </w:pPr>
      <w:r w:rsidRPr="007D25ED">
        <w:t>Risk and contingencies</w:t>
      </w:r>
    </w:p>
    <w:p w14:paraId="0FDFDC9B" w14:textId="77777777" w:rsidR="004706B7" w:rsidRPr="007D25ED" w:rsidRDefault="004706B7" w:rsidP="004706B7">
      <w:pPr>
        <w:pStyle w:val="ListBullet"/>
      </w:pPr>
      <w:r w:rsidRPr="007D25ED">
        <w:t>Cost: include an estimate of costs.</w:t>
      </w:r>
    </w:p>
    <w:p w14:paraId="4A479C61" w14:textId="77777777" w:rsidR="004706B7" w:rsidRPr="007D25ED" w:rsidRDefault="004706B7" w:rsidP="004706B7">
      <w:pPr>
        <w:pStyle w:val="ListBullet"/>
      </w:pPr>
      <w:r w:rsidRPr="007D25ED">
        <w:t>Approvals</w:t>
      </w:r>
    </w:p>
    <w:p w14:paraId="007690EC" w14:textId="77777777" w:rsidR="004706B7" w:rsidRPr="007D25ED" w:rsidRDefault="004706B7" w:rsidP="004706B7">
      <w:pPr>
        <w:pStyle w:val="ListBullet"/>
      </w:pPr>
      <w:r w:rsidRPr="007D25ED">
        <w:t>Test Deliverables</w:t>
      </w:r>
    </w:p>
    <w:p w14:paraId="3C2714B2" w14:textId="77777777" w:rsidR="004706B7" w:rsidRPr="007D25ED" w:rsidRDefault="004706B7" w:rsidP="004706B7">
      <w:r w:rsidRPr="007D25ED">
        <w:t>&gt;&gt;</w:t>
      </w:r>
    </w:p>
    <w:p w14:paraId="30DCCCAD" w14:textId="77777777" w:rsidR="004706B7" w:rsidRPr="007D25ED" w:rsidRDefault="004706B7" w:rsidP="004706B7"/>
    <w:p w14:paraId="7FF148AA" w14:textId="77777777" w:rsidR="007A4335" w:rsidRPr="007D25ED" w:rsidRDefault="007A4335" w:rsidP="007A4335">
      <w:pPr>
        <w:pStyle w:val="Heading1"/>
      </w:pPr>
      <w:bookmarkStart w:id="38" w:name="_Toc227033596"/>
      <w:bookmarkStart w:id="39" w:name="_Toc22915484"/>
      <w:r w:rsidRPr="007D25ED">
        <w:lastRenderedPageBreak/>
        <w:t>Appendix</w:t>
      </w:r>
      <w:bookmarkEnd w:id="38"/>
      <w:bookmarkEnd w:id="39"/>
    </w:p>
    <w:p w14:paraId="7A463EBC" w14:textId="77777777" w:rsidR="007A4335" w:rsidRPr="007D25ED" w:rsidRDefault="007A4335" w:rsidP="007A4335">
      <w:r w:rsidRPr="007D25ED">
        <w:t>&lt;&lt; possibly more readable to put the expected output here and refer to it in the previous sections</w:t>
      </w:r>
      <w:r w:rsidR="004706B7" w:rsidRPr="007D25ED">
        <w:t>. Might also provide explicit directions for analysis of output, if it’s easier to read as an appendix or if analysis is post execution.</w:t>
      </w:r>
      <w:r w:rsidRPr="007D25ED">
        <w:t xml:space="preserve"> &gt;&gt;</w:t>
      </w:r>
    </w:p>
    <w:p w14:paraId="36AF6883" w14:textId="77777777" w:rsidR="00D7182C" w:rsidRPr="007D25ED" w:rsidRDefault="00D7182C" w:rsidP="007A4335"/>
    <w:p w14:paraId="4AAB2AC4" w14:textId="77777777" w:rsidR="00D7182C" w:rsidRPr="00D7182C" w:rsidRDefault="00D7182C" w:rsidP="00D7182C">
      <w:pPr>
        <w:ind w:left="3600" w:firstLine="720"/>
      </w:pPr>
      <w:r w:rsidRPr="007D25ED">
        <w:t>$$</w:t>
      </w:r>
    </w:p>
    <w:sectPr w:rsidR="00D7182C" w:rsidRPr="00D7182C">
      <w:type w:val="continuous"/>
      <w:pgSz w:w="12240" w:h="15840" w:code="1"/>
      <w:pgMar w:top="1440" w:right="1440" w:bottom="1440" w:left="1800" w:header="720" w:footer="720"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E3B282" w16cex:dateUtc="2020-04-22T17:43:52.94Z"/>
  <w16cex:commentExtensible w16cex:durableId="29E16B5D" w16cex:dateUtc="2020-04-22T17:56:40.367Z"/>
  <w16cex:commentExtensible w16cex:durableId="63FACC29" w16cex:dateUtc="2020-04-22T17:58:19.746Z"/>
  <w16cex:commentExtensible w16cex:durableId="6C8DA86B" w16cex:dateUtc="2020-04-22T18:00:10.446Z"/>
  <w16cex:commentExtensible w16cex:durableId="10CEE726" w16cex:dateUtc="2020-04-22T18:01:35.737Z"/>
  <w16cex:commentExtensible w16cex:durableId="01C8DD2A" w16cex:dateUtc="2020-04-22T20:47:44.44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913C" w14:textId="77777777" w:rsidR="001D5517" w:rsidRDefault="001D5517">
      <w:r>
        <w:separator/>
      </w:r>
    </w:p>
  </w:endnote>
  <w:endnote w:type="continuationSeparator" w:id="0">
    <w:p w14:paraId="011A84BD" w14:textId="77777777" w:rsidR="001D5517" w:rsidRDefault="001D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E1E39" w14:paraId="66AF4021" w14:textId="77777777">
      <w:tc>
        <w:tcPr>
          <w:tcW w:w="4428" w:type="dxa"/>
        </w:tcPr>
        <w:p w14:paraId="4B727461" w14:textId="77777777" w:rsidR="009E1E39" w:rsidRDefault="009E1E39">
          <w:pPr>
            <w:pStyle w:val="Footer"/>
          </w:pPr>
          <w:r>
            <w:rPr>
              <w:rFonts w:ascii="Symbol" w:eastAsia="Symbol" w:hAnsi="Symbol" w:cs="Symbol"/>
              <w:color w:val="000000"/>
            </w:rPr>
            <w:t></w:t>
          </w:r>
          <w:r>
            <w:rPr>
              <w:color w:val="000000"/>
            </w:rPr>
            <w:t xml:space="preserve"> 2019 </w:t>
          </w:r>
          <w:fldSimple w:instr="DOCPROPERTY &quot;Company&quot;  \* MERGEFORMAT">
            <w:r>
              <w:t>&lt;Enter team name here&gt;</w:t>
            </w:r>
          </w:fldSimple>
        </w:p>
      </w:tc>
      <w:tc>
        <w:tcPr>
          <w:tcW w:w="4428" w:type="dxa"/>
        </w:tcPr>
        <w:p w14:paraId="5339BF65" w14:textId="77777777" w:rsidR="009E1E39" w:rsidRDefault="009E1E39">
          <w:pPr>
            <w:pStyle w:val="Footer"/>
            <w:jc w:val="right"/>
          </w:pPr>
          <w:r>
            <w:t>&lt;Drive:\Directory\</w:t>
          </w:r>
          <w:proofErr w:type="spellStart"/>
          <w:r>
            <w:t>Filename.ext</w:t>
          </w:r>
          <w:proofErr w:type="spellEnd"/>
          <w:r>
            <w:t>&gt;</w:t>
          </w:r>
        </w:p>
      </w:tc>
    </w:tr>
  </w:tbl>
  <w:p w14:paraId="54C529ED" w14:textId="77777777" w:rsidR="009E1E39" w:rsidRDefault="009E1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E1E39" w14:paraId="12E760B2" w14:textId="77777777">
      <w:trPr>
        <w:trHeight w:hRule="exact" w:val="552"/>
      </w:trPr>
      <w:tc>
        <w:tcPr>
          <w:tcW w:w="3060" w:type="dxa"/>
        </w:tcPr>
        <w:p w14:paraId="617BD73E" w14:textId="77777777" w:rsidR="009E1E39" w:rsidRDefault="009E1E39">
          <w:pPr>
            <w:pStyle w:val="Footer"/>
            <w:spacing w:before="80"/>
            <w:rPr>
              <w:bCs/>
            </w:rPr>
          </w:pPr>
          <w:r>
            <w:t>Test Plan</w:t>
          </w:r>
        </w:p>
        <w:p w14:paraId="5B2F9378" w14:textId="77777777" w:rsidR="009E1E39" w:rsidRDefault="009E1E39">
          <w:pPr>
            <w:pStyle w:val="Footer"/>
            <w:spacing w:before="80"/>
          </w:pPr>
        </w:p>
        <w:p w14:paraId="58E6DD4E" w14:textId="77777777" w:rsidR="009E1E39" w:rsidRDefault="009E1E39">
          <w:pPr>
            <w:pStyle w:val="Footer"/>
            <w:spacing w:before="80"/>
          </w:pPr>
        </w:p>
      </w:tc>
      <w:tc>
        <w:tcPr>
          <w:tcW w:w="2880" w:type="dxa"/>
        </w:tcPr>
        <w:p w14:paraId="658D39A1" w14:textId="77777777" w:rsidR="009E1E39" w:rsidRDefault="009E1E39">
          <w:pPr>
            <w:pStyle w:val="Footer"/>
            <w:spacing w:before="80"/>
            <w:rPr>
              <w:bCs/>
            </w:rPr>
          </w:pPr>
          <w:fldSimple w:instr="DOCPROPERTY &quot;Company&quot;  \* MERGEFORMAT">
            <w:r>
              <w:t>&lt;Enter team name here&gt;</w:t>
            </w:r>
          </w:fldSimple>
        </w:p>
      </w:tc>
      <w:tc>
        <w:tcPr>
          <w:tcW w:w="1980" w:type="dxa"/>
        </w:tcPr>
        <w:p w14:paraId="5F3F821A" w14:textId="77777777" w:rsidR="009E1E39" w:rsidRDefault="009E1E39">
          <w:pPr>
            <w:pStyle w:val="Footer"/>
            <w:spacing w:before="80"/>
            <w:rPr>
              <w:bCs/>
            </w:rPr>
          </w:pPr>
          <w:r>
            <w:rPr>
              <w:bCs/>
            </w:rPr>
            <w:t>Date</w:t>
          </w:r>
        </w:p>
        <w:p w14:paraId="0194C779" w14:textId="4650D979" w:rsidR="009E1E39" w:rsidRDefault="009E1E39">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4/28/2020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8:15 PM</w:t>
          </w:r>
          <w:r>
            <w:rPr>
              <w:b w:val="0"/>
              <w:bCs/>
            </w:rPr>
            <w:fldChar w:fldCharType="end"/>
          </w:r>
        </w:p>
      </w:tc>
      <w:tc>
        <w:tcPr>
          <w:tcW w:w="1080" w:type="dxa"/>
        </w:tcPr>
        <w:p w14:paraId="20458F8E" w14:textId="77777777" w:rsidR="009E1E39" w:rsidRDefault="009E1E39">
          <w:pPr>
            <w:pStyle w:val="Footer"/>
            <w:spacing w:before="80"/>
            <w:rPr>
              <w:bCs/>
            </w:rPr>
          </w:pPr>
          <w:r>
            <w:rPr>
              <w:bCs/>
            </w:rPr>
            <w:t>Page</w:t>
          </w:r>
        </w:p>
        <w:p w14:paraId="24E8048A" w14:textId="77777777" w:rsidR="009E1E39" w:rsidRDefault="009E1E39">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7D3BEE8F" w14:textId="77777777" w:rsidR="009E1E39" w:rsidRDefault="009E1E39">
          <w:pPr>
            <w:pStyle w:val="Footer"/>
            <w:spacing w:before="80"/>
          </w:pPr>
        </w:p>
        <w:p w14:paraId="3B88899E" w14:textId="77777777" w:rsidR="009E1E39" w:rsidRDefault="009E1E39">
          <w:pPr>
            <w:pStyle w:val="Footer"/>
            <w:spacing w:before="80"/>
          </w:pPr>
        </w:p>
      </w:tc>
    </w:tr>
  </w:tbl>
  <w:p w14:paraId="69E2BB2B" w14:textId="77777777" w:rsidR="009E1E39" w:rsidRDefault="009E1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E1E39" w14:paraId="7398D2B8" w14:textId="77777777">
      <w:tc>
        <w:tcPr>
          <w:tcW w:w="3240" w:type="dxa"/>
        </w:tcPr>
        <w:p w14:paraId="5A5A7C3C" w14:textId="77777777" w:rsidR="009E1E39" w:rsidRDefault="009E1E39">
          <w:pPr>
            <w:pStyle w:val="Footer"/>
            <w:rPr>
              <w:b w:val="0"/>
              <w:bCs/>
            </w:rPr>
          </w:pPr>
          <w:r>
            <w:rPr>
              <w:b w:val="0"/>
              <w:bCs/>
            </w:rPr>
            <w:t>Test Plan</w:t>
          </w:r>
        </w:p>
      </w:tc>
      <w:tc>
        <w:tcPr>
          <w:tcW w:w="2880" w:type="dxa"/>
        </w:tcPr>
        <w:p w14:paraId="086CF3C7" w14:textId="77777777" w:rsidR="009E1E39" w:rsidRDefault="009E1E39">
          <w:pPr>
            <w:pStyle w:val="Footer"/>
            <w:rPr>
              <w:b w:val="0"/>
              <w:bCs/>
            </w:rPr>
          </w:pPr>
          <w:fldSimple w:instr="DOCPROPERTY &quot;Company&quot;  \* MERGEFORMAT">
            <w:r>
              <w:t>&lt;Enter team name here&gt;</w:t>
            </w:r>
          </w:fldSimple>
        </w:p>
      </w:tc>
      <w:tc>
        <w:tcPr>
          <w:tcW w:w="1980" w:type="dxa"/>
        </w:tcPr>
        <w:p w14:paraId="12C6C60B" w14:textId="77777777" w:rsidR="009E1E39" w:rsidRDefault="009E1E39">
          <w:pPr>
            <w:pStyle w:val="Footer"/>
          </w:pPr>
          <w:r>
            <w:t>&lt;date&gt;</w:t>
          </w:r>
        </w:p>
      </w:tc>
      <w:tc>
        <w:tcPr>
          <w:tcW w:w="900" w:type="dxa"/>
        </w:tcPr>
        <w:p w14:paraId="6D74EAC0" w14:textId="77777777" w:rsidR="009E1E39" w:rsidRDefault="009E1E39">
          <w:pPr>
            <w:pStyle w:val="Footer"/>
            <w:rPr>
              <w:b w:val="0"/>
              <w:bCs/>
            </w:rPr>
          </w:pPr>
          <w:r>
            <w:rPr>
              <w:b w:val="0"/>
              <w:bCs/>
            </w:rPr>
            <w:t>Page</w:t>
          </w:r>
        </w:p>
        <w:p w14:paraId="4590CB77" w14:textId="77777777" w:rsidR="009E1E39" w:rsidRDefault="009E1E39">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3D6B1D6" w14:textId="77777777" w:rsidR="009E1E39" w:rsidRDefault="009E1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26185" w14:textId="77777777" w:rsidR="001D5517" w:rsidRDefault="001D5517">
      <w:r>
        <w:separator/>
      </w:r>
    </w:p>
  </w:footnote>
  <w:footnote w:type="continuationSeparator" w:id="0">
    <w:p w14:paraId="086DB6E1" w14:textId="77777777" w:rsidR="001D5517" w:rsidRDefault="001D5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157D6" w14:textId="77777777" w:rsidR="009E1E39" w:rsidRDefault="009E1E39">
    <w:pPr>
      <w:rPr>
        <w:sz w:val="24"/>
      </w:rPr>
    </w:pPr>
  </w:p>
  <w:p w14:paraId="3691E7B2" w14:textId="77777777" w:rsidR="009E1E39" w:rsidRDefault="009E1E39">
    <w:pPr>
      <w:pBdr>
        <w:top w:val="single" w:sz="6" w:space="1" w:color="auto"/>
      </w:pBdr>
      <w:rPr>
        <w:sz w:val="24"/>
      </w:rPr>
    </w:pPr>
  </w:p>
  <w:p w14:paraId="77E4A6B7" w14:textId="77777777" w:rsidR="009E1E39" w:rsidRDefault="009E1E39">
    <w:pPr>
      <w:pStyle w:val="Title"/>
    </w:pPr>
    <w:fldSimple w:instr="DOCPROPERTY &quot;Company&quot;  \* MERGEFORMAT">
      <w:r>
        <w:t xml:space="preserve"> Team 2 WHIRD</w:t>
      </w:r>
    </w:fldSimple>
  </w:p>
  <w:p w14:paraId="526770CE" w14:textId="77777777" w:rsidR="009E1E39" w:rsidRDefault="009E1E39">
    <w:pPr>
      <w:pBdr>
        <w:bottom w:val="single" w:sz="6" w:space="1" w:color="auto"/>
      </w:pBdr>
      <w:jc w:val="right"/>
      <w:rPr>
        <w:sz w:val="24"/>
      </w:rPr>
    </w:pPr>
  </w:p>
  <w:p w14:paraId="7CBEED82" w14:textId="77777777" w:rsidR="009E1E39" w:rsidRDefault="009E1E39">
    <w:pPr>
      <w:pStyle w:val="Title"/>
    </w:pPr>
  </w:p>
  <w:p w14:paraId="6E36661F" w14:textId="77777777" w:rsidR="009E1E39" w:rsidRDefault="009E1E39">
    <w:pPr>
      <w:pStyle w:val="Title"/>
    </w:pPr>
  </w:p>
  <w:p w14:paraId="38645DC7" w14:textId="77777777" w:rsidR="009E1E39" w:rsidRDefault="009E1E39">
    <w:pPr>
      <w:pStyle w:val="Title"/>
    </w:pPr>
  </w:p>
  <w:p w14:paraId="135E58C4" w14:textId="77777777" w:rsidR="009E1E39" w:rsidRDefault="009E1E39">
    <w:pPr>
      <w:pStyle w:val="Title"/>
    </w:pPr>
  </w:p>
  <w:p w14:paraId="62EBF9A1" w14:textId="77777777" w:rsidR="009E1E39" w:rsidRDefault="009E1E39">
    <w:pPr>
      <w:pStyle w:val="Title"/>
    </w:pPr>
  </w:p>
  <w:p w14:paraId="0C6C2CD5" w14:textId="77777777" w:rsidR="009E1E39" w:rsidRDefault="009E1E39">
    <w:pPr>
      <w:pStyle w:val="Title"/>
    </w:pPr>
  </w:p>
  <w:p w14:paraId="709E88E4" w14:textId="77777777" w:rsidR="009E1E39" w:rsidRDefault="009E1E39">
    <w:pPr>
      <w:pStyle w:val="Title"/>
    </w:pPr>
  </w:p>
  <w:p w14:paraId="508C98E9" w14:textId="77777777" w:rsidR="009E1E39" w:rsidRDefault="009E1E39">
    <w:pPr>
      <w:pStyle w:val="Title"/>
    </w:pPr>
  </w:p>
  <w:p w14:paraId="779F8E76" w14:textId="77777777" w:rsidR="009E1E39" w:rsidRDefault="009E1E39">
    <w:pPr>
      <w:pStyle w:val="Title"/>
    </w:pPr>
  </w:p>
  <w:p w14:paraId="7818863E" w14:textId="77777777" w:rsidR="009E1E39" w:rsidRDefault="009E1E39">
    <w:pPr>
      <w:pStyle w:val="Title"/>
    </w:pPr>
  </w:p>
  <w:p w14:paraId="44F69B9A" w14:textId="77777777" w:rsidR="009E1E39" w:rsidRDefault="009E1E39"/>
  <w:p w14:paraId="5F07D11E" w14:textId="77777777" w:rsidR="009E1E39" w:rsidRDefault="009E1E39"/>
  <w:p w14:paraId="41508A3C" w14:textId="77777777" w:rsidR="009E1E39" w:rsidRDefault="009E1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77777777" w:rsidR="009E1E39" w:rsidRDefault="009E1E39">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A3EE" w14:textId="77777777" w:rsidR="009E1E39" w:rsidRDefault="009E1E39">
    <w:pPr>
      <w:pStyle w:val="Header"/>
    </w:pPr>
    <w:r>
      <w:t>Test Plan</w:t>
    </w:r>
    <w:r>
      <w:tab/>
    </w:r>
    <w:r>
      <w:tab/>
    </w:r>
  </w:p>
  <w:p w14:paraId="2613E9C1" w14:textId="77777777" w:rsidR="009E1E39" w:rsidRDefault="009E1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705AB"/>
    <w:multiLevelType w:val="hybridMultilevel"/>
    <w:tmpl w:val="3B661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C4B1C"/>
    <w:multiLevelType w:val="hybridMultilevel"/>
    <w:tmpl w:val="74241166"/>
    <w:lvl w:ilvl="0" w:tplc="1D76B71A">
      <w:start w:val="1"/>
      <w:numFmt w:val="decimal"/>
      <w:lvlText w:val="[SRS %1]"/>
      <w:lvlJc w:val="left"/>
      <w:pPr>
        <w:ind w:left="720" w:hanging="360"/>
      </w:pPr>
      <w:rPr>
        <w:b w:val="0"/>
        <w:i w:val="0"/>
        <w:color w:val="auto"/>
        <w:sz w:val="20"/>
      </w:rPr>
    </w:lvl>
    <w:lvl w:ilvl="1" w:tplc="04090019">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A403FC0"/>
    <w:multiLevelType w:val="hybridMultilevel"/>
    <w:tmpl w:val="D9D0C38E"/>
    <w:lvl w:ilvl="0" w:tplc="E150590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4"/>
  </w:num>
  <w:num w:numId="13">
    <w:abstractNumId w:val="10"/>
  </w:num>
  <w:num w:numId="14">
    <w:abstractNumId w:val="2"/>
  </w:num>
  <w:num w:numId="15">
    <w:abstractNumId w:val="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lvlOverride w:ilvl="3"/>
    <w:lvlOverride w:ilvl="4"/>
    <w:lvlOverride w:ilvl="5"/>
    <w:lvlOverride w:ilvl="6"/>
    <w:lvlOverride w:ilvl="7"/>
    <w:lvlOverride w:ilvl="8"/>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214D6"/>
    <w:rsid w:val="000240E7"/>
    <w:rsid w:val="00071058"/>
    <w:rsid w:val="000927B9"/>
    <w:rsid w:val="00093F6D"/>
    <w:rsid w:val="000C19A2"/>
    <w:rsid w:val="000C3094"/>
    <w:rsid w:val="00113972"/>
    <w:rsid w:val="00150787"/>
    <w:rsid w:val="001B5646"/>
    <w:rsid w:val="001D5517"/>
    <w:rsid w:val="00205BC9"/>
    <w:rsid w:val="002A78E4"/>
    <w:rsid w:val="00335FD6"/>
    <w:rsid w:val="00374FD7"/>
    <w:rsid w:val="00387F0F"/>
    <w:rsid w:val="003B6E97"/>
    <w:rsid w:val="003D58CD"/>
    <w:rsid w:val="004244BF"/>
    <w:rsid w:val="004326C4"/>
    <w:rsid w:val="004706B7"/>
    <w:rsid w:val="0047157E"/>
    <w:rsid w:val="004A3E2F"/>
    <w:rsid w:val="004B58F4"/>
    <w:rsid w:val="0050421D"/>
    <w:rsid w:val="00512F5A"/>
    <w:rsid w:val="00522412"/>
    <w:rsid w:val="0052367C"/>
    <w:rsid w:val="00547EA3"/>
    <w:rsid w:val="005731F3"/>
    <w:rsid w:val="005973F9"/>
    <w:rsid w:val="005D3050"/>
    <w:rsid w:val="005E1EB8"/>
    <w:rsid w:val="005E3C52"/>
    <w:rsid w:val="005F3150"/>
    <w:rsid w:val="00624D41"/>
    <w:rsid w:val="00651E98"/>
    <w:rsid w:val="00661893"/>
    <w:rsid w:val="00673C98"/>
    <w:rsid w:val="006A22AF"/>
    <w:rsid w:val="006A66E7"/>
    <w:rsid w:val="006C1533"/>
    <w:rsid w:val="00715D58"/>
    <w:rsid w:val="00756D8E"/>
    <w:rsid w:val="007841C2"/>
    <w:rsid w:val="00790ACB"/>
    <w:rsid w:val="007A4335"/>
    <w:rsid w:val="007A52E9"/>
    <w:rsid w:val="007B2829"/>
    <w:rsid w:val="007D25ED"/>
    <w:rsid w:val="007E0AF8"/>
    <w:rsid w:val="007E1443"/>
    <w:rsid w:val="00842DC1"/>
    <w:rsid w:val="008B711C"/>
    <w:rsid w:val="008F2C24"/>
    <w:rsid w:val="009069AE"/>
    <w:rsid w:val="00912899"/>
    <w:rsid w:val="00914413"/>
    <w:rsid w:val="009162F5"/>
    <w:rsid w:val="00941D93"/>
    <w:rsid w:val="0095373F"/>
    <w:rsid w:val="009C4881"/>
    <w:rsid w:val="009E1E39"/>
    <w:rsid w:val="00AF6E13"/>
    <w:rsid w:val="00B10A06"/>
    <w:rsid w:val="00B22D3B"/>
    <w:rsid w:val="00B34944"/>
    <w:rsid w:val="00B63F1F"/>
    <w:rsid w:val="00B83B91"/>
    <w:rsid w:val="00C24251"/>
    <w:rsid w:val="00C37476"/>
    <w:rsid w:val="00C60D93"/>
    <w:rsid w:val="00C6184D"/>
    <w:rsid w:val="00CA603B"/>
    <w:rsid w:val="00CB6765"/>
    <w:rsid w:val="00D7182C"/>
    <w:rsid w:val="00D83AED"/>
    <w:rsid w:val="00DF2369"/>
    <w:rsid w:val="00E13C5C"/>
    <w:rsid w:val="00E47986"/>
    <w:rsid w:val="00E96759"/>
    <w:rsid w:val="00F64E87"/>
    <w:rsid w:val="00FD72FB"/>
    <w:rsid w:val="00FE61F3"/>
    <w:rsid w:val="00FF2D86"/>
    <w:rsid w:val="00FF32A1"/>
    <w:rsid w:val="051C5ABF"/>
    <w:rsid w:val="3CDD5E70"/>
    <w:rsid w:val="56B29981"/>
    <w:rsid w:val="61813F7F"/>
    <w:rsid w:val="6CF0D7EB"/>
    <w:rsid w:val="7989BD94"/>
    <w:rsid w:val="79C3B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7A2D4FE8"/>
  <w15:chartTrackingRefBased/>
  <w15:docId w15:val="{581ECFFD-A67C-4E1D-8790-4C639A0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uiPriority w:val="34"/>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9148">
      <w:bodyDiv w:val="1"/>
      <w:marLeft w:val="0"/>
      <w:marRight w:val="0"/>
      <w:marTop w:val="0"/>
      <w:marBottom w:val="0"/>
      <w:divBdr>
        <w:top w:val="none" w:sz="0" w:space="0" w:color="auto"/>
        <w:left w:val="none" w:sz="0" w:space="0" w:color="auto"/>
        <w:bottom w:val="none" w:sz="0" w:space="0" w:color="auto"/>
        <w:right w:val="none" w:sz="0" w:space="0" w:color="auto"/>
      </w:divBdr>
    </w:div>
    <w:div w:id="498155599">
      <w:bodyDiv w:val="1"/>
      <w:marLeft w:val="0"/>
      <w:marRight w:val="0"/>
      <w:marTop w:val="0"/>
      <w:marBottom w:val="0"/>
      <w:divBdr>
        <w:top w:val="none" w:sz="0" w:space="0" w:color="auto"/>
        <w:left w:val="none" w:sz="0" w:space="0" w:color="auto"/>
        <w:bottom w:val="none" w:sz="0" w:space="0" w:color="auto"/>
        <w:right w:val="none" w:sz="0" w:space="0" w:color="auto"/>
      </w:divBdr>
    </w:div>
    <w:div w:id="509950293">
      <w:bodyDiv w:val="1"/>
      <w:marLeft w:val="0"/>
      <w:marRight w:val="0"/>
      <w:marTop w:val="0"/>
      <w:marBottom w:val="0"/>
      <w:divBdr>
        <w:top w:val="none" w:sz="0" w:space="0" w:color="auto"/>
        <w:left w:val="none" w:sz="0" w:space="0" w:color="auto"/>
        <w:bottom w:val="none" w:sz="0" w:space="0" w:color="auto"/>
        <w:right w:val="none" w:sz="0" w:space="0" w:color="auto"/>
      </w:divBdr>
    </w:div>
    <w:div w:id="546114174">
      <w:bodyDiv w:val="1"/>
      <w:marLeft w:val="0"/>
      <w:marRight w:val="0"/>
      <w:marTop w:val="0"/>
      <w:marBottom w:val="0"/>
      <w:divBdr>
        <w:top w:val="none" w:sz="0" w:space="0" w:color="auto"/>
        <w:left w:val="none" w:sz="0" w:space="0" w:color="auto"/>
        <w:bottom w:val="none" w:sz="0" w:space="0" w:color="auto"/>
        <w:right w:val="none" w:sz="0" w:space="0" w:color="auto"/>
      </w:divBdr>
    </w:div>
    <w:div w:id="743645534">
      <w:bodyDiv w:val="1"/>
      <w:marLeft w:val="0"/>
      <w:marRight w:val="0"/>
      <w:marTop w:val="0"/>
      <w:marBottom w:val="0"/>
      <w:divBdr>
        <w:top w:val="none" w:sz="0" w:space="0" w:color="auto"/>
        <w:left w:val="none" w:sz="0" w:space="0" w:color="auto"/>
        <w:bottom w:val="none" w:sz="0" w:space="0" w:color="auto"/>
        <w:right w:val="none" w:sz="0" w:space="0" w:color="auto"/>
      </w:divBdr>
    </w:div>
    <w:div w:id="929578596">
      <w:bodyDiv w:val="1"/>
      <w:marLeft w:val="0"/>
      <w:marRight w:val="0"/>
      <w:marTop w:val="0"/>
      <w:marBottom w:val="0"/>
      <w:divBdr>
        <w:top w:val="none" w:sz="0" w:space="0" w:color="auto"/>
        <w:left w:val="none" w:sz="0" w:space="0" w:color="auto"/>
        <w:bottom w:val="none" w:sz="0" w:space="0" w:color="auto"/>
        <w:right w:val="none" w:sz="0" w:space="0" w:color="auto"/>
      </w:divBdr>
    </w:div>
    <w:div w:id="1091926900">
      <w:bodyDiv w:val="1"/>
      <w:marLeft w:val="0"/>
      <w:marRight w:val="0"/>
      <w:marTop w:val="0"/>
      <w:marBottom w:val="0"/>
      <w:divBdr>
        <w:top w:val="none" w:sz="0" w:space="0" w:color="auto"/>
        <w:left w:val="none" w:sz="0" w:space="0" w:color="auto"/>
        <w:bottom w:val="none" w:sz="0" w:space="0" w:color="auto"/>
        <w:right w:val="none" w:sz="0" w:space="0" w:color="auto"/>
      </w:divBdr>
    </w:div>
    <w:div w:id="1427850632">
      <w:bodyDiv w:val="1"/>
      <w:marLeft w:val="0"/>
      <w:marRight w:val="0"/>
      <w:marTop w:val="0"/>
      <w:marBottom w:val="0"/>
      <w:divBdr>
        <w:top w:val="none" w:sz="0" w:space="0" w:color="auto"/>
        <w:left w:val="none" w:sz="0" w:space="0" w:color="auto"/>
        <w:bottom w:val="none" w:sz="0" w:space="0" w:color="auto"/>
        <w:right w:val="none" w:sz="0" w:space="0" w:color="auto"/>
      </w:divBdr>
    </w:div>
    <w:div w:id="1453943072">
      <w:bodyDiv w:val="1"/>
      <w:marLeft w:val="0"/>
      <w:marRight w:val="0"/>
      <w:marTop w:val="0"/>
      <w:marBottom w:val="0"/>
      <w:divBdr>
        <w:top w:val="none" w:sz="0" w:space="0" w:color="auto"/>
        <w:left w:val="none" w:sz="0" w:space="0" w:color="auto"/>
        <w:bottom w:val="none" w:sz="0" w:space="0" w:color="auto"/>
        <w:right w:val="none" w:sz="0" w:space="0" w:color="auto"/>
      </w:divBdr>
    </w:div>
    <w:div w:id="1501968856">
      <w:bodyDiv w:val="1"/>
      <w:marLeft w:val="0"/>
      <w:marRight w:val="0"/>
      <w:marTop w:val="0"/>
      <w:marBottom w:val="0"/>
      <w:divBdr>
        <w:top w:val="none" w:sz="0" w:space="0" w:color="auto"/>
        <w:left w:val="none" w:sz="0" w:space="0" w:color="auto"/>
        <w:bottom w:val="none" w:sz="0" w:space="0" w:color="auto"/>
        <w:right w:val="none" w:sz="0" w:space="0" w:color="auto"/>
      </w:divBdr>
    </w:div>
    <w:div w:id="1758793038">
      <w:bodyDiv w:val="1"/>
      <w:marLeft w:val="0"/>
      <w:marRight w:val="0"/>
      <w:marTop w:val="0"/>
      <w:marBottom w:val="0"/>
      <w:divBdr>
        <w:top w:val="none" w:sz="0" w:space="0" w:color="auto"/>
        <w:left w:val="none" w:sz="0" w:space="0" w:color="auto"/>
        <w:bottom w:val="none" w:sz="0" w:space="0" w:color="auto"/>
        <w:right w:val="none" w:sz="0" w:space="0" w:color="auto"/>
      </w:divBdr>
    </w:div>
    <w:div w:id="1933661551">
      <w:bodyDiv w:val="1"/>
      <w:marLeft w:val="0"/>
      <w:marRight w:val="0"/>
      <w:marTop w:val="0"/>
      <w:marBottom w:val="0"/>
      <w:divBdr>
        <w:top w:val="none" w:sz="0" w:space="0" w:color="auto"/>
        <w:left w:val="none" w:sz="0" w:space="0" w:color="auto"/>
        <w:bottom w:val="none" w:sz="0" w:space="0" w:color="auto"/>
        <w:right w:val="none" w:sz="0" w:space="0" w:color="auto"/>
      </w:divBdr>
    </w:div>
    <w:div w:id="1961762709">
      <w:bodyDiv w:val="1"/>
      <w:marLeft w:val="0"/>
      <w:marRight w:val="0"/>
      <w:marTop w:val="0"/>
      <w:marBottom w:val="0"/>
      <w:divBdr>
        <w:top w:val="none" w:sz="0" w:space="0" w:color="auto"/>
        <w:left w:val="none" w:sz="0" w:space="0" w:color="auto"/>
        <w:bottom w:val="none" w:sz="0" w:space="0" w:color="auto"/>
        <w:right w:val="none" w:sz="0" w:space="0" w:color="auto"/>
      </w:divBdr>
    </w:div>
    <w:div w:id="207115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75aa1ed223df4976"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0</TotalTime>
  <Pages>21</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 </cp:lastModifiedBy>
  <cp:revision>2</cp:revision>
  <cp:lastPrinted>2002-04-23T17:31:00Z</cp:lastPrinted>
  <dcterms:created xsi:type="dcterms:W3CDTF">2020-04-29T08:08:00Z</dcterms:created>
  <dcterms:modified xsi:type="dcterms:W3CDTF">2020-04-29T08:08:00Z</dcterms:modified>
</cp:coreProperties>
</file>